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77777777" w:rsidR="00054CEE" w:rsidRDefault="00054CEE">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4C355581" w14:textId="53FD8859" w:rsidR="005E7030"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617896" w:history="1">
        <w:r w:rsidR="005E7030" w:rsidRPr="0053438D">
          <w:rPr>
            <w:rStyle w:val="af4"/>
            <w:rFonts w:hint="eastAsia"/>
            <w:noProof/>
          </w:rPr>
          <w:t xml:space="preserve">1 </w:t>
        </w:r>
        <w:r w:rsidR="005E7030" w:rsidRPr="0053438D">
          <w:rPr>
            <w:rStyle w:val="af4"/>
            <w:rFonts w:hint="eastAsia"/>
            <w:noProof/>
          </w:rPr>
          <w:t>绪论（一级标题）</w:t>
        </w:r>
        <w:r w:rsidR="005E7030">
          <w:rPr>
            <w:rFonts w:hint="eastAsia"/>
            <w:noProof/>
            <w:webHidden/>
          </w:rPr>
          <w:tab/>
        </w:r>
        <w:r w:rsidR="005E7030">
          <w:rPr>
            <w:rFonts w:hint="eastAsia"/>
            <w:noProof/>
            <w:webHidden/>
          </w:rPr>
          <w:fldChar w:fldCharType="begin"/>
        </w:r>
        <w:r w:rsidR="005E7030">
          <w:rPr>
            <w:rFonts w:hint="eastAsia"/>
            <w:noProof/>
            <w:webHidden/>
          </w:rPr>
          <w:instrText xml:space="preserve"> </w:instrText>
        </w:r>
        <w:r w:rsidR="005E7030">
          <w:rPr>
            <w:noProof/>
            <w:webHidden/>
          </w:rPr>
          <w:instrText>PAGEREF _Toc197617896 \h</w:instrText>
        </w:r>
        <w:r w:rsidR="005E7030">
          <w:rPr>
            <w:rFonts w:hint="eastAsia"/>
            <w:noProof/>
            <w:webHidden/>
          </w:rPr>
          <w:instrText xml:space="preserve"> </w:instrText>
        </w:r>
        <w:r w:rsidR="005E7030">
          <w:rPr>
            <w:rFonts w:hint="eastAsia"/>
            <w:noProof/>
            <w:webHidden/>
          </w:rPr>
        </w:r>
        <w:r w:rsidR="005E7030">
          <w:rPr>
            <w:noProof/>
            <w:webHidden/>
          </w:rPr>
          <w:fldChar w:fldCharType="separate"/>
        </w:r>
        <w:r w:rsidR="005E7030">
          <w:rPr>
            <w:noProof/>
            <w:webHidden/>
          </w:rPr>
          <w:t>1</w:t>
        </w:r>
        <w:r w:rsidR="005E7030">
          <w:rPr>
            <w:rFonts w:hint="eastAsia"/>
            <w:noProof/>
            <w:webHidden/>
          </w:rPr>
          <w:fldChar w:fldCharType="end"/>
        </w:r>
      </w:hyperlink>
    </w:p>
    <w:p w14:paraId="351E0CDB" w14:textId="392A5D01"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897" w:history="1">
        <w:r w:rsidRPr="0053438D">
          <w:rPr>
            <w:rStyle w:val="af4"/>
            <w:rFonts w:hint="eastAsia"/>
            <w:noProof/>
          </w:rPr>
          <w:t xml:space="preserve">1.1 </w:t>
        </w:r>
        <w:r w:rsidRPr="0053438D">
          <w:rPr>
            <w:rStyle w:val="af4"/>
            <w:rFonts w:hint="eastAsia"/>
            <w:noProof/>
          </w:rPr>
          <w:t>标题</w:t>
        </w:r>
        <w:r w:rsidRPr="0053438D">
          <w:rPr>
            <w:rStyle w:val="af4"/>
            <w:rFonts w:hint="eastAsia"/>
            <w:noProof/>
          </w:rPr>
          <w:t>2</w:t>
        </w:r>
        <w:r w:rsidRPr="0053438D">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_Toc197617897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CE002FA" w14:textId="17741952"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898" w:history="1">
        <w:r w:rsidRPr="0053438D">
          <w:rPr>
            <w:rStyle w:val="af4"/>
            <w:rFonts w:hint="eastAsia"/>
            <w:noProof/>
          </w:rPr>
          <w:t xml:space="preserve">1.1.1 </w:t>
        </w:r>
        <w:r w:rsidRPr="0053438D">
          <w:rPr>
            <w:rStyle w:val="af4"/>
            <w:rFonts w:hint="eastAsia"/>
            <w:noProof/>
          </w:rPr>
          <w:t>标题</w:t>
        </w:r>
        <w:r w:rsidRPr="0053438D">
          <w:rPr>
            <w:rStyle w:val="af4"/>
            <w:rFonts w:hint="eastAsia"/>
            <w:noProof/>
          </w:rPr>
          <w:t>3</w:t>
        </w:r>
        <w:r w:rsidRPr="0053438D">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_Toc197617898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8DF0D5C" w14:textId="6DBD3C57"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899" w:history="1">
        <w:r w:rsidRPr="0053438D">
          <w:rPr>
            <w:rStyle w:val="af4"/>
            <w:rFonts w:hint="eastAsia"/>
            <w:noProof/>
          </w:rPr>
          <w:t xml:space="preserve">1.1 </w:t>
        </w:r>
        <w:r w:rsidRPr="0053438D">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_Toc197617899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0104269" w14:textId="4E538A63"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00" w:history="1">
        <w:r w:rsidRPr="0053438D">
          <w:rPr>
            <w:rStyle w:val="af4"/>
            <w:rFonts w:hint="eastAsia"/>
            <w:noProof/>
          </w:rPr>
          <w:t xml:space="preserve">1.2 </w:t>
        </w:r>
        <w:r w:rsidRPr="0053438D">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4AD094A1" w14:textId="31B4C425"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01" w:history="1">
        <w:r w:rsidRPr="0053438D">
          <w:rPr>
            <w:rStyle w:val="af4"/>
            <w:rFonts w:hint="eastAsia"/>
            <w:noProof/>
          </w:rPr>
          <w:t xml:space="preserve">1.3 </w:t>
        </w:r>
        <w:r w:rsidRPr="0053438D">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EE2C033" w14:textId="392518F7"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02" w:history="1">
        <w:r w:rsidRPr="0053438D">
          <w:rPr>
            <w:rStyle w:val="af4"/>
            <w:rFonts w:hint="eastAsia"/>
            <w:noProof/>
          </w:rPr>
          <w:t xml:space="preserve">1.3.1 </w:t>
        </w:r>
        <w:r w:rsidRPr="0053438D">
          <w:rPr>
            <w:rStyle w:val="af4"/>
            <w:rFonts w:hint="eastAsia"/>
            <w:noProof/>
          </w:rPr>
          <w:t>标题</w:t>
        </w:r>
        <w:r w:rsidRPr="0053438D">
          <w:rPr>
            <w:rStyle w:val="af4"/>
            <w:rFonts w:hint="eastAsia"/>
            <w:noProof/>
          </w:rPr>
          <w:t>3</w:t>
        </w:r>
        <w:r w:rsidRPr="0053438D">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1BF44AF5" w14:textId="078755B4"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03" w:history="1">
        <w:r w:rsidRPr="0053438D">
          <w:rPr>
            <w:rStyle w:val="af4"/>
            <w:rFonts w:hint="eastAsia"/>
            <w:noProof/>
          </w:rPr>
          <w:t xml:space="preserve">1.4 </w:t>
        </w:r>
        <w:r w:rsidRPr="0053438D">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_Toc197617903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5EC5819" w14:textId="01F0DD27"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04" w:history="1">
        <w:r w:rsidRPr="0053438D">
          <w:rPr>
            <w:rStyle w:val="af4"/>
            <w:rFonts w:hint="eastAsia"/>
            <w:noProof/>
          </w:rPr>
          <w:t xml:space="preserve">1.4.1 </w:t>
        </w:r>
        <w:r w:rsidRPr="0053438D">
          <w:rPr>
            <w:rStyle w:val="af4"/>
            <w:rFonts w:hint="eastAsia"/>
            <w:noProof/>
          </w:rPr>
          <w:t>标题</w:t>
        </w:r>
        <w:r w:rsidRPr="0053438D">
          <w:rPr>
            <w:rStyle w:val="af4"/>
            <w:rFonts w:hint="eastAsia"/>
            <w:noProof/>
          </w:rPr>
          <w:t>3</w:t>
        </w:r>
        <w:r w:rsidRPr="0053438D">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56FC684F" w14:textId="5D95703A"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05" w:history="1">
        <w:r w:rsidRPr="0053438D">
          <w:rPr>
            <w:rStyle w:val="af4"/>
            <w:rFonts w:hint="eastAsia"/>
            <w:noProof/>
          </w:rPr>
          <w:t xml:space="preserve">2 </w:t>
        </w:r>
        <w:r w:rsidRPr="0053438D">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_Toc197617905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2C3A8581" w14:textId="29102FE2"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06" w:history="1">
        <w:r w:rsidRPr="0053438D">
          <w:rPr>
            <w:rStyle w:val="af4"/>
            <w:rFonts w:hint="eastAsia"/>
            <w:noProof/>
          </w:rPr>
          <w:t xml:space="preserve">2.1 </w:t>
        </w:r>
        <w:r w:rsidRPr="0053438D">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_Toc197617906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5C20616E" w14:textId="5C38BD6E"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07" w:history="1">
        <w:r w:rsidRPr="0053438D">
          <w:rPr>
            <w:rStyle w:val="af4"/>
            <w:rFonts w:hint="eastAsia"/>
            <w:noProof/>
          </w:rPr>
          <w:t xml:space="preserve">2.2 </w:t>
        </w:r>
        <w:r w:rsidRPr="0053438D">
          <w:rPr>
            <w:rStyle w:val="af4"/>
            <w:rFonts w:hint="eastAsia"/>
            <w:noProof/>
          </w:rPr>
          <w:t>系统开发</w:t>
        </w:r>
        <w:r w:rsidRPr="0053438D">
          <w:rPr>
            <w:rStyle w:val="af4"/>
            <w:rFonts w:hint="eastAsia"/>
            <w:noProof/>
          </w:rPr>
          <w:t>Web</w:t>
        </w:r>
        <w:r w:rsidRPr="0053438D">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_Toc197617907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146A24F" w14:textId="69DA7CF1"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08" w:history="1">
        <w:r w:rsidRPr="0053438D">
          <w:rPr>
            <w:rStyle w:val="af4"/>
            <w:rFonts w:hint="eastAsia"/>
            <w:noProof/>
          </w:rPr>
          <w:t xml:space="preserve">2.2.1 </w:t>
        </w:r>
        <w:r w:rsidRPr="0053438D">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_Toc197617908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DCD995F" w14:textId="17B2960F"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09" w:history="1">
        <w:r w:rsidRPr="0053438D">
          <w:rPr>
            <w:rStyle w:val="af4"/>
            <w:rFonts w:hint="eastAsia"/>
            <w:noProof/>
          </w:rPr>
          <w:t xml:space="preserve">2.2.2 </w:t>
        </w:r>
        <w:r w:rsidRPr="0053438D">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_Toc197617909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381C834" w14:textId="16C29C15"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10" w:history="1">
        <w:r w:rsidRPr="0053438D">
          <w:rPr>
            <w:rStyle w:val="af4"/>
            <w:rFonts w:hint="eastAsia"/>
            <w:noProof/>
          </w:rPr>
          <w:t xml:space="preserve">2.3 </w:t>
        </w:r>
        <w:r w:rsidRPr="0053438D">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4EA1B94" w14:textId="57FDA595"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11" w:history="1">
        <w:r w:rsidRPr="0053438D">
          <w:rPr>
            <w:rStyle w:val="af4"/>
            <w:rFonts w:hint="eastAsia"/>
            <w:noProof/>
          </w:rPr>
          <w:t xml:space="preserve">3 </w:t>
        </w:r>
        <w:r w:rsidRPr="0053438D">
          <w:rPr>
            <w:rStyle w:val="af4"/>
            <w:rFonts w:hint="eastAsia"/>
            <w:noProof/>
          </w:rPr>
          <w:t>基于改进</w:t>
        </w:r>
        <w:r w:rsidRPr="0053438D">
          <w:rPr>
            <w:rStyle w:val="af4"/>
            <w:rFonts w:hint="eastAsia"/>
            <w:noProof/>
          </w:rPr>
          <w:t>YOLOv8n</w:t>
        </w:r>
        <w:r w:rsidRPr="0053438D">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430C871" w14:textId="370D8E0B"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12" w:history="1">
        <w:r w:rsidRPr="0053438D">
          <w:rPr>
            <w:rStyle w:val="af4"/>
            <w:rFonts w:hint="eastAsia"/>
            <w:noProof/>
          </w:rPr>
          <w:t xml:space="preserve">3.1 </w:t>
        </w:r>
        <w:r w:rsidRPr="0053438D">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1E86826D" w14:textId="4083551E"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13" w:history="1">
        <w:r w:rsidRPr="0053438D">
          <w:rPr>
            <w:rStyle w:val="af4"/>
            <w:rFonts w:hint="eastAsia"/>
            <w:noProof/>
          </w:rPr>
          <w:t xml:space="preserve">3.2 </w:t>
        </w:r>
        <w:r w:rsidRPr="0053438D">
          <w:rPr>
            <w:rStyle w:val="af4"/>
            <w:rFonts w:hint="eastAsia"/>
            <w:noProof/>
          </w:rPr>
          <w:t>基于</w:t>
        </w:r>
        <w:r w:rsidRPr="0053438D">
          <w:rPr>
            <w:rStyle w:val="af4"/>
            <w:rFonts w:hint="eastAsia"/>
            <w:noProof/>
          </w:rPr>
          <w:t xml:space="preserve"> GhostNet </w:t>
        </w:r>
        <w:r w:rsidRPr="0053438D">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29464E3D" w14:textId="7B948851"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14" w:history="1">
        <w:r w:rsidRPr="0053438D">
          <w:rPr>
            <w:rStyle w:val="af4"/>
            <w:rFonts w:hint="eastAsia"/>
            <w:noProof/>
          </w:rPr>
          <w:t xml:space="preserve">3.3 </w:t>
        </w:r>
        <w:r w:rsidRPr="0053438D">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_Toc197617914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9344E4F" w14:textId="77DC9758"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15" w:history="1">
        <w:r w:rsidRPr="0053438D">
          <w:rPr>
            <w:rStyle w:val="af4"/>
            <w:rFonts w:hint="eastAsia"/>
            <w:noProof/>
          </w:rPr>
          <w:t xml:space="preserve">3.4 </w:t>
        </w:r>
        <w:r w:rsidRPr="0053438D">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6ACDF80" w14:textId="7C036630"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16" w:history="1">
        <w:r w:rsidRPr="0053438D">
          <w:rPr>
            <w:rStyle w:val="af4"/>
            <w:rFonts w:hint="eastAsia"/>
            <w:noProof/>
          </w:rPr>
          <w:t xml:space="preserve">3.4.1 </w:t>
        </w:r>
        <w:r w:rsidRPr="0053438D">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1071130" w14:textId="0A0DC303"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17" w:history="1">
        <w:r w:rsidRPr="0053438D">
          <w:rPr>
            <w:rStyle w:val="af4"/>
            <w:rFonts w:hint="eastAsia"/>
            <w:noProof/>
          </w:rPr>
          <w:t xml:space="preserve">3.4.2 </w:t>
        </w:r>
        <w:r w:rsidRPr="0053438D">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72B1031" w14:textId="6277102F"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18" w:history="1">
        <w:r w:rsidRPr="0053438D">
          <w:rPr>
            <w:rStyle w:val="af4"/>
            <w:rFonts w:hint="eastAsia"/>
            <w:noProof/>
          </w:rPr>
          <w:t xml:space="preserve">3.4.3 </w:t>
        </w:r>
        <w:r w:rsidRPr="0053438D">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A18F2A8" w14:textId="285D14CA"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19" w:history="1">
        <w:r w:rsidRPr="0053438D">
          <w:rPr>
            <w:rStyle w:val="af4"/>
            <w:rFonts w:hint="eastAsia"/>
            <w:noProof/>
          </w:rPr>
          <w:t xml:space="preserve">3.4.4 </w:t>
        </w:r>
        <w:r w:rsidRPr="0053438D">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_Toc197617919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A21DC1D" w14:textId="0E920F83"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20" w:history="1">
        <w:r w:rsidRPr="0053438D">
          <w:rPr>
            <w:rStyle w:val="af4"/>
            <w:rFonts w:hint="eastAsia"/>
            <w:noProof/>
          </w:rPr>
          <w:t xml:space="preserve">3.5 </w:t>
        </w:r>
        <w:r w:rsidRPr="0053438D">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_Toc197617920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0063082" w14:textId="386E07A2"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21" w:history="1">
        <w:r w:rsidRPr="0053438D">
          <w:rPr>
            <w:rStyle w:val="af4"/>
            <w:rFonts w:hint="eastAsia"/>
            <w:noProof/>
          </w:rPr>
          <w:t xml:space="preserve">4 </w:t>
        </w:r>
        <w:r w:rsidRPr="0053438D">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787FBB3F" w14:textId="391C5CE7"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22" w:history="1">
        <w:r w:rsidRPr="0053438D">
          <w:rPr>
            <w:rStyle w:val="af4"/>
            <w:rFonts w:hint="eastAsia"/>
            <w:noProof/>
          </w:rPr>
          <w:t xml:space="preserve">4.1 </w:t>
        </w:r>
        <w:r w:rsidRPr="0053438D">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73F5FCA" w14:textId="3C0C65E4"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3" w:history="1">
        <w:r w:rsidRPr="0053438D">
          <w:rPr>
            <w:rStyle w:val="af4"/>
            <w:rFonts w:hint="eastAsia"/>
            <w:noProof/>
          </w:rPr>
          <w:t xml:space="preserve">4.1.1 </w:t>
        </w:r>
        <w:r w:rsidRPr="0053438D">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_Toc197617923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354AA49F" w14:textId="5D4EB05F"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4" w:history="1">
        <w:r w:rsidRPr="0053438D">
          <w:rPr>
            <w:rStyle w:val="af4"/>
            <w:rFonts w:hint="eastAsia"/>
            <w:noProof/>
          </w:rPr>
          <w:t xml:space="preserve">4.1.2 </w:t>
        </w:r>
        <w:r w:rsidRPr="0053438D">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_Toc197617924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B9A323E" w14:textId="156144C2"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25" w:history="1">
        <w:r w:rsidRPr="0053438D">
          <w:rPr>
            <w:rStyle w:val="af4"/>
            <w:rFonts w:hint="eastAsia"/>
            <w:noProof/>
          </w:rPr>
          <w:t xml:space="preserve">4.2 </w:t>
        </w:r>
        <w:r w:rsidRPr="0053438D">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35863D21" w14:textId="5DB46A6D"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6" w:history="1">
        <w:r w:rsidRPr="0053438D">
          <w:rPr>
            <w:rStyle w:val="af4"/>
            <w:rFonts w:hint="eastAsia"/>
            <w:noProof/>
          </w:rPr>
          <w:t xml:space="preserve">4.2.1 </w:t>
        </w:r>
        <w:r w:rsidRPr="0053438D">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79E3F533" w14:textId="5AF2FDE9"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7" w:history="1">
        <w:r w:rsidRPr="0053438D">
          <w:rPr>
            <w:rStyle w:val="af4"/>
            <w:rFonts w:hint="eastAsia"/>
            <w:noProof/>
          </w:rPr>
          <w:t xml:space="preserve">4.2.2 </w:t>
        </w:r>
        <w:r w:rsidRPr="0053438D">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_Toc197617927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9429A0B" w14:textId="3F0ECDFB"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8" w:history="1">
        <w:r w:rsidRPr="0053438D">
          <w:rPr>
            <w:rStyle w:val="af4"/>
            <w:rFonts w:hint="eastAsia"/>
            <w:noProof/>
          </w:rPr>
          <w:t xml:space="preserve">4.2.3 </w:t>
        </w:r>
        <w:r w:rsidRPr="0053438D">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_Toc197617928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B1C5CDB" w14:textId="6CDA7436"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29" w:history="1">
        <w:r w:rsidRPr="0053438D">
          <w:rPr>
            <w:rStyle w:val="af4"/>
            <w:rFonts w:hint="eastAsia"/>
            <w:noProof/>
          </w:rPr>
          <w:t xml:space="preserve">4.2.4 </w:t>
        </w:r>
        <w:r w:rsidRPr="0053438D">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_Toc197617929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A2314A1" w14:textId="201DC0D5"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30" w:history="1">
        <w:r w:rsidRPr="0053438D">
          <w:rPr>
            <w:rStyle w:val="af4"/>
            <w:rFonts w:hint="eastAsia"/>
            <w:noProof/>
          </w:rPr>
          <w:t xml:space="preserve">4.2.5 </w:t>
        </w:r>
        <w:r w:rsidRPr="0053438D">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_Toc197617930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4EDB1A83" w14:textId="40FA232C"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31" w:history="1">
        <w:r w:rsidRPr="0053438D">
          <w:rPr>
            <w:rStyle w:val="af4"/>
            <w:rFonts w:hint="eastAsia"/>
            <w:noProof/>
          </w:rPr>
          <w:t xml:space="preserve">4.3 </w:t>
        </w:r>
        <w:r w:rsidRPr="0053438D">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_Toc197617931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694EC01" w14:textId="529C9F37"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32" w:history="1">
        <w:r w:rsidRPr="0053438D">
          <w:rPr>
            <w:rStyle w:val="af4"/>
            <w:rFonts w:hint="eastAsia"/>
            <w:noProof/>
          </w:rPr>
          <w:t xml:space="preserve">4.4 </w:t>
        </w:r>
        <w:r w:rsidRPr="0053438D">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_Toc197617932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5A2EC917" w14:textId="436D7D10"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33" w:history="1">
        <w:r w:rsidRPr="0053438D">
          <w:rPr>
            <w:rStyle w:val="af4"/>
            <w:rFonts w:hint="eastAsia"/>
            <w:noProof/>
          </w:rPr>
          <w:t xml:space="preserve">5 </w:t>
        </w:r>
        <w:r w:rsidRPr="0053438D">
          <w:rPr>
            <w:rStyle w:val="af4"/>
            <w:rFonts w:hint="eastAsia"/>
            <w:noProof/>
          </w:rPr>
          <w:t>番茄叶片病虫</w:t>
        </w:r>
        <w:r w:rsidRPr="0053438D">
          <w:rPr>
            <w:rStyle w:val="af4"/>
            <w:rFonts w:hint="eastAsia"/>
            <w:noProof/>
          </w:rPr>
          <w:t>害</w:t>
        </w:r>
        <w:r w:rsidRPr="0053438D">
          <w:rPr>
            <w:rStyle w:val="af4"/>
            <w:rFonts w:hint="eastAsia"/>
            <w:noProof/>
          </w:rPr>
          <w:t>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_Toc197617933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FE55251" w14:textId="45AC2A84"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34" w:history="1">
        <w:r w:rsidRPr="0053438D">
          <w:rPr>
            <w:rStyle w:val="af4"/>
            <w:rFonts w:hint="eastAsia"/>
            <w:noProof/>
          </w:rPr>
          <w:t xml:space="preserve">5.1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_Toc197617934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2B93DAE6" w14:textId="0F7DE6CD"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35" w:history="1">
        <w:r w:rsidRPr="0053438D">
          <w:rPr>
            <w:rStyle w:val="af4"/>
            <w:rFonts w:hint="eastAsia"/>
            <w:noProof/>
          </w:rPr>
          <w:t xml:space="preserve">5.1.1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_Toc197617935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62416B7D" w14:textId="3BADDB53"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36" w:history="1">
        <w:r w:rsidRPr="0053438D">
          <w:rPr>
            <w:rStyle w:val="af4"/>
            <w:rFonts w:hint="eastAsia"/>
            <w:noProof/>
          </w:rPr>
          <w:t xml:space="preserve">6 </w:t>
        </w:r>
        <w:r w:rsidRPr="0053438D">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_Toc197617936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02C5949F" w14:textId="263DFA6B"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37" w:history="1">
        <w:r w:rsidRPr="0053438D">
          <w:rPr>
            <w:rStyle w:val="af4"/>
            <w:rFonts w:hint="eastAsia"/>
            <w:noProof/>
          </w:rPr>
          <w:t xml:space="preserve">6.1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_Toc197617937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0E3550D" w14:textId="16659146"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38" w:history="1">
        <w:r w:rsidRPr="0053438D">
          <w:rPr>
            <w:rStyle w:val="af4"/>
            <w:rFonts w:hint="eastAsia"/>
            <w:noProof/>
          </w:rPr>
          <w:t xml:space="preserve">6.1.1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_Toc197617938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5C42C3E4" w14:textId="67B08C7D"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39" w:history="1">
        <w:r w:rsidRPr="0053438D">
          <w:rPr>
            <w:rStyle w:val="af4"/>
            <w:rFonts w:hint="eastAsia"/>
            <w:noProof/>
          </w:rPr>
          <w:t>7 XXXXXXX</w:t>
        </w:r>
        <w:r w:rsidRPr="0053438D">
          <w:rPr>
            <w:rStyle w:val="af4"/>
            <w:rFonts w:hint="eastAsia"/>
            <w:noProof/>
          </w:rPr>
          <w:t>（标题</w:t>
        </w:r>
        <w:r w:rsidRPr="0053438D">
          <w:rPr>
            <w:rStyle w:val="af4"/>
            <w:rFonts w:hint="eastAsia"/>
            <w:noProof/>
          </w:rPr>
          <w:t>1</w:t>
        </w:r>
        <w:r w:rsidRPr="0053438D">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_Toc197617939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0861EF74" w14:textId="60DB415A"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40" w:history="1">
        <w:r w:rsidRPr="0053438D">
          <w:rPr>
            <w:rStyle w:val="af4"/>
            <w:rFonts w:hint="eastAsia"/>
            <w:noProof/>
          </w:rPr>
          <w:t xml:space="preserve">7.1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302BDEA7" w14:textId="19B8E981"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41" w:history="1">
        <w:r w:rsidRPr="0053438D">
          <w:rPr>
            <w:rStyle w:val="af4"/>
            <w:rFonts w:hint="eastAsia"/>
            <w:noProof/>
          </w:rPr>
          <w:t xml:space="preserve">7.1.1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E097846" w14:textId="01CF7163"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42" w:history="1">
        <w:r w:rsidRPr="0053438D">
          <w:rPr>
            <w:rStyle w:val="af4"/>
            <w:rFonts w:hint="eastAsia"/>
            <w:noProof/>
          </w:rPr>
          <w:t>8 XXXXXXXX</w:t>
        </w:r>
        <w:r w:rsidRPr="0053438D">
          <w:rPr>
            <w:rStyle w:val="af4"/>
            <w:rFonts w:hint="eastAsia"/>
            <w:noProof/>
          </w:rPr>
          <w:t>（标题</w:t>
        </w:r>
        <w:r w:rsidRPr="0053438D">
          <w:rPr>
            <w:rStyle w:val="af4"/>
            <w:rFonts w:hint="eastAsia"/>
            <w:noProof/>
          </w:rPr>
          <w:t>1</w:t>
        </w:r>
        <w:r w:rsidRPr="0053438D">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C57D378" w14:textId="010B8B80"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43" w:history="1">
        <w:r w:rsidRPr="0053438D">
          <w:rPr>
            <w:rStyle w:val="af4"/>
            <w:rFonts w:hint="eastAsia"/>
            <w:noProof/>
          </w:rPr>
          <w:t xml:space="preserve">8.1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0588BB9" w14:textId="16FB9231"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44" w:history="1">
        <w:r w:rsidRPr="0053438D">
          <w:rPr>
            <w:rStyle w:val="af4"/>
            <w:rFonts w:hint="eastAsia"/>
            <w:noProof/>
          </w:rPr>
          <w:t xml:space="preserve">8.1.1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5FF4E5B0" w14:textId="707C83CD"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45" w:history="1">
        <w:r w:rsidRPr="0053438D">
          <w:rPr>
            <w:rStyle w:val="af4"/>
            <w:rFonts w:hint="eastAsia"/>
            <w:noProof/>
          </w:rPr>
          <w:t>9 XXXXXXXXX</w:t>
        </w:r>
        <w:r w:rsidRPr="0053438D">
          <w:rPr>
            <w:rStyle w:val="af4"/>
            <w:rFonts w:hint="eastAsia"/>
            <w:noProof/>
          </w:rPr>
          <w:t>（标题</w:t>
        </w:r>
        <w:r w:rsidRPr="0053438D">
          <w:rPr>
            <w:rStyle w:val="af4"/>
            <w:rFonts w:hint="eastAsia"/>
            <w:noProof/>
          </w:rPr>
          <w:t>1</w:t>
        </w:r>
        <w:r w:rsidRPr="0053438D">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_Toc197617945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511C7498" w14:textId="3D777378"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46" w:history="1">
        <w:r w:rsidRPr="0053438D">
          <w:rPr>
            <w:rStyle w:val="af4"/>
            <w:rFonts w:hint="eastAsia"/>
            <w:noProof/>
          </w:rPr>
          <w:t xml:space="preserve">9.1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_Toc197617946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BB1C369" w14:textId="026549C6"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47" w:history="1">
        <w:r w:rsidRPr="0053438D">
          <w:rPr>
            <w:rStyle w:val="af4"/>
            <w:rFonts w:hint="eastAsia"/>
            <w:noProof/>
          </w:rPr>
          <w:t xml:space="preserve">9.1.1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7DA264F6" w14:textId="581B0639"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48" w:history="1">
        <w:r w:rsidRPr="0053438D">
          <w:rPr>
            <w:rStyle w:val="af4"/>
            <w:rFonts w:hint="eastAsia"/>
            <w:noProof/>
          </w:rPr>
          <w:t>10 XXXXXXXXXX</w:t>
        </w:r>
        <w:r w:rsidRPr="0053438D">
          <w:rPr>
            <w:rStyle w:val="af4"/>
            <w:rFonts w:hint="eastAsia"/>
            <w:noProof/>
          </w:rPr>
          <w:t>（标题</w:t>
        </w:r>
        <w:r w:rsidRPr="0053438D">
          <w:rPr>
            <w:rStyle w:val="af4"/>
            <w:rFonts w:hint="eastAsia"/>
            <w:noProof/>
          </w:rPr>
          <w:t>1</w:t>
        </w:r>
        <w:r w:rsidRPr="0053438D">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_Toc197617948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5A083F0E" w14:textId="71DE4DAA"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49" w:history="1">
        <w:r w:rsidRPr="0053438D">
          <w:rPr>
            <w:rStyle w:val="af4"/>
            <w:rFonts w:hint="eastAsia"/>
            <w:noProof/>
          </w:rPr>
          <w:t xml:space="preserve">10.1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_Toc197617949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0967E883" w14:textId="67B88136"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50" w:history="1">
        <w:r w:rsidRPr="0053438D">
          <w:rPr>
            <w:rStyle w:val="af4"/>
            <w:rFonts w:hint="eastAsia"/>
            <w:noProof/>
          </w:rPr>
          <w:t xml:space="preserve">10.1.1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_Toc197617950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724F96B2" w14:textId="1EA432CA"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51" w:history="1">
        <w:r w:rsidRPr="0053438D">
          <w:rPr>
            <w:rStyle w:val="af4"/>
            <w:rFonts w:hint="eastAsia"/>
            <w:noProof/>
          </w:rPr>
          <w:t>11 XXXXXXXXXXX</w:t>
        </w:r>
        <w:r w:rsidRPr="0053438D">
          <w:rPr>
            <w:rStyle w:val="af4"/>
            <w:rFonts w:hint="eastAsia"/>
            <w:noProof/>
          </w:rPr>
          <w:t>（标题</w:t>
        </w:r>
        <w:r w:rsidRPr="0053438D">
          <w:rPr>
            <w:rStyle w:val="af4"/>
            <w:rFonts w:hint="eastAsia"/>
            <w:noProof/>
          </w:rPr>
          <w:t>1</w:t>
        </w:r>
        <w:r w:rsidRPr="0053438D">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_Toc197617951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25511D6" w14:textId="553511CB"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52" w:history="1">
        <w:r w:rsidRPr="0053438D">
          <w:rPr>
            <w:rStyle w:val="af4"/>
            <w:rFonts w:hint="eastAsia"/>
            <w:noProof/>
          </w:rPr>
          <w:t xml:space="preserve">11.1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_Toc197617952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449A4397" w14:textId="3B5FFA70"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53" w:history="1">
        <w:r w:rsidRPr="0053438D">
          <w:rPr>
            <w:rStyle w:val="af4"/>
            <w:rFonts w:hint="eastAsia"/>
            <w:noProof/>
          </w:rPr>
          <w:t xml:space="preserve">11.1.1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_Toc197617953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D1FD3A4" w14:textId="69879FCE"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54" w:history="1">
        <w:r w:rsidRPr="0053438D">
          <w:rPr>
            <w:rStyle w:val="af4"/>
            <w:rFonts w:hint="eastAsia"/>
            <w:noProof/>
          </w:rPr>
          <w:t xml:space="preserve">12 </w:t>
        </w:r>
        <w:r w:rsidRPr="0053438D">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790727F8" w14:textId="0B0B4CCE" w:rsidR="005E7030" w:rsidRDefault="005E703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17955" w:history="1">
        <w:r w:rsidRPr="0053438D">
          <w:rPr>
            <w:rStyle w:val="af4"/>
            <w:rFonts w:hint="eastAsia"/>
            <w:noProof/>
          </w:rPr>
          <w:t xml:space="preserve">12.1 </w:t>
        </w:r>
        <w:r w:rsidRPr="0053438D">
          <w:rPr>
            <w:rStyle w:val="af4"/>
            <w:rFonts w:hint="eastAsia"/>
            <w:noProof/>
          </w:rPr>
          <w:t>标题</w:t>
        </w:r>
        <w:r w:rsidRPr="0053438D">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_Toc197617955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22955CCA" w14:textId="1A68590B" w:rsidR="005E7030" w:rsidRDefault="005E703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17956" w:history="1">
        <w:r w:rsidRPr="0053438D">
          <w:rPr>
            <w:rStyle w:val="af4"/>
            <w:rFonts w:hint="eastAsia"/>
            <w:noProof/>
          </w:rPr>
          <w:t xml:space="preserve">12.1.1 </w:t>
        </w:r>
        <w:r w:rsidRPr="0053438D">
          <w:rPr>
            <w:rStyle w:val="af4"/>
            <w:rFonts w:hint="eastAsia"/>
            <w:noProof/>
          </w:rPr>
          <w:t>标题</w:t>
        </w:r>
        <w:r w:rsidRPr="0053438D">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_Toc197617956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715896C" w14:textId="1D080E8F"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57" w:history="1">
        <w:r w:rsidRPr="0053438D">
          <w:rPr>
            <w:rStyle w:val="af4"/>
            <w:rFonts w:hint="eastAsia"/>
            <w:noProof/>
          </w:rPr>
          <w:t>致</w:t>
        </w:r>
        <w:r w:rsidRPr="0053438D">
          <w:rPr>
            <w:rStyle w:val="af4"/>
            <w:rFonts w:hint="eastAsia"/>
            <w:noProof/>
          </w:rPr>
          <w:t xml:space="preserve">  </w:t>
        </w:r>
        <w:r w:rsidRPr="0053438D">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_Toc197617957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7045DE7B" w14:textId="226C93C5"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58" w:history="1">
        <w:r w:rsidRPr="0053438D">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_Toc197617958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43750440" w14:textId="33F52E0A" w:rsidR="005E7030" w:rsidRDefault="005E703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17959" w:history="1">
        <w:r w:rsidRPr="0053438D">
          <w:rPr>
            <w:rStyle w:val="af4"/>
            <w:rFonts w:hint="eastAsia"/>
            <w:noProof/>
          </w:rPr>
          <w:t>附</w:t>
        </w:r>
        <w:r w:rsidRPr="0053438D">
          <w:rPr>
            <w:rStyle w:val="af4"/>
            <w:rFonts w:hint="eastAsia"/>
            <w:noProof/>
          </w:rPr>
          <w:t xml:space="preserve">  </w:t>
        </w:r>
        <w:r w:rsidRPr="0053438D">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_Toc197617959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409FDFA5" w14:textId="7B30F6EB"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4pt;height:19.8pt;mso-position-horizontal-relative:page;mso-position-vertical-relative:page" o:ole="">
                  <v:imagedata r:id="rId22" o:title=""/>
                </v:shape>
                <o:OLEObject Type="Embed" ProgID="Equation.3" ShapeID="Object 1" DrawAspect="Content" ObjectID="_1808243983"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2pt;height:13.2pt;mso-position-horizontal-relative:page;mso-position-vertical-relative:page" o:ole="">
                  <v:imagedata r:id="rId24" o:title=""/>
                </v:shape>
                <o:OLEObject Type="Embed" ProgID="Equation.3" ShapeID="Object 2" DrawAspect="Content" ObjectID="_1808243984"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5.6pt;height:18pt;mso-position-horizontal-relative:page;mso-position-vertical-relative:page" o:ole="">
                  <v:imagedata r:id="rId26" o:title=""/>
                </v:shape>
                <o:OLEObject Type="Embed" ProgID="Equation.3" ShapeID="Object 3" DrawAspect="Content" ObjectID="_1808243985"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2pt;height:14.4pt;mso-position-horizontal-relative:page;mso-position-vertical-relative:page" o:ole="">
                  <v:imagedata r:id="rId28" o:title=""/>
                </v:shape>
                <o:OLEObject Type="Embed" ProgID="Equation.3" ShapeID="Object 4" DrawAspect="Content" ObjectID="_1808243986"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6pt;height:12pt;mso-position-horizontal-relative:page;mso-position-vertical-relative:page" o:ole="">
                  <v:imagedata r:id="rId30" o:title=""/>
                </v:shape>
                <o:OLEObject Type="Embed" ProgID="Equation.3" ShapeID="Object 5" DrawAspect="Content" ObjectID="_1808243987"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r w:rsidRPr="00615D6D">
              <w:t>个</w:t>
            </w:r>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4pt;height:13.2pt;mso-position-horizontal-relative:page;mso-position-vertical-relative:page" o:ole="">
                  <v:imagedata r:id="rId32" o:title=""/>
                </v:shape>
                <o:OLEObject Type="Embed" ProgID="Equation.3" ShapeID="Object 6" DrawAspect="Content" ObjectID="_1808243988"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6.2pt;height:18pt;mso-position-horizontal-relative:page;mso-position-vertical-relative:page" o:ole="">
                  <v:imagedata r:id="rId34" o:title=""/>
                </v:shape>
                <o:OLEObject Type="Embed" ProgID="Equation.3" ShapeID="Object 7" DrawAspect="Content" ObjectID="_1808243989"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5.6pt;height:17.4pt;mso-position-horizontal-relative:page;mso-position-vertical-relative:page" o:ole="">
                  <v:imagedata r:id="rId36" o:title=""/>
                </v:shape>
                <o:OLEObject Type="Embed" ProgID="Equation.3" ShapeID="Object 8" DrawAspect="Content" ObjectID="_1808243990"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2pt;mso-position-horizontal-relative:page;mso-position-vertical-relative:page" o:ole="">
                  <v:imagedata r:id="rId38" o:title=""/>
                </v:shape>
                <o:OLEObject Type="Embed" ProgID="Equation.3" ShapeID="Object 9" DrawAspect="Content" ObjectID="_1808243991"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6pt;height:15pt;mso-position-horizontal-relative:page;mso-position-vertical-relative:page" o:ole="">
                  <v:imagedata r:id="rId40" o:title=""/>
                </v:shape>
                <o:OLEObject Type="Embed" ProgID="Equation.3" ShapeID="Object 10" DrawAspect="Content" ObjectID="_1808243992"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r w:rsidRPr="00615D6D">
              <w:rPr>
                <w:sz w:val="18"/>
                <w:szCs w:val="18"/>
              </w:rPr>
              <w:t>i</w:t>
            </w:r>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r w:rsidRPr="00615D6D">
        <w:rPr>
          <w:rFonts w:hint="eastAsia"/>
          <w:color w:val="FFFFFF"/>
        </w:rPr>
        <w:t>MathType</w:t>
      </w:r>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617896"/>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170BF5DF" w14:textId="77777777" w:rsidR="00054CEE" w:rsidRPr="00615D6D" w:rsidRDefault="00B27FA0" w:rsidP="00F539E9">
      <w:pPr>
        <w:ind w:firstLine="480"/>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40E43A16" w14:textId="77777777" w:rsidR="00054CEE" w:rsidRPr="00615D6D" w:rsidRDefault="00054CEE">
      <w:pPr>
        <w:ind w:firstLine="480"/>
      </w:pPr>
    </w:p>
    <w:p w14:paraId="0E95422D" w14:textId="77777777" w:rsidR="00054CEE" w:rsidRPr="00615D6D" w:rsidRDefault="00054CEE" w:rsidP="00347890">
      <w:pPr>
        <w:pStyle w:val="2"/>
      </w:pPr>
      <w:bookmarkStart w:id="64" w:name="_Toc156291994"/>
      <w:bookmarkStart w:id="65" w:name="_Toc156291142"/>
      <w:bookmarkStart w:id="66" w:name="_Toc197617897"/>
      <w:r w:rsidRPr="00615D6D">
        <w:rPr>
          <w:rFonts w:hint="eastAsia"/>
        </w:rPr>
        <w:t>标题</w:t>
      </w:r>
      <w:r w:rsidRPr="00615D6D">
        <w:rPr>
          <w:rFonts w:hint="eastAsia"/>
        </w:rPr>
        <w:t>2</w:t>
      </w:r>
      <w:bookmarkEnd w:id="64"/>
      <w:bookmarkEnd w:id="65"/>
      <w:r w:rsidR="00347890" w:rsidRPr="00615D6D">
        <w:rPr>
          <w:rFonts w:hint="eastAsia"/>
        </w:rPr>
        <w:t>（二级标题）</w:t>
      </w:r>
      <w:bookmarkEnd w:id="66"/>
    </w:p>
    <w:p w14:paraId="0F186635" w14:textId="77777777" w:rsidR="00054CEE" w:rsidRPr="00615D6D" w:rsidRDefault="00054CEE" w:rsidP="00347890">
      <w:pPr>
        <w:pStyle w:val="3"/>
      </w:pPr>
      <w:bookmarkStart w:id="67" w:name="_Toc156291995"/>
      <w:bookmarkStart w:id="68" w:name="_Toc156291143"/>
      <w:bookmarkStart w:id="69" w:name="_Toc197617898"/>
      <w:r w:rsidRPr="00615D6D">
        <w:rPr>
          <w:rFonts w:hint="eastAsia"/>
        </w:rPr>
        <w:t>标题</w:t>
      </w:r>
      <w:r w:rsidRPr="00615D6D">
        <w:rPr>
          <w:rFonts w:hint="eastAsia"/>
        </w:rPr>
        <w:t>3</w:t>
      </w:r>
      <w:bookmarkEnd w:id="67"/>
      <w:bookmarkEnd w:id="68"/>
      <w:r w:rsidR="00347890" w:rsidRPr="00615D6D">
        <w:rPr>
          <w:rFonts w:hint="eastAsia"/>
        </w:rPr>
        <w:t>（三级标题）</w:t>
      </w:r>
      <w:bookmarkEnd w:id="69"/>
    </w:p>
    <w:p w14:paraId="3615B906" w14:textId="77777777" w:rsidR="00054CEE" w:rsidRPr="00615D6D" w:rsidRDefault="00054CEE">
      <w:pPr>
        <w:pStyle w:val="4"/>
        <w:numPr>
          <w:ilvl w:val="0"/>
          <w:numId w:val="0"/>
        </w:numPr>
        <w:ind w:leftChars="200" w:left="480"/>
      </w:pPr>
      <w:r w:rsidRPr="00615D6D">
        <w:rPr>
          <w:rFonts w:hint="eastAsia"/>
        </w:rPr>
        <w:t>1</w:t>
      </w:r>
      <w:r w:rsidRPr="00615D6D">
        <w:rPr>
          <w:rFonts w:hint="eastAsia"/>
        </w:rPr>
        <w:t>）标题</w:t>
      </w:r>
      <w:r w:rsidRPr="00615D6D">
        <w:rPr>
          <w:rFonts w:hint="eastAsia"/>
        </w:rPr>
        <w:t>4</w:t>
      </w:r>
    </w:p>
    <w:p w14:paraId="7A67F6BD" w14:textId="77777777" w:rsidR="00054CEE" w:rsidRPr="00615D6D" w:rsidRDefault="00054CEE">
      <w:pPr>
        <w:pStyle w:val="5"/>
        <w:numPr>
          <w:ilvl w:val="0"/>
          <w:numId w:val="0"/>
        </w:numPr>
        <w:ind w:leftChars="200" w:left="480"/>
      </w:pPr>
      <w:r w:rsidRPr="00615D6D">
        <w:rPr>
          <w:rFonts w:hint="eastAsia"/>
        </w:rPr>
        <w:t>（</w:t>
      </w:r>
      <w:r w:rsidRPr="00615D6D">
        <w:rPr>
          <w:rFonts w:hint="eastAsia"/>
        </w:rPr>
        <w:t>1</w:t>
      </w:r>
      <w:r w:rsidRPr="00615D6D">
        <w:rPr>
          <w:rFonts w:hint="eastAsia"/>
        </w:rPr>
        <w:t>）标题</w:t>
      </w:r>
      <w:r w:rsidRPr="00615D6D">
        <w:rPr>
          <w:rFonts w:hint="eastAsia"/>
        </w:rPr>
        <w:t>5</w:t>
      </w:r>
    </w:p>
    <w:p w14:paraId="0171AF85" w14:textId="77777777" w:rsidR="00054CEE" w:rsidRPr="00615D6D" w:rsidRDefault="00054CEE">
      <w:pPr>
        <w:pStyle w:val="60"/>
        <w:numPr>
          <w:ilvl w:val="0"/>
          <w:numId w:val="0"/>
        </w:numPr>
        <w:ind w:leftChars="200" w:left="480"/>
      </w:pPr>
      <w:r w:rsidRPr="00615D6D">
        <w:rPr>
          <w:rFonts w:hint="eastAsia"/>
        </w:rPr>
        <w:t>a</w:t>
      </w:r>
      <w:r w:rsidRPr="00615D6D">
        <w:rPr>
          <w:rFonts w:hint="eastAsia"/>
        </w:rPr>
        <w:t>）标题</w:t>
      </w:r>
      <w:r w:rsidRPr="00615D6D">
        <w:rPr>
          <w:rFonts w:hint="eastAsia"/>
        </w:rPr>
        <w:t>6</w:t>
      </w:r>
    </w:p>
    <w:p w14:paraId="0167225D" w14:textId="77777777" w:rsidR="00054CEE" w:rsidRPr="00615D6D" w:rsidRDefault="00054CEE">
      <w:pPr>
        <w:pStyle w:val="60"/>
        <w:numPr>
          <w:ilvl w:val="0"/>
          <w:numId w:val="0"/>
        </w:numPr>
        <w:ind w:leftChars="200" w:left="480"/>
      </w:pPr>
      <w:r w:rsidRPr="00615D6D">
        <w:rPr>
          <w:rFonts w:hint="eastAsia"/>
        </w:rPr>
        <w:t>b</w:t>
      </w:r>
      <w:r w:rsidRPr="00615D6D">
        <w:rPr>
          <w:rFonts w:hint="eastAsia"/>
        </w:rPr>
        <w:t>）标题</w:t>
      </w:r>
      <w:r w:rsidRPr="00615D6D">
        <w:rPr>
          <w:rFonts w:hint="eastAsia"/>
        </w:rPr>
        <w:t>6</w:t>
      </w:r>
    </w:p>
    <w:p w14:paraId="6C9E013B" w14:textId="77777777" w:rsidR="00054CEE" w:rsidRPr="00615D6D" w:rsidRDefault="00054CEE">
      <w:pPr>
        <w:pStyle w:val="7"/>
        <w:numPr>
          <w:ilvl w:val="0"/>
          <w:numId w:val="0"/>
        </w:numPr>
        <w:ind w:leftChars="200" w:left="480"/>
      </w:pPr>
      <w:r w:rsidRPr="00615D6D">
        <w:rPr>
          <w:rFonts w:hint="eastAsia"/>
        </w:rPr>
        <w:t>（</w:t>
      </w:r>
      <w:r w:rsidRPr="00615D6D">
        <w:rPr>
          <w:rFonts w:hint="eastAsia"/>
        </w:rPr>
        <w:t>a</w:t>
      </w:r>
      <w:r w:rsidRPr="00615D6D">
        <w:rPr>
          <w:rFonts w:hint="eastAsia"/>
        </w:rPr>
        <w:t>）标题</w:t>
      </w:r>
      <w:r w:rsidRPr="00615D6D">
        <w:rPr>
          <w:rFonts w:hint="eastAsia"/>
        </w:rPr>
        <w:t>7</w:t>
      </w:r>
    </w:p>
    <w:p w14:paraId="04A229A9" w14:textId="77777777" w:rsidR="00054CEE" w:rsidRPr="00615D6D" w:rsidRDefault="00054CEE">
      <w:pPr>
        <w:ind w:firstLine="480"/>
      </w:pPr>
    </w:p>
    <w:p w14:paraId="5C24EEDE" w14:textId="77777777" w:rsidR="00054CEE" w:rsidRPr="00615D6D" w:rsidRDefault="00054CEE">
      <w:pPr>
        <w:ind w:firstLine="480"/>
      </w:pPr>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0256ED98" w14:textId="77777777" w:rsidR="00660D55" w:rsidRDefault="00054CEE" w:rsidP="00660D55">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b/>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bookmarkStart w:id="70" w:name="_Toc156291996"/>
      <w:bookmarkStart w:id="71" w:name="_Toc156291144"/>
      <w:bookmarkStart w:id="72" w:name="_Toc163533796"/>
    </w:p>
    <w:p w14:paraId="5BE59711" w14:textId="77777777" w:rsidR="00660D55" w:rsidRDefault="00660D55" w:rsidP="00660D55">
      <w:pPr>
        <w:ind w:firstLineChars="0" w:firstLine="0"/>
        <w:rPr>
          <w:color w:val="FFFFFF"/>
        </w:rPr>
      </w:pPr>
    </w:p>
    <w:p w14:paraId="11E13F86" w14:textId="77777777" w:rsidR="00C623A2" w:rsidRDefault="00A2248A" w:rsidP="009A4324">
      <w:pPr>
        <w:pStyle w:val="2"/>
        <w:numPr>
          <w:ilvl w:val="1"/>
          <w:numId w:val="12"/>
        </w:numPr>
      </w:pPr>
      <w:bookmarkStart w:id="73" w:name="_Toc197617899"/>
      <w:r>
        <w:rPr>
          <w:rFonts w:hint="eastAsia"/>
        </w:rPr>
        <w:t>研究</w:t>
      </w:r>
      <w:r w:rsidR="00C623A2">
        <w:rPr>
          <w:rFonts w:hint="eastAsia"/>
        </w:rPr>
        <w:t>背景和意义</w:t>
      </w:r>
      <w:bookmarkEnd w:id="73"/>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w:t>
      </w:r>
      <w:r>
        <w:rPr>
          <w:rFonts w:hint="eastAsia"/>
        </w:rPr>
        <w:lastRenderedPageBreak/>
        <w:t>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74" w:name="_Toc197617900"/>
      <w:r w:rsidRPr="00C623A2">
        <w:rPr>
          <w:rFonts w:hint="eastAsia"/>
        </w:rPr>
        <w:t>国内外农业病虫害识别研究现状</w:t>
      </w:r>
      <w:bookmarkEnd w:id="74"/>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提取图像特征，对水果和蔬菜进行分类训练，在自建数据集上实现了</w:t>
      </w:r>
      <w:r w:rsidRPr="00B9007C">
        <w:t>95.6%</w:t>
      </w:r>
      <w:r w:rsidRPr="00B9007C">
        <w:t>的准确率；毛锐等</w:t>
      </w:r>
      <w:r w:rsidRPr="00B9007C">
        <w:t>[5]</w:t>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r w:rsidRPr="00B9007C">
        <w:t xml:space="preserve">Helong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，优于其他模型。石晨宇等（</w:t>
      </w:r>
      <w:r w:rsidRPr="00B9007C">
        <w:t>2021</w:t>
      </w:r>
      <w:r w:rsidRPr="00B9007C">
        <w:t>）提出了一种结合</w:t>
      </w:r>
      <w:r w:rsidRPr="00B9007C">
        <w:lastRenderedPageBreak/>
        <w:t>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为了解决这一问题，单阶段目标检测算法如</w:t>
      </w:r>
      <w:r w:rsidRPr="00B9007C">
        <w:t>SSD</w:t>
      </w:r>
      <w:r w:rsidRPr="00B9007C">
        <w:t>（</w:t>
      </w:r>
      <w:r w:rsidRPr="00B9007C">
        <w:t>Single Shot Multibox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r w:rsidRPr="00B9007C">
        <w:t>mAP</w:t>
      </w:r>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r w:rsidRPr="00B9007C">
        <w:t>Concat</w:t>
      </w:r>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r w:rsidRPr="00B9007C">
        <w:t>PConv</w:t>
      </w:r>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3D0507A6" w14:textId="77777777" w:rsidR="00B9007C" w:rsidRPr="00B9007C" w:rsidRDefault="00B9007C" w:rsidP="00B9007C">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0503460C" w14:textId="77777777" w:rsidR="0030261B" w:rsidRPr="00B9007C" w:rsidRDefault="0030261B" w:rsidP="0030261B">
      <w:pPr>
        <w:ind w:firstLine="480"/>
      </w:pPr>
    </w:p>
    <w:p w14:paraId="69A2EC8F" w14:textId="77777777" w:rsidR="00C623A2" w:rsidRDefault="00C623A2" w:rsidP="00C623A2">
      <w:pPr>
        <w:pStyle w:val="2"/>
      </w:pPr>
      <w:bookmarkStart w:id="75" w:name="_Toc197617901"/>
      <w:r>
        <w:rPr>
          <w:rFonts w:hint="eastAsia"/>
        </w:rPr>
        <w:t>论文研究内容</w:t>
      </w:r>
      <w:bookmarkEnd w:id="75"/>
    </w:p>
    <w:p w14:paraId="2A5A1E9D" w14:textId="77777777" w:rsidR="00C623A2" w:rsidRDefault="00C623A2" w:rsidP="00C623A2">
      <w:pPr>
        <w:pStyle w:val="3"/>
      </w:pPr>
      <w:bookmarkStart w:id="76" w:name="_Toc197617902"/>
      <w:r>
        <w:rPr>
          <w:rFonts w:hint="eastAsia"/>
        </w:rPr>
        <w:t>标题</w:t>
      </w:r>
      <w:r>
        <w:rPr>
          <w:rFonts w:hint="eastAsia"/>
        </w:rPr>
        <w:t>3</w:t>
      </w:r>
      <w:r>
        <w:rPr>
          <w:rFonts w:hint="eastAsia"/>
        </w:rPr>
        <w:t>（三级标题）</w:t>
      </w:r>
      <w:bookmarkEnd w:id="76"/>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7" w:name="_Toc197617903"/>
      <w:r>
        <w:rPr>
          <w:rFonts w:hint="eastAsia"/>
        </w:rPr>
        <w:lastRenderedPageBreak/>
        <w:t>论文组织结构</w:t>
      </w:r>
      <w:bookmarkEnd w:id="77"/>
    </w:p>
    <w:p w14:paraId="269DDB1A" w14:textId="77777777" w:rsidR="00C623A2" w:rsidRDefault="00C623A2" w:rsidP="00C623A2">
      <w:pPr>
        <w:pStyle w:val="3"/>
      </w:pPr>
      <w:bookmarkStart w:id="78" w:name="_Toc197617904"/>
      <w:r>
        <w:rPr>
          <w:rFonts w:hint="eastAsia"/>
        </w:rPr>
        <w:t>标题</w:t>
      </w:r>
      <w:r>
        <w:rPr>
          <w:rFonts w:hint="eastAsia"/>
        </w:rPr>
        <w:t>3</w:t>
      </w:r>
      <w:r>
        <w:rPr>
          <w:rFonts w:hint="eastAsia"/>
        </w:rPr>
        <w:t>（三级标题）</w:t>
      </w:r>
      <w:bookmarkEnd w:id="78"/>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9" w:name="_Toc167982986"/>
      <w:bookmarkStart w:id="80" w:name="_Toc197617905"/>
      <w:bookmarkEnd w:id="70"/>
      <w:bookmarkEnd w:id="71"/>
      <w:bookmarkEnd w:id="72"/>
      <w:r>
        <w:rPr>
          <w:rFonts w:hint="eastAsia"/>
        </w:rPr>
        <w:lastRenderedPageBreak/>
        <w:t>相关理论与技术</w:t>
      </w:r>
      <w:bookmarkEnd w:id="79"/>
      <w:bookmarkEnd w:id="80"/>
    </w:p>
    <w:p w14:paraId="3E53108F" w14:textId="77777777" w:rsidR="009B5C20" w:rsidRDefault="00EE0EA4" w:rsidP="009B5C20">
      <w:pPr>
        <w:pStyle w:val="2"/>
      </w:pPr>
      <w:bookmarkStart w:id="81" w:name="_Toc156291145"/>
      <w:bookmarkStart w:id="82" w:name="_Toc156291997"/>
      <w:bookmarkStart w:id="83" w:name="_Toc197617906"/>
      <w:r w:rsidRPr="00EE0EA4">
        <w:rPr>
          <w:rFonts w:hint="eastAsia"/>
        </w:rPr>
        <w:t>基于深度学习的目标检测算法</w:t>
      </w:r>
      <w:bookmarkEnd w:id="83"/>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r w:rsidRPr="002F38C3">
        <w:rPr>
          <w:rFonts w:hint="eastAsia"/>
        </w:rPr>
        <w:t>Ultralytics</w:t>
      </w:r>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41069918" w:rsidR="009665C2" w:rsidRDefault="009665C2" w:rsidP="009665C2">
      <w:pPr>
        <w:pStyle w:val="a4"/>
        <w:ind w:firstLineChars="0" w:firstLine="0"/>
        <w:jc w:val="center"/>
        <w:rPr>
          <w:rFonts w:ascii="Times New Roman" w:hAnsi="Times New Roman" w:cs="Times New Roman"/>
        </w:rPr>
      </w:pPr>
      <w:bookmarkStart w:id="84" w:name="_Ref196749586"/>
      <w:r w:rsidRPr="009665C2">
        <w:rPr>
          <w:rFonts w:ascii="Times New Roman" w:hAnsi="Times New Roman" w:cs="Times New Roman" w:hint="eastAsia"/>
        </w:rPr>
        <w:t>图</w:t>
      </w:r>
      <w:r w:rsidRPr="009665C2">
        <w:rPr>
          <w:rFonts w:ascii="Times New Roman" w:hAnsi="Times New Roman" w:cs="Times New Roman" w:hint="eastAsia"/>
        </w:rPr>
        <w:t xml:space="preserve"> </w:t>
      </w:r>
      <w:r w:rsidR="005C2D78">
        <w:rPr>
          <w:rFonts w:ascii="Times New Roman" w:hAnsi="Times New Roman" w:cs="Times New Roman"/>
        </w:rPr>
        <w:fldChar w:fldCharType="begin"/>
      </w:r>
      <w:r w:rsidR="005C2D78">
        <w:rPr>
          <w:rFonts w:ascii="Times New Roman" w:hAnsi="Times New Roman" w:cs="Times New Roman"/>
        </w:rPr>
        <w:instrText xml:space="preserve"> </w:instrText>
      </w:r>
      <w:r w:rsidR="005C2D78">
        <w:rPr>
          <w:rFonts w:ascii="Times New Roman" w:hAnsi="Times New Roman" w:cs="Times New Roman" w:hint="eastAsia"/>
        </w:rPr>
        <w:instrText>STYLEREF 1 \s</w:instrText>
      </w:r>
      <w:r w:rsidR="005C2D78">
        <w:rPr>
          <w:rFonts w:ascii="Times New Roman" w:hAnsi="Times New Roman" w:cs="Times New Roman"/>
        </w:rPr>
        <w:instrText xml:space="preserve"> </w:instrText>
      </w:r>
      <w:r w:rsidR="005C2D78">
        <w:rPr>
          <w:rFonts w:ascii="Times New Roman" w:hAnsi="Times New Roman" w:cs="Times New Roman"/>
        </w:rPr>
        <w:fldChar w:fldCharType="separate"/>
      </w:r>
      <w:r w:rsidR="005C2D78">
        <w:rPr>
          <w:rFonts w:ascii="Times New Roman" w:hAnsi="Times New Roman" w:cs="Times New Roman"/>
          <w:noProof/>
        </w:rPr>
        <w:t>2</w:t>
      </w:r>
      <w:r w:rsidR="005C2D78">
        <w:rPr>
          <w:rFonts w:ascii="Times New Roman" w:hAnsi="Times New Roman" w:cs="Times New Roman"/>
        </w:rPr>
        <w:fldChar w:fldCharType="end"/>
      </w:r>
      <w:r w:rsidR="005C2D78">
        <w:rPr>
          <w:rFonts w:ascii="Times New Roman" w:hAnsi="Times New Roman" w:cs="Times New Roman"/>
        </w:rPr>
        <w:noBreakHyphen/>
      </w:r>
      <w:r w:rsidR="005C2D78">
        <w:rPr>
          <w:rFonts w:ascii="Times New Roman" w:hAnsi="Times New Roman" w:cs="Times New Roman"/>
        </w:rPr>
        <w:fldChar w:fldCharType="begin"/>
      </w:r>
      <w:r w:rsidR="005C2D78">
        <w:rPr>
          <w:rFonts w:ascii="Times New Roman" w:hAnsi="Times New Roman" w:cs="Times New Roman"/>
        </w:rPr>
        <w:instrText xml:space="preserve"> </w:instrText>
      </w:r>
      <w:r w:rsidR="005C2D78">
        <w:rPr>
          <w:rFonts w:ascii="Times New Roman" w:hAnsi="Times New Roman" w:cs="Times New Roman" w:hint="eastAsia"/>
        </w:rPr>
        <w:instrText xml:space="preserve">SEQ </w:instrText>
      </w:r>
      <w:r w:rsidR="005C2D78">
        <w:rPr>
          <w:rFonts w:ascii="Times New Roman" w:hAnsi="Times New Roman" w:cs="Times New Roman" w:hint="eastAsia"/>
        </w:rPr>
        <w:instrText>图</w:instrText>
      </w:r>
      <w:r w:rsidR="005C2D78">
        <w:rPr>
          <w:rFonts w:ascii="Times New Roman" w:hAnsi="Times New Roman" w:cs="Times New Roman" w:hint="eastAsia"/>
        </w:rPr>
        <w:instrText xml:space="preserve"> \* ARABIC \s 1</w:instrText>
      </w:r>
      <w:r w:rsidR="005C2D78">
        <w:rPr>
          <w:rFonts w:ascii="Times New Roman" w:hAnsi="Times New Roman" w:cs="Times New Roman"/>
        </w:rPr>
        <w:instrText xml:space="preserve"> </w:instrText>
      </w:r>
      <w:r w:rsidR="005C2D78">
        <w:rPr>
          <w:rFonts w:ascii="Times New Roman" w:hAnsi="Times New Roman" w:cs="Times New Roman"/>
        </w:rPr>
        <w:fldChar w:fldCharType="separate"/>
      </w:r>
      <w:r w:rsidR="005C2D78">
        <w:rPr>
          <w:rFonts w:ascii="Times New Roman" w:hAnsi="Times New Roman" w:cs="Times New Roman"/>
          <w:noProof/>
        </w:rPr>
        <w:t>1</w:t>
      </w:r>
      <w:r w:rsidR="005C2D78">
        <w:rPr>
          <w:rFonts w:ascii="Times New Roman" w:hAnsi="Times New Roman" w:cs="Times New Roman"/>
        </w:rPr>
        <w:fldChar w:fldCharType="end"/>
      </w:r>
      <w:r>
        <w:rPr>
          <w:rFonts w:ascii="Times New Roman" w:hAnsi="Times New Roman" w:cs="Times New Roman" w:hint="eastAsia"/>
        </w:rPr>
        <w:t xml:space="preserve"> YOLOv8n</w:t>
      </w:r>
      <w:r>
        <w:rPr>
          <w:rFonts w:ascii="Times New Roman" w:hAnsi="Times New Roman" w:cs="Times New Roman" w:hint="eastAsia"/>
        </w:rPr>
        <w:t>网络结构</w:t>
      </w:r>
      <w:bookmarkEnd w:id="84"/>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85" w:name="_Toc167982990"/>
      <w:bookmarkStart w:id="86" w:name="_Toc197617907"/>
      <w:bookmarkEnd w:id="81"/>
      <w:bookmarkEnd w:id="82"/>
      <w:r>
        <w:rPr>
          <w:rFonts w:hint="eastAsia"/>
        </w:rPr>
        <w:t>系统开发</w:t>
      </w:r>
      <w:r>
        <w:rPr>
          <w:rFonts w:hint="eastAsia"/>
        </w:rPr>
        <w:t>Web</w:t>
      </w:r>
      <w:r>
        <w:rPr>
          <w:rFonts w:hint="eastAsia"/>
        </w:rPr>
        <w:t>技术</w:t>
      </w:r>
      <w:bookmarkEnd w:id="85"/>
      <w:bookmarkEnd w:id="86"/>
    </w:p>
    <w:p w14:paraId="437E9EEE" w14:textId="77777777" w:rsidR="00B2445C" w:rsidRPr="00615D6D" w:rsidRDefault="00B2445C" w:rsidP="00B2445C">
      <w:pPr>
        <w:pStyle w:val="3"/>
      </w:pPr>
      <w:bookmarkStart w:id="87" w:name="_Toc167982991"/>
      <w:bookmarkStart w:id="88" w:name="_Toc197617908"/>
      <w:r>
        <w:rPr>
          <w:rFonts w:hint="eastAsia"/>
        </w:rPr>
        <w:t>后端开发技术</w:t>
      </w:r>
      <w:bookmarkEnd w:id="87"/>
      <w:bookmarkEnd w:id="88"/>
    </w:p>
    <w:p w14:paraId="6BA3F34A" w14:textId="77777777" w:rsidR="00B2445C" w:rsidRPr="00615D6D" w:rsidRDefault="00B2445C" w:rsidP="00B2445C">
      <w:pPr>
        <w:pStyle w:val="4"/>
        <w:numPr>
          <w:ilvl w:val="0"/>
          <w:numId w:val="0"/>
        </w:numPr>
        <w:ind w:leftChars="200" w:left="480"/>
      </w:pPr>
      <w:bookmarkStart w:id="89" w:name="_Toc156291147"/>
      <w:bookmarkStart w:id="90" w:name="_Toc156291999"/>
      <w:bookmarkEnd w:id="89"/>
      <w:bookmarkEnd w:id="90"/>
      <w:r w:rsidRPr="00615D6D">
        <w:rPr>
          <w:rFonts w:hint="eastAsia"/>
        </w:rPr>
        <w:t>1</w:t>
      </w:r>
      <w:r w:rsidRPr="00615D6D">
        <w:rPr>
          <w:rFonts w:hint="eastAsia"/>
        </w:rPr>
        <w:t>）</w:t>
      </w:r>
      <w:r>
        <w:t>SpringBoot</w:t>
      </w:r>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r w:rsidRPr="000A5F41">
        <w:t>JavaConfig</w:t>
      </w:r>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r w:rsidRPr="00140762">
        <w:t>MyBatis-plus</w:t>
      </w:r>
    </w:p>
    <w:p w14:paraId="147D5AA0" w14:textId="77777777" w:rsidR="000A5F41" w:rsidRPr="000A5F41" w:rsidRDefault="000A5F41" w:rsidP="000A5F41">
      <w:pPr>
        <w:ind w:firstLine="480"/>
      </w:pPr>
      <w:r w:rsidRPr="000A5F41">
        <w:t>MyBatis-Plus</w:t>
      </w:r>
      <w:r w:rsidRPr="000A5F41">
        <w:t>是基于</w:t>
      </w:r>
      <w:r w:rsidRPr="000A5F41">
        <w:t>MyBatis</w:t>
      </w:r>
      <w:r w:rsidRPr="000A5F41">
        <w:t>的增强框架，旨在简化开发过程并提高效率。</w:t>
      </w:r>
      <w:r w:rsidRPr="000A5F41">
        <w:t>MyBatis</w:t>
      </w:r>
      <w:r w:rsidRPr="000A5F41">
        <w:t>作为一款优秀的</w:t>
      </w:r>
      <w:r w:rsidRPr="000A5F41">
        <w:t>ORM</w:t>
      </w:r>
      <w:r w:rsidRPr="000A5F41">
        <w:t>（对象关系映射）框架，在此基础上，</w:t>
      </w:r>
      <w:r w:rsidRPr="000A5F41">
        <w:t>MyBatis-Plus</w:t>
      </w:r>
      <w:r w:rsidRPr="000A5F41">
        <w:t>提供了更多功能和特性，使得开发者在进行数据库操作时更加轻松和高效。</w:t>
      </w:r>
      <w:r w:rsidRPr="000A5F41">
        <w:t>MyBatis-Plus</w:t>
      </w:r>
      <w:r w:rsidRPr="000A5F41">
        <w:t>减少了</w:t>
      </w:r>
      <w:r w:rsidRPr="000A5F41">
        <w:t>MyBatis</w:t>
      </w:r>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r w:rsidRPr="000A5F41">
        <w:t>MyBatis-Plus</w:t>
      </w:r>
      <w:r w:rsidRPr="000A5F41">
        <w:t>通常与</w:t>
      </w:r>
      <w:r w:rsidRPr="000A5F41">
        <w:t>Spring Boot</w:t>
      </w:r>
      <w:r w:rsidRPr="000A5F41">
        <w:t>结合使用。基于</w:t>
      </w:r>
      <w:r w:rsidRPr="000A5F41">
        <w:t>Spring Boot</w:t>
      </w:r>
      <w:r w:rsidRPr="000A5F41">
        <w:t>的简洁配置方式与自动化配置功能，</w:t>
      </w:r>
      <w:r w:rsidRPr="000A5F41">
        <w:t>MyBatis-Plus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r>
        <w:rPr>
          <w:rFonts w:hint="eastAsia"/>
        </w:rPr>
        <w:t>Mysql</w:t>
      </w:r>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SQLAlchemy</w:t>
      </w:r>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91" w:name="_Toc167982992"/>
      <w:bookmarkStart w:id="92" w:name="_Toc197617909"/>
      <w:r>
        <w:rPr>
          <w:rFonts w:hint="eastAsia"/>
        </w:rPr>
        <w:t>前端开发技术</w:t>
      </w:r>
      <w:bookmarkEnd w:id="91"/>
      <w:bookmarkEnd w:id="92"/>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MVVM(Model-View-ViewModel)</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r>
        <w:rPr>
          <w:rFonts w:hint="eastAsia"/>
        </w:rPr>
        <w:t>Pinia</w:t>
      </w:r>
      <w:r>
        <w:rPr>
          <w:rFonts w:hint="eastAsia"/>
        </w:rPr>
        <w:t>是一个</w:t>
      </w:r>
      <w:r>
        <w:rPr>
          <w:rFonts w:hint="eastAsia"/>
        </w:rPr>
        <w:t>Vue</w:t>
      </w:r>
      <w:r>
        <w:rPr>
          <w:rFonts w:hint="eastAsia"/>
        </w:rPr>
        <w:t>的轻量级状态管理库，它使用响应式数据来管理状态，自动触发相关组件的更新保持界面数据同步，</w:t>
      </w:r>
      <w:r>
        <w:rPr>
          <w:rFonts w:hint="eastAsia"/>
        </w:rPr>
        <w:t>Pinia</w:t>
      </w:r>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93" w:name="OLE_LINK37"/>
      <w:bookmarkStart w:id="94" w:name="OLE_LINK38"/>
      <w:r>
        <w:t>2</w:t>
      </w:r>
      <w:r>
        <w:rPr>
          <w:rFonts w:hint="eastAsia"/>
        </w:rPr>
        <w:t>）</w:t>
      </w:r>
      <w:r w:rsidR="00835FE7" w:rsidRPr="000A5F41">
        <w:t>Element</w:t>
      </w:r>
      <w:r>
        <w:rPr>
          <w:rFonts w:hint="eastAsia"/>
        </w:rPr>
        <w:t>组件</w:t>
      </w:r>
    </w:p>
    <w:bookmarkEnd w:id="93"/>
    <w:bookmarkEnd w:id="94"/>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95" w:name="_Toc167982993"/>
      <w:bookmarkStart w:id="96" w:name="_Toc197617910"/>
      <w:r>
        <w:rPr>
          <w:rFonts w:hint="eastAsia"/>
        </w:rPr>
        <w:t>本章小结</w:t>
      </w:r>
      <w:bookmarkEnd w:id="95"/>
      <w:bookmarkEnd w:id="96"/>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r w:rsidRPr="00835FE7">
        <w:t>SpringBoot</w:t>
      </w:r>
      <w:r>
        <w:rPr>
          <w:rFonts w:hint="eastAsia"/>
        </w:rPr>
        <w:t>+Flask</w:t>
      </w:r>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r w:rsidRPr="00835FE7">
        <w:t>Vue</w:t>
      </w:r>
      <w:r>
        <w:rPr>
          <w:rFonts w:hint="eastAsia"/>
        </w:rPr>
        <w:t>+</w:t>
      </w:r>
      <w:r w:rsidRPr="00835FE7">
        <w:t>Element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7" w:name="_Toc197617911"/>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7"/>
    </w:p>
    <w:p w14:paraId="32BF4561" w14:textId="77777777" w:rsidR="007701D5" w:rsidRDefault="007701D5" w:rsidP="00717966">
      <w:pPr>
        <w:ind w:firstLine="480"/>
      </w:pPr>
      <w:r w:rsidRPr="007701D5">
        <w:rPr>
          <w:rFonts w:hint="eastAsia"/>
        </w:rPr>
        <w:t>本</w:t>
      </w:r>
      <w:r w:rsidRPr="0047122E">
        <w:rPr>
          <w:rFonts w:hint="eastAsia"/>
          <w:highlight w:val="yellow"/>
        </w:rPr>
        <w:t>文的研究目的是分析番茄叶片的发病情况，识别并返回概率最高的番茄叶片病虫害类别。</w:t>
      </w:r>
      <w:r w:rsidR="00717966" w:rsidRPr="0047122E">
        <w:rPr>
          <w:rFonts w:hint="eastAsia"/>
          <w:highlight w:val="yellow"/>
        </w:rPr>
        <w:t>本章设计了基于</w:t>
      </w:r>
      <w:r w:rsidR="00717966" w:rsidRPr="0047122E">
        <w:rPr>
          <w:rFonts w:hint="eastAsia"/>
          <w:highlight w:val="yellow"/>
        </w:rPr>
        <w:t>GhostNet</w:t>
      </w:r>
      <w:r w:rsidR="00717966" w:rsidRPr="0047122E">
        <w:rPr>
          <w:rFonts w:hint="eastAsia"/>
          <w:highlight w:val="yellow"/>
        </w:rPr>
        <w:t>网络以及基于模型剪枝的两种轻量化改进方法，并对</w:t>
      </w:r>
      <w:r w:rsidR="00717966" w:rsidRPr="0047122E">
        <w:rPr>
          <w:rFonts w:hint="eastAsia"/>
          <w:highlight w:val="yellow"/>
        </w:rPr>
        <w:t>YOLOv8n</w:t>
      </w:r>
      <w:r w:rsidR="00717966" w:rsidRPr="0047122E">
        <w:rPr>
          <w:rFonts w:hint="eastAsia"/>
          <w:highlight w:val="yellow"/>
        </w:rPr>
        <w:t>模型进行优化，以精简模型结构并提升其运行效率，从而使其满足实时检测的需求；最终将轻量化改进后的模型命名为</w:t>
      </w:r>
      <w:r w:rsidR="00717966" w:rsidRPr="0047122E">
        <w:rPr>
          <w:rFonts w:hint="eastAsia"/>
          <w:highlight w:val="yellow"/>
        </w:rPr>
        <w:t>Light-YOLOv8n</w:t>
      </w:r>
      <w:r w:rsidR="00717966" w:rsidRPr="0047122E">
        <w:rPr>
          <w:rFonts w:hint="eastAsia"/>
          <w:highlight w:val="yellow"/>
        </w:rPr>
        <w:t>。实验证明，</w:t>
      </w:r>
      <w:r w:rsidR="00717966" w:rsidRPr="0047122E">
        <w:rPr>
          <w:rFonts w:hint="eastAsia"/>
          <w:highlight w:val="yellow"/>
        </w:rPr>
        <w:t>Light-YOLOv8n</w:t>
      </w:r>
      <w:r w:rsidR="00717966" w:rsidRPr="0047122E">
        <w:rPr>
          <w:rFonts w:hint="eastAsia"/>
          <w:highlight w:val="yellow"/>
        </w:rPr>
        <w:t>模型能够在小幅度降低识别精度的情况下，显著提升其运行效率，并且对比其他目标检测模型，整体上性能更具优势，在运行效率和识别准确率之间取得了更好的平衡。</w:t>
      </w:r>
    </w:p>
    <w:p w14:paraId="7561672C" w14:textId="312B9965" w:rsidR="00086B3C" w:rsidRDefault="00086B3C" w:rsidP="00086B3C">
      <w:pPr>
        <w:pStyle w:val="2"/>
      </w:pPr>
      <w:bookmarkStart w:id="98" w:name="_Toc167982995"/>
      <w:bookmarkStart w:id="99" w:name="_Toc197617912"/>
      <w:r>
        <w:rPr>
          <w:rFonts w:hint="eastAsia"/>
        </w:rPr>
        <w:t>应用场景分析</w:t>
      </w:r>
      <w:bookmarkEnd w:id="98"/>
      <w:r w:rsidR="00CB66C3">
        <w:rPr>
          <w:rFonts w:hint="eastAsia"/>
        </w:rPr>
        <w:t>与问题描述</w:t>
      </w:r>
      <w:bookmarkEnd w:id="99"/>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100" w:name="_Toc197617913"/>
      <w:r w:rsidRPr="00717966">
        <w:rPr>
          <w:rFonts w:hint="eastAsia"/>
        </w:rPr>
        <w:t>基于</w:t>
      </w:r>
      <w:r w:rsidRPr="00717966">
        <w:rPr>
          <w:rFonts w:hint="eastAsia"/>
        </w:rPr>
        <w:t xml:space="preserve"> GhostNet </w:t>
      </w:r>
      <w:r w:rsidRPr="00717966">
        <w:rPr>
          <w:rFonts w:hint="eastAsia"/>
        </w:rPr>
        <w:t>网络的轻量化改进</w:t>
      </w:r>
      <w:bookmarkEnd w:id="100"/>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w:t>
      </w:r>
      <w:r w:rsidR="0061352A" w:rsidRPr="0061352A">
        <w:rPr>
          <w:rFonts w:hint="eastAsia"/>
        </w:rPr>
        <w:lastRenderedPageBreak/>
        <w:t>张特征图计算而得到</w:t>
      </w:r>
      <w:r w:rsidR="00FF48E8">
        <w:rPr>
          <w:rFonts w:hint="eastAsia"/>
        </w:rPr>
        <w:t>。</w:t>
      </w:r>
    </w:p>
    <w:p w14:paraId="7509DF35" w14:textId="77777777" w:rsidR="00FF48E8" w:rsidRDefault="00D01BE1" w:rsidP="00D01BE1">
      <w:pPr>
        <w:ind w:firstLineChars="184" w:firstLine="442"/>
      </w:pPr>
      <w:r w:rsidRPr="00D01BE1">
        <w:t>为此，本文引入</w:t>
      </w:r>
      <w:r w:rsidRPr="00D01BE1">
        <w:t>GhostNet</w:t>
      </w:r>
      <w:r w:rsidRPr="00D01BE1">
        <w:t>网络的设计思想，对</w:t>
      </w:r>
      <w:r w:rsidRPr="00D01BE1">
        <w:t>YOLOv8</w:t>
      </w:r>
      <w:r w:rsidRPr="00D01BE1">
        <w:t>的</w:t>
      </w:r>
      <w:r w:rsidRPr="00D01BE1">
        <w:t xml:space="preserve">Backbone </w:t>
      </w:r>
      <w:r w:rsidRPr="00D01BE1">
        <w:t>结构进行了轻量化改进。</w:t>
      </w:r>
      <w:r w:rsidRPr="00D01BE1">
        <w:t xml:space="preserve">GhostNet </w:t>
      </w:r>
      <w:r w:rsidRPr="00D01BE1">
        <w:t>网络于</w:t>
      </w:r>
      <w:r w:rsidRPr="00D01BE1">
        <w:t xml:space="preserve"> 2020 </w:t>
      </w:r>
      <w:r w:rsidRPr="00D01BE1">
        <w:t>年由</w:t>
      </w:r>
      <w:r w:rsidRPr="00D01BE1">
        <w:t xml:space="preserve"> Han </w:t>
      </w:r>
      <w:r w:rsidRPr="00D01BE1">
        <w:t>等人提出，</w:t>
      </w:r>
      <w:r w:rsidR="00FF48E8" w:rsidRPr="00FF48E8">
        <w:rPr>
          <w:rFonts w:hint="eastAsia"/>
        </w:rPr>
        <w:t>研究人员认为卷积神经网络强大的特征提取能力正是由于这些冗余特征，因此</w:t>
      </w:r>
      <w:r w:rsidR="00FF48E8" w:rsidRPr="00FF48E8">
        <w:rPr>
          <w:rFonts w:hint="eastAsia"/>
        </w:rPr>
        <w:t>GhostNet</w:t>
      </w:r>
      <w:r w:rsidR="00FF48E8" w:rsidRPr="00FF48E8">
        <w:rPr>
          <w:rFonts w:hint="eastAsia"/>
        </w:rPr>
        <w:t>网络的设计理念是采用廉价高效的操作方式来获取更多的特征。</w:t>
      </w:r>
    </w:p>
    <w:p w14:paraId="2CE455ED" w14:textId="77777777" w:rsidR="00FF48E8" w:rsidRDefault="00FF48E8" w:rsidP="00FF48E8">
      <w:pPr>
        <w:ind w:firstLineChars="184" w:firstLine="442"/>
      </w:pPr>
      <w:r w:rsidRPr="00FF48E8">
        <w:rPr>
          <w:rFonts w:hint="eastAsia"/>
        </w:rPr>
        <w:t>GhostNet</w:t>
      </w:r>
      <w:r w:rsidRPr="00FF48E8">
        <w:rPr>
          <w:rFonts w:hint="eastAsia"/>
        </w:rPr>
        <w:t>网络</w:t>
      </w:r>
      <w:r>
        <w:rPr>
          <w:rFonts w:hint="eastAsia"/>
        </w:rPr>
        <w:t>是由其</w:t>
      </w:r>
      <w:r w:rsidR="00D01BE1" w:rsidRPr="00D01BE1">
        <w:t>核心组件</w:t>
      </w:r>
      <w:r w:rsidR="00D01BE1" w:rsidRPr="00D01BE1">
        <w:t xml:space="preserve"> Ghost </w:t>
      </w:r>
      <w:r w:rsidR="00D01BE1" w:rsidRPr="00D01BE1">
        <w:t>模块（</w:t>
      </w:r>
      <w:r w:rsidR="00D01BE1" w:rsidRPr="00D01BE1">
        <w:t>Ghost Module</w:t>
      </w:r>
      <w:r w:rsidR="00D01BE1" w:rsidRPr="00D01BE1">
        <w:t>）</w:t>
      </w:r>
      <w:r>
        <w:rPr>
          <w:rFonts w:hint="eastAsia"/>
        </w:rPr>
        <w:t>堆叠而成。</w:t>
      </w:r>
      <w:r w:rsidRPr="00FF48E8">
        <w:t>GhostNet</w:t>
      </w:r>
      <w:r w:rsidRPr="00FF48E8">
        <w:t>的网络结构如表</w:t>
      </w:r>
      <w:r>
        <w:rPr>
          <w:rFonts w:hint="eastAsia"/>
        </w:rPr>
        <w:t>3</w:t>
      </w:r>
      <w:r w:rsidRPr="00FF48E8">
        <w:t>.1</w:t>
      </w:r>
      <w:r w:rsidRPr="00FF48E8">
        <w:t>所示。该表中，第一列为各模块的序号，第二列表示每个模块输入特征图的尺寸，第三列为模块名称，其中</w:t>
      </w:r>
      <w:r w:rsidRPr="00FF48E8">
        <w:t xml:space="preserve"> “G-bneck”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2527453D" w:rsidR="00FF48E8" w:rsidRPr="00FF48E8" w:rsidRDefault="00FF48E8" w:rsidP="00FF48E8">
      <w:pPr>
        <w:spacing w:afterLines="50" w:after="120"/>
        <w:ind w:firstLineChars="0" w:firstLine="482"/>
        <w:jc w:val="center"/>
        <w:rPr>
          <w:sz w:val="21"/>
        </w:rPr>
      </w:pPr>
      <w:bookmarkStart w:id="101" w:name="_Ref197618174"/>
      <w:r w:rsidRPr="00FF48E8">
        <w:rPr>
          <w:sz w:val="21"/>
        </w:rPr>
        <w:t>表</w:t>
      </w:r>
      <w:r w:rsidRPr="00FF48E8">
        <w:rPr>
          <w:sz w:val="21"/>
        </w:rPr>
        <w:t xml:space="preserve"> </w:t>
      </w:r>
      <w:r w:rsidR="0094501B">
        <w:rPr>
          <w:sz w:val="21"/>
        </w:rPr>
        <w:fldChar w:fldCharType="begin"/>
      </w:r>
      <w:r w:rsidR="0094501B">
        <w:rPr>
          <w:sz w:val="21"/>
        </w:rPr>
        <w:instrText xml:space="preserve"> STYLEREF 1 \s </w:instrText>
      </w:r>
      <w:r w:rsidR="0094501B">
        <w:rPr>
          <w:sz w:val="21"/>
        </w:rPr>
        <w:fldChar w:fldCharType="separate"/>
      </w:r>
      <w:r w:rsidR="0094501B">
        <w:rPr>
          <w:noProof/>
          <w:sz w:val="21"/>
        </w:rPr>
        <w:t>3</w:t>
      </w:r>
      <w:r w:rsidR="0094501B">
        <w:rPr>
          <w:sz w:val="21"/>
        </w:rPr>
        <w:fldChar w:fldCharType="end"/>
      </w:r>
      <w:r w:rsidR="0094501B">
        <w:rPr>
          <w:sz w:val="21"/>
        </w:rPr>
        <w:noBreakHyphen/>
      </w:r>
      <w:r w:rsidR="0094501B">
        <w:rPr>
          <w:sz w:val="21"/>
        </w:rPr>
        <w:fldChar w:fldCharType="begin"/>
      </w:r>
      <w:r w:rsidR="0094501B">
        <w:rPr>
          <w:sz w:val="21"/>
        </w:rPr>
        <w:instrText xml:space="preserve"> SEQ </w:instrText>
      </w:r>
      <w:r w:rsidR="0094501B">
        <w:rPr>
          <w:sz w:val="21"/>
        </w:rPr>
        <w:instrText>表</w:instrText>
      </w:r>
      <w:r w:rsidR="0094501B">
        <w:rPr>
          <w:sz w:val="21"/>
        </w:rPr>
        <w:instrText xml:space="preserve"> \* ARABIC \s 1 </w:instrText>
      </w:r>
      <w:r w:rsidR="0094501B">
        <w:rPr>
          <w:sz w:val="21"/>
        </w:rPr>
        <w:fldChar w:fldCharType="separate"/>
      </w:r>
      <w:r w:rsidR="0094501B">
        <w:rPr>
          <w:noProof/>
          <w:sz w:val="21"/>
        </w:rPr>
        <w:t>1</w:t>
      </w:r>
      <w:r w:rsidR="0094501B">
        <w:rPr>
          <w:sz w:val="21"/>
        </w:rPr>
        <w:fldChar w:fldCharType="end"/>
      </w:r>
      <w:bookmarkEnd w:id="101"/>
      <w:r w:rsidRPr="00FF48E8">
        <w:rPr>
          <w:sz w:val="21"/>
        </w:rPr>
        <w:t xml:space="preserve"> </w:t>
      </w:r>
      <w:r w:rsidR="003A253C" w:rsidRPr="003A253C">
        <w:rPr>
          <w:rFonts w:hint="eastAsia"/>
          <w:sz w:val="21"/>
        </w:rPr>
        <w:t xml:space="preserve">GhostNet </w:t>
      </w:r>
      <w:r w:rsidR="003A253C" w:rsidRPr="003A253C">
        <w:rPr>
          <w:rFonts w:hint="eastAsia"/>
          <w:sz w:val="21"/>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序号</w:t>
            </w:r>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输入尺寸</w:t>
            </w:r>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模块</w:t>
            </w:r>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膨胀尺寸</w:t>
            </w:r>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输出通道数</w:t>
            </w:r>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步长</w:t>
            </w:r>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AvgPool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77777777" w:rsidR="007C0FED" w:rsidRPr="007C0FED" w:rsidRDefault="007C0FED" w:rsidP="007C0FED">
      <w:pPr>
        <w:ind w:firstLineChars="0" w:firstLine="442"/>
      </w:pPr>
      <w:r w:rsidRPr="007C0FED">
        <w:t xml:space="preserve">Ghost Module </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55111DBD" w:rsidR="007C0FED" w:rsidRPr="007C0FED" w:rsidRDefault="007C0FED" w:rsidP="007C0FED">
      <w:pPr>
        <w:ind w:firstLineChars="0" w:firstLine="442"/>
      </w:pPr>
      <w:r w:rsidRPr="007C0FED">
        <w:t>对输入特征图分别使用常规卷积操作与</w:t>
      </w:r>
      <w:r w:rsidRPr="007C0FED">
        <w:t xml:space="preserve"> Ghost Module </w:t>
      </w:r>
      <w:r w:rsidRPr="007C0FED">
        <w:t>模块生成输出特征图的过程如图</w:t>
      </w:r>
      <w:r w:rsidRPr="007C0FED">
        <w:t xml:space="preserve"> </w:t>
      </w:r>
      <w:r>
        <w:rPr>
          <w:rFonts w:hint="eastAsia"/>
        </w:rPr>
        <w:t>3</w:t>
      </w:r>
      <w:r w:rsidRPr="007C0FED">
        <w:t xml:space="preserve">.1 </w:t>
      </w:r>
      <w:r w:rsidRPr="007C0FED">
        <w:t>和图</w:t>
      </w:r>
      <w:r w:rsidRPr="007C0FED">
        <w:t xml:space="preserve"> </w:t>
      </w:r>
      <w:r>
        <w:rPr>
          <w:rFonts w:hint="eastAsia"/>
        </w:rPr>
        <w:t>3</w:t>
      </w:r>
      <w:r w:rsidRPr="007C0FED">
        <w:t xml:space="preserve">.2 </w:t>
      </w:r>
      <w:r w:rsidRPr="007C0FED">
        <w:t>所示。在图</w:t>
      </w:r>
      <w:r w:rsidRPr="007C0FED">
        <w:t xml:space="preserve"> </w:t>
      </w:r>
      <w:r>
        <w:rPr>
          <w:rFonts w:hint="eastAsia"/>
        </w:rPr>
        <w:t>3</w:t>
      </w:r>
      <w:r w:rsidRPr="007C0FED">
        <w:t xml:space="preserve">.2 </w:t>
      </w:r>
      <w:r w:rsidRPr="007C0FED">
        <w:t>中，</w:t>
      </w:r>
      <w:r w:rsidRPr="007C0FED">
        <w:t xml:space="preserve">Ghost Module </w:t>
      </w:r>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77777777" w:rsidR="007C0FED" w:rsidRPr="007C0FED" w:rsidRDefault="007C0FED" w:rsidP="007C0FED">
      <w:pPr>
        <w:ind w:firstLineChars="0" w:firstLine="442"/>
      </w:pPr>
      <w:r w:rsidRPr="007C0FED">
        <w:lastRenderedPageBreak/>
        <w:t>为了确保最终输出特征图与常规卷积操作所得结果的一致性，</w:t>
      </w:r>
      <w:r w:rsidRPr="007C0FED">
        <w:t xml:space="preserve">Ghost Module </w:t>
      </w:r>
      <w:r w:rsidRPr="007C0FED">
        <w:t>模块通过恒等映射方式引入一条</w:t>
      </w:r>
      <w:r w:rsidRPr="007C0FED">
        <w:t xml:space="preserve"> Identity </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4D192315">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185A09F" w:rsidR="007C0FED" w:rsidRPr="007C0FED" w:rsidRDefault="007C0FED" w:rsidP="007C0FED">
      <w:pPr>
        <w:spacing w:afterLines="50" w:after="120"/>
        <w:ind w:firstLineChars="0" w:firstLine="400"/>
        <w:jc w:val="center"/>
        <w:rPr>
          <w:sz w:val="21"/>
        </w:rPr>
      </w:pPr>
      <w:bookmarkStart w:id="102" w:name="_Ref167804834"/>
      <w:r w:rsidRPr="007C0FED">
        <w:rPr>
          <w:sz w:val="21"/>
        </w:rPr>
        <w:t>图</w:t>
      </w:r>
      <w:r w:rsidRPr="007C0FED">
        <w:rPr>
          <w:sz w:val="21"/>
        </w:rPr>
        <w:t xml:space="preserve"> </w:t>
      </w:r>
      <w:r w:rsidR="005C2D78">
        <w:rPr>
          <w:sz w:val="21"/>
        </w:rPr>
        <w:fldChar w:fldCharType="begin"/>
      </w:r>
      <w:r w:rsidR="005C2D78">
        <w:rPr>
          <w:sz w:val="21"/>
        </w:rPr>
        <w:instrText xml:space="preserve"> STYLEREF 1 \s </w:instrText>
      </w:r>
      <w:r w:rsidR="005C2D78">
        <w:rPr>
          <w:sz w:val="21"/>
        </w:rPr>
        <w:fldChar w:fldCharType="separate"/>
      </w:r>
      <w:r w:rsidR="005C2D78">
        <w:rPr>
          <w:noProof/>
          <w:sz w:val="21"/>
        </w:rPr>
        <w:t>3</w:t>
      </w:r>
      <w:r w:rsidR="005C2D78">
        <w:rPr>
          <w:sz w:val="21"/>
        </w:rPr>
        <w:fldChar w:fldCharType="end"/>
      </w:r>
      <w:r w:rsidR="005C2D78">
        <w:rPr>
          <w:sz w:val="21"/>
        </w:rPr>
        <w:noBreakHyphen/>
      </w:r>
      <w:r w:rsidR="005C2D78">
        <w:rPr>
          <w:sz w:val="21"/>
        </w:rPr>
        <w:fldChar w:fldCharType="begin"/>
      </w:r>
      <w:r w:rsidR="005C2D78">
        <w:rPr>
          <w:sz w:val="21"/>
        </w:rPr>
        <w:instrText xml:space="preserve"> SEQ </w:instrText>
      </w:r>
      <w:r w:rsidR="005C2D78">
        <w:rPr>
          <w:sz w:val="21"/>
        </w:rPr>
        <w:instrText>图</w:instrText>
      </w:r>
      <w:r w:rsidR="005C2D78">
        <w:rPr>
          <w:sz w:val="21"/>
        </w:rPr>
        <w:instrText xml:space="preserve"> \* ARABIC \s 1 </w:instrText>
      </w:r>
      <w:r w:rsidR="005C2D78">
        <w:rPr>
          <w:sz w:val="21"/>
        </w:rPr>
        <w:fldChar w:fldCharType="separate"/>
      </w:r>
      <w:r w:rsidR="005C2D78">
        <w:rPr>
          <w:noProof/>
          <w:sz w:val="21"/>
        </w:rPr>
        <w:t>1</w:t>
      </w:r>
      <w:r w:rsidR="005C2D78">
        <w:rPr>
          <w:sz w:val="21"/>
        </w:rPr>
        <w:fldChar w:fldCharType="end"/>
      </w:r>
      <w:bookmarkEnd w:id="102"/>
      <w:r w:rsidRPr="007C0FED">
        <w:rPr>
          <w:sz w:val="21"/>
        </w:rPr>
        <w:t xml:space="preserve">  </w:t>
      </w:r>
      <w:r>
        <w:rPr>
          <w:rFonts w:hint="eastAsia"/>
          <w:sz w:val="21"/>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3F97E122" w:rsidR="007C0FED" w:rsidRPr="007C0FED" w:rsidRDefault="007C0FED" w:rsidP="007C0FED">
      <w:pPr>
        <w:spacing w:afterLines="50" w:after="120"/>
        <w:ind w:firstLineChars="0" w:firstLine="400"/>
        <w:jc w:val="center"/>
        <w:rPr>
          <w:sz w:val="21"/>
        </w:rPr>
      </w:pPr>
      <w:bookmarkStart w:id="103" w:name="_Ref167805433"/>
      <w:r w:rsidRPr="007C0FED">
        <w:rPr>
          <w:rFonts w:hint="eastAsia"/>
          <w:sz w:val="21"/>
        </w:rPr>
        <w:t>图</w:t>
      </w:r>
      <w:r w:rsidRPr="007C0FED">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3</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2</w:t>
      </w:r>
      <w:r w:rsidR="005C2D78">
        <w:rPr>
          <w:sz w:val="21"/>
        </w:rPr>
        <w:fldChar w:fldCharType="end"/>
      </w:r>
      <w:bookmarkEnd w:id="103"/>
      <w:r w:rsidRPr="007C0FED">
        <w:rPr>
          <w:sz w:val="21"/>
        </w:rPr>
        <w:t xml:space="preserve">  </w:t>
      </w:r>
      <w:r>
        <w:rPr>
          <w:rFonts w:hint="eastAsia"/>
          <w:sz w:val="21"/>
        </w:rPr>
        <w:t>Ghost Module</w:t>
      </w:r>
      <w:r>
        <w:rPr>
          <w:rFonts w:hint="eastAsia"/>
          <w:sz w:val="21"/>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r w:rsidRPr="007A31A6">
        <w:rPr>
          <w:i/>
          <w:iCs/>
        </w:rPr>
        <w:t>k</w:t>
      </w:r>
      <w:r w:rsidRPr="007A31A6">
        <w:t>×</w:t>
      </w:r>
      <w:r w:rsidRPr="007A31A6">
        <w:rPr>
          <w:i/>
          <w:iCs/>
        </w:rPr>
        <w:t>k</w:t>
      </w:r>
      <w:r w:rsidRPr="007A31A6">
        <w:t>，其中</w:t>
      </w:r>
      <w:r w:rsidRPr="007A31A6">
        <w:rPr>
          <w:i/>
          <w:iCs/>
        </w:rPr>
        <w:t>m</w:t>
      </w:r>
      <w:r w:rsidRPr="007A31A6">
        <w:t>≤</w:t>
      </w:r>
      <w:r w:rsidRPr="007A31A6">
        <w:rPr>
          <w:i/>
          <w:iCs/>
        </w:rPr>
        <w:t>n</w:t>
      </w:r>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lastRenderedPageBreak/>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r w:rsidRPr="00552A1F">
        <w:rPr>
          <w:i/>
          <w:iCs/>
        </w:rPr>
        <w:t>i</w:t>
      </w:r>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r w:rsidRPr="00552A1F">
        <w:rPr>
          <w:i/>
          <w:iCs/>
        </w:rPr>
        <w:t>m</w:t>
      </w:r>
      <w:r w:rsidRPr="00552A1F">
        <w:t>×</w:t>
      </w:r>
      <w:r w:rsidRPr="00552A1F">
        <w:rPr>
          <w:i/>
          <w:iCs/>
        </w:rPr>
        <w:t>s</w:t>
      </w:r>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r w:rsidRPr="00552A1F">
        <w:rPr>
          <w:i/>
          <w:iCs/>
        </w:rPr>
        <w:t>d</w:t>
      </w:r>
      <w:r w:rsidRPr="00552A1F">
        <w:t>×</w:t>
      </w:r>
      <w:r w:rsidRPr="00552A1F">
        <w:rPr>
          <w:i/>
          <w:iCs/>
        </w:rPr>
        <w:t>d</w:t>
      </w:r>
      <w:r w:rsidRPr="00552A1F">
        <w:t>（与</w:t>
      </w:r>
      <w:r w:rsidRPr="00552A1F">
        <w:rPr>
          <w:i/>
          <w:iCs/>
        </w:rPr>
        <w:t>k</w:t>
      </w:r>
      <w:r w:rsidRPr="00552A1F">
        <w:t>×</w:t>
      </w:r>
      <w:r w:rsidRPr="00552A1F">
        <w:rPr>
          <w:i/>
          <w:iCs/>
        </w:rPr>
        <w:t>k</w:t>
      </w:r>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r w:rsidRPr="00552A1F">
        <w:rPr>
          <w:i/>
          <w:iCs/>
        </w:rPr>
        <w:t>s</w:t>
      </w:r>
      <w:r w:rsidRPr="00552A1F">
        <w:rPr>
          <w:rFonts w:ascii="Cambria Math" w:hAnsi="Cambria Math" w:cs="Cambria Math"/>
        </w:rPr>
        <w:t>≪</w:t>
      </w:r>
      <w:r w:rsidRPr="00552A1F">
        <w:rPr>
          <w:i/>
          <w:iCs/>
        </w:rPr>
        <w:t>c</w:t>
      </w:r>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G-bneck</w:t>
      </w:r>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r w:rsidRPr="00552A1F">
        <w:t>Depthwise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104" w:name="_Hlk197362790"/>
    <w:p w14:paraId="2C255F48" w14:textId="77777777" w:rsidR="00601648" w:rsidRPr="00AE202F" w:rsidRDefault="00601648" w:rsidP="00601648">
      <w:pPr>
        <w:ind w:firstLine="480"/>
        <w:jc w:val="center"/>
        <w:rPr>
          <w:noProof/>
        </w:rPr>
      </w:pPr>
      <w:r>
        <w:rPr>
          <w:noProof/>
        </w:rPr>
        <w:lastRenderedPageBreak/>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112EE73"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">
                <v:imagedata r:id="rId54"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5"/>
                    <a:stretch>
                      <a:fillRect/>
                    </a:stretch>
                  </pic:blipFill>
                  <pic:spPr>
                    <a:xfrm>
                      <a:off x="0" y="0"/>
                      <a:ext cx="3193622" cy="3400664"/>
                    </a:xfrm>
                    <a:prstGeom prst="rect">
                      <a:avLst/>
                    </a:prstGeom>
                  </pic:spPr>
                </pic:pic>
              </a:graphicData>
            </a:graphic>
          </wp:inline>
        </w:drawing>
      </w:r>
    </w:p>
    <w:p w14:paraId="08A4F745" w14:textId="434B673A" w:rsidR="00601648" w:rsidRPr="00276BD4" w:rsidRDefault="00601648" w:rsidP="00601648">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3</w:t>
      </w:r>
      <w:r w:rsidRPr="00AE202F">
        <w:rPr>
          <w:sz w:val="21"/>
        </w:rPr>
        <w:t xml:space="preserve"> </w:t>
      </w:r>
      <w:r w:rsidRPr="00AE202F">
        <w:rPr>
          <w:rFonts w:hint="eastAsia"/>
          <w:sz w:val="21"/>
        </w:rPr>
        <w:t xml:space="preserve">Ghost Bottleneck </w:t>
      </w:r>
      <w:r w:rsidRPr="00AE202F">
        <w:rPr>
          <w:rFonts w:hint="eastAsia"/>
          <w:sz w:val="21"/>
        </w:rPr>
        <w:t>瓶颈模块的结构图</w:t>
      </w:r>
    </w:p>
    <w:bookmarkEnd w:id="104"/>
    <w:p w14:paraId="1BB9E3C6" w14:textId="75DC5697"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 xml:space="preserve"> GhostConv </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 xml:space="preserve"> GhostConv </w:t>
      </w:r>
      <w:r w:rsidR="00276BD4" w:rsidRPr="00276BD4">
        <w:t>的高效机制，进一步压缩了模型体积，提升了整体推理速度。</w:t>
      </w:r>
    </w:p>
    <w:p w14:paraId="3F3F7C23" w14:textId="2D8667C0" w:rsidR="00601648" w:rsidRPr="00FD24BA" w:rsidRDefault="00601648" w:rsidP="00601648">
      <w:pPr>
        <w:ind w:firstLine="480"/>
        <w:jc w:val="center"/>
      </w:pPr>
      <w:r>
        <w:rPr>
          <w:noProof/>
        </w:rPr>
        <mc:AlternateContent>
          <mc:Choice Requires="wpi">
            <w:drawing>
              <wp:anchor distT="0" distB="0" distL="114300" distR="114300" simplePos="0" relativeHeight="251671552" behindDoc="0" locked="0" layoutInCell="1" allowOverlap="1" wp14:anchorId="2BDCEAEE" wp14:editId="552D8866">
                <wp:simplePos x="0" y="0"/>
                <wp:positionH relativeFrom="column">
                  <wp:posOffset>4196542</wp:posOffset>
                </wp:positionH>
                <wp:positionV relativeFrom="page">
                  <wp:posOffset>5582400</wp:posOffset>
                </wp:positionV>
                <wp:extent cx="1017905" cy="27940"/>
                <wp:effectExtent l="133350" t="133350" r="144145" b="124460"/>
                <wp:wrapNone/>
                <wp:docPr id="1646609266" name="墨迹 17"/>
                <wp:cNvGraphicFramePr/>
                <a:graphic xmlns:a="http://schemas.openxmlformats.org/drawingml/2006/main">
                  <a:graphicData uri="http://schemas.microsoft.com/office/word/2010/wordprocessingInk">
                    <w14:contentPart bwMode="auto" r:id="rId56">
                      <w14:nvContentPartPr>
                        <w14:cNvContentPartPr/>
                      </w14:nvContentPartPr>
                      <w14:xfrm>
                        <a:off x="0" y="0"/>
                        <a:ext cx="1017905" cy="27940"/>
                      </w14:xfrm>
                    </w14:contentPart>
                  </a:graphicData>
                </a:graphic>
              </wp:anchor>
            </w:drawing>
          </mc:Choice>
          <mc:Fallback>
            <w:pict>
              <v:shape w14:anchorId="09645432" id="墨迹 17" o:spid="_x0000_s1026" type="#_x0000_t75" style="position:absolute;margin-left:325.5pt;margin-top:434.65pt;width:90.05pt;height:12.05pt;z-index:251671552;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">
                <v:imagedata r:id="rId57" o:title=""/>
                <w10:wrap anchory="page"/>
              </v:shape>
            </w:pict>
          </mc:Fallback>
        </mc:AlternateContent>
      </w:r>
      <w:r>
        <w:rPr>
          <w:noProof/>
        </w:rPr>
        <mc:AlternateContent>
          <mc:Choice Requires="wpi">
            <w:drawing>
              <wp:anchor distT="0" distB="0" distL="114300" distR="114300" simplePos="0" relativeHeight="251669504" behindDoc="0" locked="0" layoutInCell="1" allowOverlap="1" wp14:anchorId="4ED69186" wp14:editId="1899A962">
                <wp:simplePos x="0" y="0"/>
                <wp:positionH relativeFrom="column">
                  <wp:posOffset>2244090</wp:posOffset>
                </wp:positionH>
                <wp:positionV relativeFrom="paragraph">
                  <wp:posOffset>3901209</wp:posOffset>
                </wp:positionV>
                <wp:extent cx="546480" cy="142920"/>
                <wp:effectExtent l="133350" t="133350" r="0" b="123825"/>
                <wp:wrapNone/>
                <wp:docPr id="1124943995" name="墨迹 11"/>
                <wp:cNvGraphicFramePr/>
                <a:graphic xmlns:a="http://schemas.openxmlformats.org/drawingml/2006/main">
                  <a:graphicData uri="http://schemas.microsoft.com/office/word/2010/wordprocessingInk">
                    <w14:contentPart bwMode="auto" r:id="rId58">
                      <w14:nvContentPartPr>
                        <w14:cNvContentPartPr/>
                      </w14:nvContentPartPr>
                      <w14:xfrm>
                        <a:off x="0" y="0"/>
                        <a:ext cx="546480" cy="142920"/>
                      </w14:xfrm>
                    </w14:contentPart>
                  </a:graphicData>
                </a:graphic>
              </wp:anchor>
            </w:drawing>
          </mc:Choice>
          <mc:Fallback>
            <w:pict>
              <v:shape w14:anchorId="1CE0CDB5" id="墨迹 11" o:spid="_x0000_s1026" type="#_x0000_t75" style="position:absolute;margin-left:171.75pt;margin-top:302.25pt;width:52.95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">
                <v:imagedata r:id="rId59" o:title=""/>
              </v:shape>
            </w:pict>
          </mc:Fallback>
        </mc:AlternateContent>
      </w:r>
      <w:r>
        <w:rPr>
          <w:noProof/>
        </w:rPr>
        <w:drawing>
          <wp:inline distT="0" distB="0" distL="0" distR="0" wp14:anchorId="1F7222B6" wp14:editId="1846EEF1">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68ED820" w14:textId="4136C128" w:rsidR="00601648" w:rsidRPr="00276BD4" w:rsidRDefault="00601648" w:rsidP="00601648">
      <w:pPr>
        <w:spacing w:afterLines="50" w:after="120"/>
        <w:ind w:firstLineChars="900" w:firstLine="1890"/>
        <w:jc w:val="left"/>
        <w:rPr>
          <w:sz w:val="21"/>
        </w:rPr>
      </w:pPr>
      <w:r w:rsidRPr="00FD24BA">
        <w:rPr>
          <w:sz w:val="21"/>
        </w:rPr>
        <w:t>图</w:t>
      </w:r>
      <w:r w:rsidRPr="00FD24BA">
        <w:rPr>
          <w:sz w:val="21"/>
        </w:rPr>
        <w:t xml:space="preserve"> </w:t>
      </w:r>
      <w:r w:rsidRPr="00FD24BA">
        <w:rPr>
          <w:sz w:val="21"/>
        </w:rPr>
        <w:fldChar w:fldCharType="begin"/>
      </w:r>
      <w:r w:rsidRPr="00FD24BA">
        <w:rPr>
          <w:sz w:val="21"/>
        </w:rPr>
        <w:instrText xml:space="preserve"> STYLEREF 1 \s </w:instrText>
      </w:r>
      <w:r w:rsidRPr="00FD24BA">
        <w:rPr>
          <w:sz w:val="21"/>
        </w:rPr>
        <w:fldChar w:fldCharType="separate"/>
      </w:r>
      <w:r w:rsidRPr="00FD24BA">
        <w:rPr>
          <w:noProof/>
          <w:sz w:val="21"/>
        </w:rPr>
        <w:t>3</w:t>
      </w:r>
      <w:r w:rsidRPr="00FD24BA">
        <w:rPr>
          <w:noProof/>
          <w:sz w:val="21"/>
        </w:rPr>
        <w:fldChar w:fldCharType="end"/>
      </w:r>
      <w:r w:rsidRPr="00FD24BA">
        <w:rPr>
          <w:sz w:val="21"/>
        </w:rPr>
        <w:noBreakHyphen/>
      </w:r>
      <w:r>
        <w:rPr>
          <w:rFonts w:hint="eastAsia"/>
          <w:sz w:val="21"/>
        </w:rPr>
        <w:t>4</w:t>
      </w:r>
      <w:r w:rsidRPr="00FD24BA">
        <w:rPr>
          <w:sz w:val="21"/>
        </w:rPr>
        <w:t xml:space="preserve"> </w:t>
      </w:r>
      <w:r>
        <w:rPr>
          <w:rFonts w:hint="eastAsia"/>
          <w:sz w:val="21"/>
        </w:rPr>
        <w:t>C2f</w:t>
      </w:r>
      <w:r>
        <w:rPr>
          <w:rFonts w:hint="eastAsia"/>
          <w:sz w:val="21"/>
        </w:rPr>
        <w:t>模块结构</w:t>
      </w:r>
      <w:r w:rsidRPr="00FD24BA">
        <w:rPr>
          <w:sz w:val="21"/>
        </w:rPr>
        <w:tab/>
      </w:r>
      <w:r>
        <w:rPr>
          <w:rFonts w:hint="eastAsia"/>
          <w:sz w:val="21"/>
        </w:rPr>
        <w:t xml:space="preserve">        </w:t>
      </w:r>
      <w:r w:rsidRPr="00FD24BA">
        <w:rPr>
          <w:rFonts w:hint="eastAsia"/>
          <w:sz w:val="21"/>
        </w:rPr>
        <w:t>图</w:t>
      </w:r>
      <w:r w:rsidRPr="00FD24BA">
        <w:rPr>
          <w:rFonts w:hint="eastAsia"/>
          <w:sz w:val="21"/>
        </w:rPr>
        <w:t xml:space="preserve"> </w:t>
      </w:r>
      <w:r w:rsidRPr="00FD24BA">
        <w:rPr>
          <w:sz w:val="21"/>
        </w:rPr>
        <w:fldChar w:fldCharType="begin"/>
      </w:r>
      <w:r w:rsidRPr="00FD24BA">
        <w:rPr>
          <w:sz w:val="21"/>
        </w:rPr>
        <w:instrText xml:space="preserve"> </w:instrText>
      </w:r>
      <w:r w:rsidRPr="00FD24BA">
        <w:rPr>
          <w:rFonts w:hint="eastAsia"/>
          <w:sz w:val="21"/>
        </w:rPr>
        <w:instrText>STYLEREF 1 \s</w:instrText>
      </w:r>
      <w:r w:rsidRPr="00FD24BA">
        <w:rPr>
          <w:sz w:val="21"/>
        </w:rPr>
        <w:instrText xml:space="preserve"> </w:instrText>
      </w:r>
      <w:r w:rsidRPr="00FD24BA">
        <w:rPr>
          <w:sz w:val="21"/>
        </w:rPr>
        <w:fldChar w:fldCharType="separate"/>
      </w:r>
      <w:r w:rsidRPr="00FD24BA">
        <w:rPr>
          <w:noProof/>
          <w:sz w:val="21"/>
        </w:rPr>
        <w:t>3</w:t>
      </w:r>
      <w:r w:rsidRPr="00FD24BA">
        <w:rPr>
          <w:sz w:val="21"/>
        </w:rPr>
        <w:fldChar w:fldCharType="end"/>
      </w:r>
      <w:r w:rsidRPr="00FD24BA">
        <w:rPr>
          <w:sz w:val="21"/>
        </w:rPr>
        <w:noBreakHyphen/>
      </w:r>
      <w:r>
        <w:rPr>
          <w:rFonts w:hint="eastAsia"/>
          <w:sz w:val="21"/>
        </w:rPr>
        <w:t>5</w:t>
      </w:r>
      <w:r w:rsidRPr="00FD24BA">
        <w:rPr>
          <w:sz w:val="21"/>
        </w:rPr>
        <w:t xml:space="preserve"> </w:t>
      </w:r>
      <w:r>
        <w:rPr>
          <w:rFonts w:hint="eastAsia"/>
          <w:sz w:val="21"/>
        </w:rPr>
        <w:t>C3Ghost</w:t>
      </w:r>
      <w:r>
        <w:rPr>
          <w:rFonts w:hint="eastAsia"/>
          <w:sz w:val="21"/>
        </w:rPr>
        <w:t>模块结构</w:t>
      </w:r>
    </w:p>
    <w:p w14:paraId="202DFF46" w14:textId="3CEA59BB" w:rsidR="00D01BE1" w:rsidRPr="00D01BE1" w:rsidRDefault="0074350A" w:rsidP="0058475D">
      <w:pPr>
        <w:ind w:firstLineChars="0" w:firstLine="442"/>
      </w:pPr>
      <w:r>
        <w:rPr>
          <w:rFonts w:hint="eastAsia"/>
        </w:rPr>
        <w:lastRenderedPageBreak/>
        <w:t>综上</w:t>
      </w:r>
      <w:r w:rsidRPr="0074350A">
        <w:t>，本文最终对原</w:t>
      </w:r>
      <w:r>
        <w:rPr>
          <w:rFonts w:hint="eastAsia"/>
        </w:rPr>
        <w:t>YOLOv8n</w:t>
      </w:r>
      <w:r w:rsidRPr="0074350A">
        <w:t>模型的</w:t>
      </w:r>
      <w:r w:rsidRPr="0074350A">
        <w:t xml:space="preserve"> Backbone </w:t>
      </w:r>
      <w:r w:rsidRPr="0074350A">
        <w:t>网络结构进行了如下改进：将其中的标准卷积模块统一替换为</w:t>
      </w:r>
      <w:r w:rsidRPr="0074350A">
        <w:t xml:space="preserve"> GhostConv </w:t>
      </w:r>
      <w:r w:rsidRPr="0074350A">
        <w:t>模块，以减少参数量；同时将所有</w:t>
      </w:r>
      <w:r w:rsidRPr="0074350A">
        <w:t xml:space="preserve"> C2f </w:t>
      </w:r>
      <w:r w:rsidRPr="0074350A">
        <w:t>模块替换为轻量化的</w:t>
      </w:r>
      <w:r w:rsidRPr="0074350A">
        <w:t xml:space="preserve"> C3Ghost </w:t>
      </w:r>
      <w:r w:rsidRPr="0074350A">
        <w:t>模块。改进后的</w:t>
      </w:r>
      <w:r w:rsidRPr="0074350A">
        <w:t xml:space="preserve"> Backbone </w:t>
      </w:r>
      <w:r w:rsidRPr="0074350A">
        <w:t>网络对输入图像提取特征的具体流程如下：输入特征图大小为</w:t>
      </w:r>
      <w:r w:rsidRPr="0074350A">
        <w:t xml:space="preserve"> 640×640×3</w:t>
      </w:r>
      <w:r w:rsidRPr="0074350A">
        <w:t>，首先通过一个</w:t>
      </w:r>
      <w:r w:rsidRPr="0074350A">
        <w:t xml:space="preserve"> CBS </w:t>
      </w:r>
      <w:r w:rsidRPr="0074350A">
        <w:t>模块（包含</w:t>
      </w:r>
      <w:r w:rsidRPr="0074350A">
        <w:t xml:space="preserve"> Conv</w:t>
      </w:r>
      <w:r w:rsidRPr="0074350A">
        <w:t>、</w:t>
      </w:r>
      <w:r w:rsidRPr="0074350A">
        <w:t xml:space="preserve">BatchNorm </w:t>
      </w:r>
      <w:r w:rsidRPr="0074350A">
        <w:t>和</w:t>
      </w:r>
      <w:r w:rsidRPr="0074350A">
        <w:t xml:space="preserve"> SiLU </w:t>
      </w:r>
      <w:r w:rsidRPr="0074350A">
        <w:t>激活函数），输出特征图大小为</w:t>
      </w:r>
      <w:r w:rsidRPr="0074350A">
        <w:t xml:space="preserve"> 320×320×32</w:t>
      </w:r>
      <w:r w:rsidRPr="0074350A">
        <w:t>；接着，依次经过两层使用</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模块，输出特征图大小分别为</w:t>
      </w:r>
      <w:r w:rsidRPr="0074350A">
        <w:t xml:space="preserve"> 160×160×64</w:t>
      </w:r>
      <w:r w:rsidRPr="0074350A">
        <w:t>、</w:t>
      </w:r>
      <w:r w:rsidRPr="0074350A">
        <w:t xml:space="preserve">80×80×128 </w:t>
      </w:r>
      <w:r w:rsidRPr="0074350A">
        <w:t>和</w:t>
      </w:r>
      <w:r w:rsidRPr="0074350A">
        <w:t xml:space="preserve"> 80×80×128</w:t>
      </w:r>
      <w:r w:rsidRPr="0074350A">
        <w:t>；随后，通过一个使用</w:t>
      </w:r>
      <w:r w:rsidRPr="0074350A">
        <w:t xml:space="preserve"> GhostConv </w:t>
      </w:r>
      <w:r w:rsidRPr="0074350A">
        <w:t>的</w:t>
      </w:r>
      <w:r w:rsidRPr="0074350A">
        <w:t xml:space="preserve"> CBS </w:t>
      </w:r>
      <w:r w:rsidRPr="0074350A">
        <w:t>模块和一个</w:t>
      </w:r>
      <w:r w:rsidRPr="0074350A">
        <w:t xml:space="preserve"> C3Ghost </w:t>
      </w:r>
      <w:r w:rsidRPr="0074350A">
        <w:t>模块，得到的特征图大小分别为</w:t>
      </w:r>
      <w:r w:rsidRPr="0074350A">
        <w:t xml:space="preserve"> 40×40×256 </w:t>
      </w:r>
      <w:r w:rsidRPr="0074350A">
        <w:t>和</w:t>
      </w:r>
      <w:r w:rsidRPr="0074350A">
        <w:t xml:space="preserve"> 40×40×256</w:t>
      </w:r>
      <w:r w:rsidRPr="0074350A">
        <w:t>；之后，再通过一个</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模块，输出特征图大小为</w:t>
      </w:r>
      <w:r w:rsidRPr="0074350A">
        <w:t xml:space="preserve"> 20×20×512 </w:t>
      </w:r>
      <w:r w:rsidRPr="0074350A">
        <w:t>和</w:t>
      </w:r>
      <w:r w:rsidRPr="0074350A">
        <w:t xml:space="preserve"> 20×20×512</w:t>
      </w:r>
      <w:r w:rsidRPr="0074350A">
        <w:t>；最后，再经过一个使用</w:t>
      </w:r>
      <w:r w:rsidRPr="0074350A">
        <w:t xml:space="preserve"> GhostConv </w:t>
      </w:r>
      <w:r w:rsidRPr="0074350A">
        <w:t>的</w:t>
      </w:r>
      <w:r w:rsidRPr="0074350A">
        <w:t xml:space="preserve"> CBS </w:t>
      </w:r>
      <w:r w:rsidRPr="0074350A">
        <w:t>模块，输出特征图大小为</w:t>
      </w:r>
      <w:r w:rsidRPr="0074350A">
        <w:t xml:space="preserve"> 20×20×1024</w:t>
      </w:r>
      <w:r w:rsidRPr="0074350A">
        <w:t>，并将该结果输入至原</w:t>
      </w:r>
      <w:r>
        <w:rPr>
          <w:rFonts w:hint="eastAsia"/>
        </w:rPr>
        <w:t>YOLOv8n</w:t>
      </w:r>
      <w:r w:rsidRPr="0074350A">
        <w:t>模型中的</w:t>
      </w:r>
      <w:r w:rsidRPr="0074350A">
        <w:t xml:space="preserve"> SPPCSPC </w:t>
      </w:r>
      <w:r w:rsidRPr="0074350A">
        <w:t>模块进行多尺度感受野的融合处理。</w:t>
      </w:r>
      <w:r w:rsidR="00FD24BA">
        <w:rPr>
          <w:noProof/>
        </w:rPr>
        <mc:AlternateContent>
          <mc:Choice Requires="wpi">
            <w:drawing>
              <wp:anchor distT="0" distB="0" distL="114300" distR="114300" simplePos="0" relativeHeight="251661312" behindDoc="0" locked="0" layoutInCell="1" allowOverlap="1" wp14:anchorId="07F92BE4" wp14:editId="55740AAD">
                <wp:simplePos x="0" y="0"/>
                <wp:positionH relativeFrom="column">
                  <wp:posOffset>3684435</wp:posOffset>
                </wp:positionH>
                <wp:positionV relativeFrom="paragraph">
                  <wp:posOffset>4048263</wp:posOffset>
                </wp:positionV>
                <wp:extent cx="824760" cy="23040"/>
                <wp:effectExtent l="133350" t="133350" r="52070" b="129540"/>
                <wp:wrapNone/>
                <wp:docPr id="509600995" name="墨迹 12"/>
                <wp:cNvGraphicFramePr/>
                <a:graphic xmlns:a="http://schemas.openxmlformats.org/drawingml/2006/main">
                  <a:graphicData uri="http://schemas.microsoft.com/office/word/2010/wordprocessingInk">
                    <w14:contentPart bwMode="auto" r:id="rId64">
                      <w14:nvContentPartPr>
                        <w14:cNvContentPartPr/>
                      </w14:nvContentPartPr>
                      <w14:xfrm>
                        <a:off x="0" y="0"/>
                        <a:ext cx="824760" cy="23040"/>
                      </w14:xfrm>
                    </w14:contentPart>
                  </a:graphicData>
                </a:graphic>
              </wp:anchor>
            </w:drawing>
          </mc:Choice>
          <mc:Fallback>
            <w:pict>
              <v:shape w14:anchorId="24A368DF" id="墨迹 12" o:spid="_x0000_s1026" type="#_x0000_t75" style="position:absolute;margin-left:285.15pt;margin-top:313.8pt;width:74.9pt;height:1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">
                <v:imagedata r:id="rId65" o:title=""/>
              </v:shape>
            </w:pict>
          </mc:Fallback>
        </mc:AlternateContent>
      </w:r>
    </w:p>
    <w:p w14:paraId="6361D614" w14:textId="77777777" w:rsidR="00717966" w:rsidRDefault="00717966" w:rsidP="00717966">
      <w:pPr>
        <w:pStyle w:val="2"/>
      </w:pPr>
      <w:bookmarkStart w:id="105" w:name="_Toc197617914"/>
      <w:r w:rsidRPr="00717966">
        <w:rPr>
          <w:rFonts w:hint="eastAsia"/>
        </w:rPr>
        <w:t>基于模型剪枝的轻量化改进</w:t>
      </w:r>
      <w:bookmarkEnd w:id="105"/>
    </w:p>
    <w:p w14:paraId="28223DED" w14:textId="07167CE7" w:rsidR="0093423F" w:rsidRDefault="0093423F" w:rsidP="0093423F">
      <w:pPr>
        <w:ind w:firstLine="480"/>
      </w:pPr>
      <w:r>
        <w:rPr>
          <w:rFonts w:hint="eastAsia"/>
        </w:rPr>
        <w:t>为了进一步优化网络模型的轻量化性能，本章提出了一种基于</w:t>
      </w:r>
      <w:r>
        <w:rPr>
          <w:rFonts w:hint="eastAsia"/>
        </w:rPr>
        <w:t>L1</w:t>
      </w:r>
      <w:r>
        <w:rPr>
          <w:rFonts w:hint="eastAsia"/>
        </w:rPr>
        <w:t>范数剪枝的改进方法。该方法以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4A6C3E76" w14:textId="4E96A879" w:rsidR="0093423F" w:rsidRPr="00AE202F" w:rsidRDefault="0093423F" w:rsidP="0093423F">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6"/>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2BC0C441"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">
                <v:imagedata r:id="rId54" o:title=""/>
              </v:shape>
            </w:pict>
          </mc:Fallback>
        </mc:AlternateContent>
      </w:r>
    </w:p>
    <w:p w14:paraId="374B9367" w14:textId="4D1447E1" w:rsidR="009A3872" w:rsidRPr="003235F4" w:rsidRDefault="0093423F" w:rsidP="003235F4">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6</w:t>
      </w:r>
      <w:r w:rsidRPr="0093423F">
        <w:rPr>
          <w:rFonts w:hint="eastAsia"/>
          <w:sz w:val="21"/>
        </w:rPr>
        <w:t>卷积核剪枝的过程图</w:t>
      </w:r>
    </w:p>
    <w:p w14:paraId="232DD7F1" w14:textId="6A37F9D8" w:rsidR="00D76373" w:rsidRPr="00D76373" w:rsidRDefault="00D76373" w:rsidP="00D76373">
      <w:pPr>
        <w:ind w:firstLine="480"/>
      </w:pPr>
      <w:r>
        <w:rPr>
          <w:rFonts w:hint="eastAsia"/>
        </w:rPr>
        <w:t>其中</w:t>
      </w:r>
      <w:r w:rsidRPr="00D76373">
        <w:t>，设</w:t>
      </w:r>
      <w:r w:rsidRPr="00D76373">
        <w:t> </w:t>
      </w:r>
      <m:oMath>
        <m:r>
          <w:rPr>
            <w:rFonts w:ascii="Cambria Math" w:hAnsi="Cambria Math"/>
          </w:rPr>
          <m:t>i</m:t>
        </m:r>
      </m:oMath>
      <w:r w:rsidRPr="00D76373">
        <w:t> </w:t>
      </w:r>
      <w:r w:rsidRPr="00D76373">
        <w:t>为卷积层的编号，图</w:t>
      </w:r>
      <w:r w:rsidRPr="00D76373">
        <w:t>4.4</w:t>
      </w:r>
      <w:r w:rsidRPr="00D76373">
        <w:t>中的</w:t>
      </w:r>
      <w:r>
        <w:rPr>
          <w:rFonts w:hint="eastAsia"/>
        </w:rPr>
        <w:t>红色</w:t>
      </w:r>
      <w:r w:rsidRPr="00D76373">
        <w:t>区域代表需要被剪枝的卷积核结构。当对第</w:t>
      </w:r>
      <w:r w:rsidRPr="00D76373">
        <w:t> </w:t>
      </w:r>
      <m:oMath>
        <m:r>
          <w:rPr>
            <w:rFonts w:ascii="Cambria Math" w:hAnsi="Cambria Math"/>
          </w:rPr>
          <m:t>i</m:t>
        </m:r>
      </m:oMath>
      <w:r w:rsidRPr="00D76373">
        <w:t> </w:t>
      </w:r>
      <w:r w:rsidRPr="00D76373">
        <w:t>层实施剪枝时，其前后相邻卷积层的对应区域也会同步进行裁剪，以保证网络结构的连贯性。</w:t>
      </w:r>
    </w:p>
    <w:p w14:paraId="30C20C8C" w14:textId="5104621E"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w:r w:rsidRPr="00D76373">
        <w:t> </w:t>
      </w:r>
      <m:oMath>
        <m:r>
          <w:rPr>
            <w:rFonts w:ascii="Cambria Math" w:hAnsi="Cambria Math"/>
          </w:rPr>
          <m:t>i</m:t>
        </m:r>
      </m:oMath>
      <w:r w:rsidRPr="00D76373">
        <w:t> </w:t>
      </w:r>
      <w:r w:rsidRPr="00D76373">
        <w:t>层到第</w:t>
      </w:r>
      <w:r w:rsidRPr="00D76373">
        <w:t> </w:t>
      </w:r>
      <m:oMath>
        <m:r>
          <w:rPr>
            <w:rFonts w:ascii="Cambria Math" w:hAnsi="Cambria Math"/>
          </w:rPr>
          <m:t>i+1</m:t>
        </m:r>
      </m:oMath>
      <w:r w:rsidRPr="00D76373">
        <w:t> </w:t>
      </w:r>
      <w:r w:rsidRPr="00D76373">
        <w:t>层的总计算量</w:t>
      </w:r>
      <w:r w:rsidRPr="00D76373">
        <w:t> </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 </w:t>
      </w:r>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133A403C"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w:r w:rsidRPr="00D76373">
        <w:t> </w:t>
      </w:r>
      <m:oMath>
        <m:r>
          <w:rPr>
            <w:rFonts w:ascii="Cambria Math" w:hAnsi="Cambria Math"/>
          </w:rPr>
          <m:t>i </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w:t>
      </w:r>
      <w:r w:rsidRPr="00B50709">
        <w:rPr>
          <w:rFonts w:hint="eastAsia"/>
        </w:rPr>
        <w:lastRenderedPageBreak/>
        <w:t>于开发的系统内部时，能够满足实时运行效率，并且在未来还能更好地部署在其他轻量级设备上。</w:t>
      </w:r>
    </w:p>
    <w:p w14:paraId="7857B5C5" w14:textId="77777777" w:rsidR="00B50709" w:rsidRPr="00B50709" w:rsidRDefault="00B50709" w:rsidP="00B50709">
      <w:pPr>
        <w:ind w:firstLineChars="0" w:firstLine="0"/>
      </w:pPr>
      <w:r w:rsidRPr="00B50709">
        <w:t>在具体应用方面，本研究将</w:t>
      </w:r>
      <w:r w:rsidRPr="00B50709">
        <w:t>GhostNet</w:t>
      </w:r>
      <w:r w:rsidRPr="00B50709">
        <w:t>网络结构与模型剪枝方法相结合，对原有的</w:t>
      </w:r>
      <w:r w:rsidRPr="00B50709">
        <w:t>ABN-YOLOv7</w:t>
      </w:r>
      <w:r w:rsidRPr="00B50709">
        <w:t>模型进行了轻量化改进，最终构建了</w:t>
      </w:r>
      <w:r w:rsidRPr="00B50709">
        <w:t>ABN-Light-YOLOv7</w:t>
      </w:r>
      <w:r w:rsidRPr="00B50709">
        <w:t>模型。如图</w:t>
      </w:r>
      <w:r w:rsidRPr="00B50709">
        <w:t>4.5</w:t>
      </w:r>
      <w:r w:rsidRPr="00B50709">
        <w:t>所示，该模型的检测流程中，蓝色框标注部分即为采用轻量化改进的关键环节。</w:t>
      </w:r>
    </w:p>
    <w:p w14:paraId="5CC73CC8" w14:textId="6C57CC80" w:rsidR="009A3872" w:rsidRPr="00B50709" w:rsidRDefault="009A3872" w:rsidP="009A3872">
      <w:pPr>
        <w:ind w:firstLineChars="0" w:firstLine="0"/>
      </w:pPr>
    </w:p>
    <w:p w14:paraId="1981EB66" w14:textId="77777777" w:rsidR="00717966" w:rsidRDefault="0047122E" w:rsidP="00717966">
      <w:pPr>
        <w:pStyle w:val="2"/>
      </w:pPr>
      <w:bookmarkStart w:id="106" w:name="_Toc197617915"/>
      <w:r w:rsidRPr="0047122E">
        <w:rPr>
          <w:rFonts w:hint="eastAsia"/>
        </w:rPr>
        <w:t>实验设计和结果分析</w:t>
      </w:r>
      <w:bookmarkEnd w:id="106"/>
    </w:p>
    <w:p w14:paraId="1C74A52C" w14:textId="24C98E30" w:rsidR="0057308F" w:rsidRPr="0057308F" w:rsidRDefault="0057308F" w:rsidP="0057308F">
      <w:pPr>
        <w:pStyle w:val="3"/>
      </w:pPr>
      <w:bookmarkStart w:id="107" w:name="_Toc197617916"/>
      <w:r w:rsidRPr="0057308F">
        <w:rPr>
          <w:rFonts w:hint="eastAsia"/>
        </w:rPr>
        <w:t>实验数据集及实验环境</w:t>
      </w:r>
      <w:bookmarkEnd w:id="107"/>
    </w:p>
    <w:p w14:paraId="28306DE4" w14:textId="77777777" w:rsidR="00717966" w:rsidRPr="00615D6D" w:rsidRDefault="00980A24" w:rsidP="00717966">
      <w:pPr>
        <w:pStyle w:val="3"/>
      </w:pPr>
      <w:bookmarkStart w:id="108" w:name="_Toc197617917"/>
      <w:r>
        <w:rPr>
          <w:rFonts w:hint="eastAsia"/>
        </w:rPr>
        <w:t>评价指标</w:t>
      </w:r>
      <w:bookmarkEnd w:id="108"/>
    </w:p>
    <w:p w14:paraId="1DA699FE" w14:textId="6E2F35EE" w:rsidR="00717966" w:rsidRPr="00615D6D" w:rsidRDefault="00717966" w:rsidP="009A3872">
      <w:pPr>
        <w:ind w:firstLineChars="0" w:firstLine="0"/>
      </w:pPr>
    </w:p>
    <w:p w14:paraId="1B6E5E5F" w14:textId="780FA89D" w:rsidR="00717966" w:rsidRPr="00615D6D" w:rsidRDefault="009A3872" w:rsidP="009A387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00717966" w:rsidRPr="00615D6D">
        <w:rPr>
          <w:rFonts w:hint="eastAsia"/>
        </w:rPr>
        <w:t xml:space="preserve">                      </w:t>
      </w:r>
      <w:r w:rsidR="00717966" w:rsidRPr="00615D6D">
        <w:rPr>
          <w:rFonts w:hint="eastAsia"/>
        </w:rPr>
        <w:t>（</w:t>
      </w:r>
      <w:r w:rsidR="00717966" w:rsidRPr="00615D6D">
        <w:rPr>
          <w:rFonts w:hint="eastAsia"/>
        </w:rPr>
        <w:t>3-1</w:t>
      </w:r>
      <w:r>
        <w:rPr>
          <w:rFonts w:hint="eastAsia"/>
        </w:rPr>
        <w:t>5</w:t>
      </w:r>
      <w:r w:rsidR="00717966" w:rsidRPr="00615D6D">
        <w:rPr>
          <w:rFonts w:hint="eastAsia"/>
        </w:rPr>
        <w:t>）</w:t>
      </w:r>
    </w:p>
    <w:p w14:paraId="742725B8" w14:textId="77777777" w:rsidR="00717966" w:rsidRPr="00615D6D" w:rsidRDefault="00717966" w:rsidP="00717966">
      <w:pPr>
        <w:ind w:firstLine="480"/>
      </w:pPr>
    </w:p>
    <w:p w14:paraId="1CDF016D" w14:textId="77777777" w:rsidR="00717966" w:rsidRPr="00615D6D" w:rsidRDefault="00717966" w:rsidP="00717966">
      <w:pPr>
        <w:ind w:firstLine="480"/>
      </w:pPr>
    </w:p>
    <w:p w14:paraId="3246768F" w14:textId="77777777" w:rsidR="00717966" w:rsidRPr="00615D6D" w:rsidRDefault="00717966" w:rsidP="00717966">
      <w:pPr>
        <w:ind w:firstLine="480"/>
      </w:pPr>
    </w:p>
    <w:p w14:paraId="543F1C1F" w14:textId="77777777" w:rsidR="00717966" w:rsidRPr="00615D6D" w:rsidRDefault="00717966" w:rsidP="00717966">
      <w:pPr>
        <w:ind w:firstLine="480"/>
      </w:pPr>
      <w:r w:rsidRPr="00615D6D">
        <w:rPr>
          <w:rFonts w:hint="eastAsia"/>
        </w:rPr>
        <w:t>公式（</w:t>
      </w:r>
      <w:r w:rsidRPr="00615D6D">
        <w:rPr>
          <w:rFonts w:hint="eastAsia"/>
        </w:rPr>
        <w:t>3-1</w:t>
      </w:r>
      <w:r w:rsidRPr="00615D6D">
        <w:rPr>
          <w:rFonts w:hint="eastAsia"/>
        </w:rPr>
        <w:t>）说明，…………（公式在正文中的引用）</w:t>
      </w:r>
    </w:p>
    <w:p w14:paraId="1426B8BE" w14:textId="77777777" w:rsidR="00717966" w:rsidRPr="00615D6D" w:rsidRDefault="00717966" w:rsidP="00717966">
      <w:pPr>
        <w:ind w:firstLine="480"/>
      </w:pPr>
    </w:p>
    <w:p w14:paraId="2C89FE95" w14:textId="77777777" w:rsidR="00717966" w:rsidRPr="00615D6D" w:rsidRDefault="00717966" w:rsidP="00717966">
      <w:pPr>
        <w:ind w:firstLine="480"/>
      </w:pPr>
    </w:p>
    <w:p w14:paraId="44F85E63" w14:textId="77777777" w:rsidR="00717966" w:rsidRPr="00615D6D" w:rsidRDefault="00717966" w:rsidP="00717966">
      <w:pPr>
        <w:ind w:firstLine="480"/>
      </w:pPr>
    </w:p>
    <w:p w14:paraId="0749E804" w14:textId="77777777" w:rsidR="00717966" w:rsidRPr="00615D6D" w:rsidRDefault="00717966" w:rsidP="00717966">
      <w:pPr>
        <w:ind w:firstLine="480"/>
      </w:pPr>
    </w:p>
    <w:p w14:paraId="39569215" w14:textId="77777777" w:rsidR="00717966" w:rsidRPr="00615D6D" w:rsidRDefault="00717966" w:rsidP="00717966">
      <w:pPr>
        <w:ind w:firstLine="480"/>
      </w:pPr>
    </w:p>
    <w:p w14:paraId="492F050C" w14:textId="77777777" w:rsidR="00717966" w:rsidRPr="00615D6D" w:rsidRDefault="00717966" w:rsidP="00717966">
      <w:pPr>
        <w:ind w:firstLine="480"/>
      </w:pPr>
      <w:r w:rsidRPr="00615D6D">
        <w:rPr>
          <w:rFonts w:hint="eastAsia"/>
        </w:rPr>
        <w:t>图题注：</w:t>
      </w:r>
    </w:p>
    <w:p w14:paraId="2BE179E6" w14:textId="77777777" w:rsidR="00717966" w:rsidRPr="00615D6D" w:rsidRDefault="00717966" w:rsidP="00717966">
      <w:pPr>
        <w:ind w:firstLine="480"/>
      </w:pPr>
    </w:p>
    <w:p w14:paraId="040E2C8C" w14:textId="10D3ECEA" w:rsidR="00717966" w:rsidRPr="00615D6D" w:rsidRDefault="00717966" w:rsidP="00717966">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3</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3</w:t>
      </w:r>
      <w:r w:rsidR="005C2D78">
        <w:fldChar w:fldCharType="end"/>
      </w:r>
      <w:r w:rsidRPr="00615D6D">
        <w:rPr>
          <w:rFonts w:hint="eastAsia"/>
        </w:rPr>
        <w:t xml:space="preserve">  XXXXXX</w:t>
      </w:r>
    </w:p>
    <w:p w14:paraId="2ECFAEFB" w14:textId="77777777" w:rsidR="00717966" w:rsidRPr="00615D6D" w:rsidRDefault="00717966" w:rsidP="00717966">
      <w:pPr>
        <w:ind w:firstLine="480"/>
      </w:pPr>
    </w:p>
    <w:p w14:paraId="7078AEE5" w14:textId="77777777" w:rsidR="00980A24" w:rsidRPr="00615D6D" w:rsidRDefault="00980A24" w:rsidP="00980A24">
      <w:pPr>
        <w:pStyle w:val="3"/>
      </w:pPr>
      <w:bookmarkStart w:id="109" w:name="_Toc197617918"/>
      <w:r>
        <w:rPr>
          <w:rFonts w:hint="eastAsia"/>
        </w:rPr>
        <w:t>对比试验分析</w:t>
      </w:r>
      <w:bookmarkEnd w:id="109"/>
    </w:p>
    <w:p w14:paraId="60DA6D9E" w14:textId="77777777" w:rsidR="00980A24" w:rsidRPr="00615D6D" w:rsidRDefault="00980A24" w:rsidP="00980A24">
      <w:pPr>
        <w:ind w:firstLine="480"/>
      </w:pPr>
    </w:p>
    <w:p w14:paraId="36AC2BED" w14:textId="77777777" w:rsidR="00980A24" w:rsidRPr="00615D6D" w:rsidRDefault="00980A24" w:rsidP="00980A24">
      <w:pPr>
        <w:ind w:firstLine="480"/>
      </w:pPr>
    </w:p>
    <w:p w14:paraId="061E01A9" w14:textId="77777777" w:rsidR="00980A24" w:rsidRPr="00615D6D" w:rsidRDefault="00980A24" w:rsidP="00980A24">
      <w:pPr>
        <w:ind w:firstLine="480"/>
      </w:pPr>
    </w:p>
    <w:p w14:paraId="48326CB6" w14:textId="77777777" w:rsidR="00980A24" w:rsidRPr="00615D6D" w:rsidRDefault="00980A24" w:rsidP="00980A24">
      <w:pPr>
        <w:ind w:firstLine="480"/>
      </w:pPr>
    </w:p>
    <w:p w14:paraId="5181646C" w14:textId="77777777" w:rsidR="00980A24" w:rsidRPr="00615D6D" w:rsidRDefault="00980A24" w:rsidP="00980A24">
      <w:pPr>
        <w:ind w:firstLine="480"/>
      </w:pPr>
      <w:r w:rsidRPr="00615D6D">
        <w:rPr>
          <w:rFonts w:hint="eastAsia"/>
        </w:rPr>
        <w:t>公式按章重新编号：</w:t>
      </w:r>
    </w:p>
    <w:p w14:paraId="6BF6690F" w14:textId="77777777" w:rsidR="00980A24" w:rsidRPr="00615D6D" w:rsidRDefault="00980A24" w:rsidP="00980A24">
      <w:pPr>
        <w:pStyle w:val="af7"/>
        <w:wordWrap w:val="0"/>
        <w:ind w:left="0"/>
      </w:pPr>
      <w:r w:rsidRPr="00615D6D">
        <w:rPr>
          <w:position w:val="-32"/>
        </w:rPr>
        <w:object w:dxaOrig="1199" w:dyaOrig="699" w14:anchorId="66E43176">
          <v:shape id="_x0000_i1035" type="#_x0000_t75" style="width:60pt;height:34.8pt;mso-position-horizontal-relative:page;mso-position-vertical-relative:page" o:ole="">
            <v:imagedata r:id="rId68" o:title=""/>
          </v:shape>
          <o:OLEObject Type="Embed" ProgID="Equation.DSMT4" ShapeID="_x0000_i1035" DrawAspect="Content" ObjectID="_1808243993" r:id="rId69"/>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67295EE1" w14:textId="77777777" w:rsidR="00980A24" w:rsidRPr="00615D6D" w:rsidRDefault="00980A24" w:rsidP="00980A24">
      <w:pPr>
        <w:ind w:firstLine="480"/>
      </w:pPr>
    </w:p>
    <w:p w14:paraId="3929D673" w14:textId="77777777" w:rsidR="00980A24" w:rsidRPr="00615D6D" w:rsidRDefault="00980A24" w:rsidP="00980A24">
      <w:pPr>
        <w:ind w:firstLine="480"/>
      </w:pPr>
    </w:p>
    <w:p w14:paraId="1514C528" w14:textId="77777777" w:rsidR="00980A24" w:rsidRPr="00615D6D" w:rsidRDefault="00980A24" w:rsidP="00980A24">
      <w:pPr>
        <w:ind w:firstLine="480"/>
      </w:pPr>
    </w:p>
    <w:p w14:paraId="58DC5F07" w14:textId="77777777" w:rsidR="00980A24" w:rsidRPr="00615D6D" w:rsidRDefault="00980A24" w:rsidP="00980A24">
      <w:pPr>
        <w:ind w:firstLine="480"/>
      </w:pPr>
      <w:r w:rsidRPr="00615D6D">
        <w:rPr>
          <w:rFonts w:hint="eastAsia"/>
        </w:rPr>
        <w:lastRenderedPageBreak/>
        <w:t>公式（</w:t>
      </w:r>
      <w:r w:rsidRPr="00615D6D">
        <w:rPr>
          <w:rFonts w:hint="eastAsia"/>
        </w:rPr>
        <w:t>3-1</w:t>
      </w:r>
      <w:r w:rsidRPr="00615D6D">
        <w:rPr>
          <w:rFonts w:hint="eastAsia"/>
        </w:rPr>
        <w:t>）说明，…………（公式在正文中的引用）</w:t>
      </w:r>
    </w:p>
    <w:p w14:paraId="19368509" w14:textId="77777777" w:rsidR="00980A24" w:rsidRPr="00615D6D" w:rsidRDefault="00980A24" w:rsidP="00980A24">
      <w:pPr>
        <w:ind w:firstLine="480"/>
      </w:pPr>
    </w:p>
    <w:p w14:paraId="5B9A568D" w14:textId="77777777" w:rsidR="00980A24" w:rsidRPr="00615D6D" w:rsidRDefault="00980A24" w:rsidP="00980A24">
      <w:pPr>
        <w:ind w:firstLine="480"/>
      </w:pPr>
    </w:p>
    <w:p w14:paraId="4AF74679" w14:textId="77777777" w:rsidR="00980A24" w:rsidRPr="00615D6D" w:rsidRDefault="00980A24" w:rsidP="00980A24">
      <w:pPr>
        <w:ind w:firstLine="480"/>
      </w:pPr>
    </w:p>
    <w:p w14:paraId="0B577557" w14:textId="77777777" w:rsidR="00980A24" w:rsidRPr="00615D6D" w:rsidRDefault="00980A24" w:rsidP="00980A24">
      <w:pPr>
        <w:ind w:firstLine="480"/>
      </w:pPr>
    </w:p>
    <w:p w14:paraId="353D34DE" w14:textId="77777777" w:rsidR="00980A24" w:rsidRPr="00615D6D" w:rsidRDefault="00980A24" w:rsidP="00980A24">
      <w:pPr>
        <w:ind w:firstLine="480"/>
      </w:pPr>
    </w:p>
    <w:p w14:paraId="0821ED36" w14:textId="77777777" w:rsidR="00980A24" w:rsidRPr="00615D6D" w:rsidRDefault="00980A24" w:rsidP="00980A24">
      <w:pPr>
        <w:ind w:firstLine="480"/>
      </w:pPr>
      <w:r w:rsidRPr="00615D6D">
        <w:rPr>
          <w:rFonts w:hint="eastAsia"/>
        </w:rPr>
        <w:t>图题注：</w:t>
      </w:r>
    </w:p>
    <w:p w14:paraId="1895EBD0" w14:textId="77777777" w:rsidR="00980A24" w:rsidRPr="00615D6D" w:rsidRDefault="00980A24" w:rsidP="00980A24">
      <w:pPr>
        <w:ind w:firstLine="480"/>
      </w:pPr>
    </w:p>
    <w:p w14:paraId="4A845112" w14:textId="5F15051C"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3</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4</w:t>
      </w:r>
      <w:r w:rsidR="005C2D78">
        <w:fldChar w:fldCharType="end"/>
      </w:r>
      <w:r w:rsidRPr="00615D6D">
        <w:rPr>
          <w:rFonts w:hint="eastAsia"/>
        </w:rPr>
        <w:t xml:space="preserve">  XXXXXX</w:t>
      </w:r>
    </w:p>
    <w:p w14:paraId="5126F675" w14:textId="77777777" w:rsidR="00980A24" w:rsidRPr="00615D6D" w:rsidRDefault="00980A24" w:rsidP="00980A24">
      <w:pPr>
        <w:ind w:firstLine="480"/>
      </w:pPr>
    </w:p>
    <w:p w14:paraId="5EC9B4F4" w14:textId="77777777" w:rsidR="00980A24" w:rsidRPr="00615D6D" w:rsidRDefault="00980A24" w:rsidP="00980A24">
      <w:pPr>
        <w:pStyle w:val="3"/>
      </w:pPr>
      <w:bookmarkStart w:id="110" w:name="_Toc197617919"/>
      <w:r>
        <w:rPr>
          <w:rFonts w:hint="eastAsia"/>
        </w:rPr>
        <w:t>消融实验分析</w:t>
      </w:r>
      <w:bookmarkEnd w:id="110"/>
    </w:p>
    <w:p w14:paraId="7B2FD54B" w14:textId="77777777" w:rsidR="00980A24" w:rsidRPr="00615D6D" w:rsidRDefault="00980A24" w:rsidP="00980A24">
      <w:pPr>
        <w:ind w:firstLine="480"/>
      </w:pPr>
    </w:p>
    <w:p w14:paraId="7516AA95" w14:textId="77777777" w:rsidR="00980A24" w:rsidRPr="00615D6D" w:rsidRDefault="00980A24" w:rsidP="00980A24">
      <w:pPr>
        <w:ind w:firstLine="480"/>
      </w:pPr>
    </w:p>
    <w:p w14:paraId="019B1E94" w14:textId="77777777" w:rsidR="00980A24" w:rsidRPr="00615D6D" w:rsidRDefault="00980A24" w:rsidP="00980A24">
      <w:pPr>
        <w:ind w:firstLine="480"/>
      </w:pPr>
    </w:p>
    <w:p w14:paraId="36F0BE67" w14:textId="77777777" w:rsidR="00980A24" w:rsidRPr="00615D6D" w:rsidRDefault="00980A24" w:rsidP="00980A24">
      <w:pPr>
        <w:ind w:firstLine="480"/>
      </w:pPr>
    </w:p>
    <w:p w14:paraId="4CC53675" w14:textId="77777777" w:rsidR="00980A24" w:rsidRPr="00615D6D" w:rsidRDefault="00980A24" w:rsidP="00980A24">
      <w:pPr>
        <w:ind w:firstLine="480"/>
      </w:pPr>
      <w:r w:rsidRPr="00615D6D">
        <w:rPr>
          <w:rFonts w:hint="eastAsia"/>
        </w:rPr>
        <w:t>公式按章重新编号：</w:t>
      </w:r>
    </w:p>
    <w:p w14:paraId="44C6FEEB" w14:textId="77777777" w:rsidR="00980A24" w:rsidRPr="00615D6D" w:rsidRDefault="00980A24" w:rsidP="00980A24">
      <w:pPr>
        <w:pStyle w:val="af7"/>
        <w:wordWrap w:val="0"/>
        <w:ind w:left="0"/>
      </w:pPr>
      <w:r w:rsidRPr="00615D6D">
        <w:rPr>
          <w:position w:val="-32"/>
        </w:rPr>
        <w:object w:dxaOrig="1199" w:dyaOrig="699" w14:anchorId="5B4A73AD">
          <v:shape id="_x0000_i1036" type="#_x0000_t75" style="width:60pt;height:34.8pt;mso-position-horizontal-relative:page;mso-position-vertical-relative:page" o:ole="">
            <v:imagedata r:id="rId68" o:title=""/>
          </v:shape>
          <o:OLEObject Type="Embed" ProgID="Equation.DSMT4" ShapeID="_x0000_i1036" DrawAspect="Content" ObjectID="_1808243994" r:id="rId70"/>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212E641A" w14:textId="77777777" w:rsidR="00980A24" w:rsidRPr="00615D6D" w:rsidRDefault="00980A24" w:rsidP="00980A24">
      <w:pPr>
        <w:ind w:firstLine="480"/>
      </w:pPr>
    </w:p>
    <w:p w14:paraId="0BC2EE0C" w14:textId="77777777" w:rsidR="00980A24" w:rsidRPr="00615D6D" w:rsidRDefault="00980A24" w:rsidP="00980A24">
      <w:pPr>
        <w:ind w:firstLine="480"/>
      </w:pPr>
    </w:p>
    <w:p w14:paraId="50330977" w14:textId="77777777" w:rsidR="00980A24" w:rsidRPr="00615D6D" w:rsidRDefault="00980A24" w:rsidP="00980A24">
      <w:pPr>
        <w:ind w:firstLine="480"/>
      </w:pPr>
    </w:p>
    <w:p w14:paraId="50FF0288" w14:textId="77777777" w:rsidR="00980A24" w:rsidRPr="00615D6D" w:rsidRDefault="00980A24" w:rsidP="00980A24">
      <w:pPr>
        <w:ind w:firstLine="480"/>
      </w:pPr>
      <w:r w:rsidRPr="00615D6D">
        <w:rPr>
          <w:rFonts w:hint="eastAsia"/>
        </w:rPr>
        <w:t>公式（</w:t>
      </w:r>
      <w:r w:rsidRPr="00615D6D">
        <w:rPr>
          <w:rFonts w:hint="eastAsia"/>
        </w:rPr>
        <w:t>3-1</w:t>
      </w:r>
      <w:r w:rsidRPr="00615D6D">
        <w:rPr>
          <w:rFonts w:hint="eastAsia"/>
        </w:rPr>
        <w:t>）说明，…………（公式在正文中的引用）</w:t>
      </w:r>
    </w:p>
    <w:p w14:paraId="6210EF40" w14:textId="77777777" w:rsidR="00980A24" w:rsidRPr="00615D6D" w:rsidRDefault="00980A24" w:rsidP="00980A24">
      <w:pPr>
        <w:ind w:firstLine="480"/>
      </w:pPr>
    </w:p>
    <w:p w14:paraId="3EB74DE8" w14:textId="77777777" w:rsidR="00980A24" w:rsidRPr="00615D6D" w:rsidRDefault="00980A24" w:rsidP="00980A24">
      <w:pPr>
        <w:ind w:firstLine="480"/>
      </w:pPr>
    </w:p>
    <w:p w14:paraId="19348717" w14:textId="77777777" w:rsidR="00980A24" w:rsidRPr="00615D6D" w:rsidRDefault="00980A24" w:rsidP="00980A24">
      <w:pPr>
        <w:ind w:firstLine="480"/>
      </w:pPr>
    </w:p>
    <w:p w14:paraId="0F2F2D9D" w14:textId="77777777" w:rsidR="00980A24" w:rsidRPr="00615D6D" w:rsidRDefault="00980A24" w:rsidP="00980A24">
      <w:pPr>
        <w:ind w:firstLine="480"/>
      </w:pPr>
    </w:p>
    <w:p w14:paraId="1FF5929D" w14:textId="77777777" w:rsidR="00980A24" w:rsidRPr="00615D6D" w:rsidRDefault="00980A24" w:rsidP="00980A24">
      <w:pPr>
        <w:ind w:firstLine="480"/>
      </w:pPr>
    </w:p>
    <w:p w14:paraId="2B065BD1" w14:textId="77777777" w:rsidR="00980A24" w:rsidRPr="00615D6D" w:rsidRDefault="00980A24" w:rsidP="00980A24">
      <w:pPr>
        <w:ind w:firstLine="480"/>
      </w:pPr>
      <w:r w:rsidRPr="00615D6D">
        <w:rPr>
          <w:rFonts w:hint="eastAsia"/>
        </w:rPr>
        <w:t>图题注：</w:t>
      </w:r>
    </w:p>
    <w:p w14:paraId="2DFD1F0B" w14:textId="77777777" w:rsidR="00980A24" w:rsidRPr="00615D6D" w:rsidRDefault="00980A24" w:rsidP="00980A24">
      <w:pPr>
        <w:ind w:firstLine="480"/>
      </w:pPr>
    </w:p>
    <w:p w14:paraId="629CB2B9" w14:textId="18F38AD1"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3</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5</w:t>
      </w:r>
      <w:r w:rsidR="005C2D78">
        <w:fldChar w:fldCharType="end"/>
      </w:r>
      <w:r w:rsidRPr="00615D6D">
        <w:rPr>
          <w:rFonts w:hint="eastAsia"/>
        </w:rPr>
        <w:t xml:space="preserve">  XXXXXX</w:t>
      </w:r>
    </w:p>
    <w:p w14:paraId="30815938" w14:textId="77777777" w:rsidR="00980A24" w:rsidRPr="00615D6D" w:rsidRDefault="00980A24" w:rsidP="00980A24">
      <w:pPr>
        <w:ind w:firstLine="480"/>
      </w:pPr>
    </w:p>
    <w:p w14:paraId="6D489667" w14:textId="77777777" w:rsidR="00980A24" w:rsidRPr="00615D6D" w:rsidRDefault="00980A24" w:rsidP="00980A24">
      <w:pPr>
        <w:ind w:firstLine="480"/>
      </w:pPr>
    </w:p>
    <w:p w14:paraId="14BEDE30" w14:textId="77777777" w:rsidR="00980A24" w:rsidRPr="00615D6D" w:rsidRDefault="00980A24" w:rsidP="00980A24">
      <w:pPr>
        <w:ind w:firstLine="480"/>
      </w:pPr>
    </w:p>
    <w:p w14:paraId="795E9925" w14:textId="77777777" w:rsidR="00980A24" w:rsidRPr="00615D6D" w:rsidRDefault="00980A24" w:rsidP="00980A24">
      <w:pPr>
        <w:ind w:firstLine="480"/>
      </w:pPr>
    </w:p>
    <w:p w14:paraId="3D262C1C" w14:textId="77777777" w:rsidR="00980A24" w:rsidRPr="00615D6D" w:rsidRDefault="00980A24" w:rsidP="00980A24">
      <w:pPr>
        <w:ind w:firstLine="480"/>
      </w:pPr>
    </w:p>
    <w:p w14:paraId="7C76F7D3" w14:textId="77777777" w:rsidR="00980A24" w:rsidRPr="00615D6D" w:rsidRDefault="00980A24" w:rsidP="00980A24">
      <w:pPr>
        <w:ind w:firstLine="480"/>
      </w:pPr>
    </w:p>
    <w:p w14:paraId="7B0E48B1" w14:textId="77777777" w:rsidR="00980A24" w:rsidRPr="00615D6D" w:rsidRDefault="00980A24" w:rsidP="00980A24">
      <w:pPr>
        <w:ind w:firstLine="480"/>
      </w:pPr>
    </w:p>
    <w:p w14:paraId="22F733D1" w14:textId="0C006C45" w:rsidR="00086B3C" w:rsidRPr="00615D6D" w:rsidRDefault="00086B3C" w:rsidP="00086B3C">
      <w:pPr>
        <w:pStyle w:val="2"/>
      </w:pPr>
      <w:bookmarkStart w:id="111" w:name="_Toc197617920"/>
      <w:r>
        <w:rPr>
          <w:rFonts w:hint="eastAsia"/>
        </w:rPr>
        <w:lastRenderedPageBreak/>
        <w:t>本章小结</w:t>
      </w:r>
      <w:bookmarkEnd w:id="111"/>
    </w:p>
    <w:p w14:paraId="7069F004" w14:textId="6BA389E8" w:rsidR="00B25AE9" w:rsidRPr="00B25AE9" w:rsidRDefault="00B25AE9" w:rsidP="00B25AE9">
      <w:pPr>
        <w:ind w:firstLineChars="0" w:firstLine="480"/>
      </w:pPr>
      <w:bookmarkStart w:id="112" w:name="_Toc163533798"/>
      <w:bookmarkStart w:id="113" w:name="_Toc156292004"/>
      <w:bookmarkStart w:id="114"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 xml:space="preserve"> 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1"/>
          <w:footerReference w:type="even" r:id="rId72"/>
          <w:footerReference w:type="default" r:id="rId73"/>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15" w:name="_Toc197617921"/>
      <w:bookmarkEnd w:id="112"/>
      <w:bookmarkEnd w:id="113"/>
      <w:bookmarkEnd w:id="114"/>
      <w:r>
        <w:rPr>
          <w:rFonts w:hint="eastAsia"/>
        </w:rPr>
        <w:lastRenderedPageBreak/>
        <w:t>番茄叶片病虫害识别系统</w:t>
      </w:r>
      <w:r w:rsidRPr="00BB63EF">
        <w:rPr>
          <w:rFonts w:hint="eastAsia"/>
        </w:rPr>
        <w:t>的</w:t>
      </w:r>
      <w:r>
        <w:rPr>
          <w:rFonts w:hint="eastAsia"/>
        </w:rPr>
        <w:t>需求与设计</w:t>
      </w:r>
      <w:bookmarkEnd w:id="115"/>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16" w:name="_Toc197617922"/>
      <w:r>
        <w:rPr>
          <w:rFonts w:hint="eastAsia"/>
        </w:rPr>
        <w:t>系统需求分析</w:t>
      </w:r>
      <w:bookmarkEnd w:id="116"/>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17" w:name="_Toc197617923"/>
      <w:r>
        <w:rPr>
          <w:rFonts w:hint="eastAsia"/>
        </w:rPr>
        <w:t>系统功能性需求分析</w:t>
      </w:r>
      <w:bookmarkEnd w:id="117"/>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56136958" w:rsidR="00054CEE" w:rsidRPr="00615D6D" w:rsidRDefault="005757CA" w:rsidP="005757CA">
      <w:pPr>
        <w:ind w:firstLine="480"/>
        <w:jc w:val="center"/>
      </w:pPr>
      <w:r w:rsidRPr="005757CA">
        <w:rPr>
          <w:noProof/>
        </w:rPr>
        <w:drawing>
          <wp:inline distT="0" distB="0" distL="0" distR="0" wp14:anchorId="41BD42BD" wp14:editId="33C73E1B">
            <wp:extent cx="5688965" cy="3249295"/>
            <wp:effectExtent l="0" t="0" r="6985" b="8255"/>
            <wp:docPr id="89181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3264" name=""/>
                    <pic:cNvPicPr/>
                  </pic:nvPicPr>
                  <pic:blipFill>
                    <a:blip r:embed="rId74">
                      <a:extLst>
                        <a:ext uri="{BEBA8EAE-BF5A-486C-A8C5-ECC9F3942E4B}">
                          <a14:imgProps xmlns:a14="http://schemas.microsoft.com/office/drawing/2010/main">
                            <a14:imgLayer r:embed="rId75">
                              <a14:imgEffect>
                                <a14:backgroundRemoval t="3506" b="96104" l="1558" r="97329">
                                  <a14:foregroundMark x1="20326" y1="15584" x2="11944" y2="38961"/>
                                  <a14:foregroundMark x1="11944" y1="38961" x2="47478" y2="73506"/>
                                  <a14:foregroundMark x1="47478" y1="73506" x2="79674" y2="74156"/>
                                  <a14:foregroundMark x1="79674" y1="74156" x2="95030" y2="51818"/>
                                  <a14:foregroundMark x1="95030" y1="51818" x2="75000" y2="25584"/>
                                  <a14:foregroundMark x1="75000" y1="25584" x2="21513" y2="18831"/>
                                  <a14:foregroundMark x1="21513" y1="18831" x2="19510" y2="14026"/>
                                  <a14:foregroundMark x1="9941" y1="4675" x2="2893" y2="24286"/>
                                  <a14:foregroundMark x1="2893" y1="24286" x2="593" y2="52987"/>
                                  <a14:foregroundMark x1="593" y1="52987" x2="8531" y2="89481"/>
                                  <a14:foregroundMark x1="8531" y1="89481" x2="23813" y2="77532"/>
                                  <a14:foregroundMark x1="23813" y1="77532" x2="27448" y2="66234"/>
                                  <a14:foregroundMark x1="11053" y1="15195" x2="2003" y2="45584"/>
                                  <a14:foregroundMark x1="2003" y1="45584" x2="8309" y2="71429"/>
                                  <a14:foregroundMark x1="8309" y1="71429" x2="19585" y2="33896"/>
                                  <a14:foregroundMark x1="19585" y1="33896" x2="12315" y2="15844"/>
                                  <a14:foregroundMark x1="12315" y1="15844" x2="8828" y2="13636"/>
                                  <a14:foregroundMark x1="7493" y1="23636" x2="2300" y2="38571"/>
                                  <a14:foregroundMark x1="2300" y1="38571" x2="445" y2="64026"/>
                                  <a14:foregroundMark x1="445" y1="64026" x2="10015" y2="56753"/>
                                  <a14:foregroundMark x1="10015" y1="56753" x2="9421" y2="32338"/>
                                  <a14:foregroundMark x1="9421" y1="32338" x2="7122" y2="24286"/>
                                  <a14:foregroundMark x1="6825" y1="43247" x2="816" y2="61558"/>
                                  <a14:foregroundMark x1="816" y1="61558" x2="6306" y2="50390"/>
                                  <a14:foregroundMark x1="6306" y1="50390" x2="5119" y2="42987"/>
                                  <a14:foregroundMark x1="6157" y1="74026" x2="6602" y2="95195"/>
                                  <a14:foregroundMark x1="6602" y1="95195" x2="90653" y2="99221"/>
                                  <a14:foregroundMark x1="90653" y1="99221" x2="95104" y2="43896"/>
                                  <a14:foregroundMark x1="95104" y1="43896" x2="94436" y2="16104"/>
                                  <a14:foregroundMark x1="94436" y1="16104" x2="88501" y2="1039"/>
                                  <a14:foregroundMark x1="88501" y1="1039" x2="13650" y2="909"/>
                                  <a14:foregroundMark x1="13650" y1="909" x2="5341" y2="8182"/>
                                  <a14:foregroundMark x1="5341" y1="8182" x2="1780" y2="25455"/>
                                  <a14:foregroundMark x1="1780" y1="25455" x2="1780" y2="25974"/>
                                  <a14:foregroundMark x1="17656" y1="10390" x2="36424" y2="7273"/>
                                  <a14:foregroundMark x1="36424" y1="7273" x2="93175" y2="22078"/>
                                  <a14:foregroundMark x1="93175" y1="22078" x2="94807" y2="38831"/>
                                  <a14:foregroundMark x1="94807" y1="38831" x2="62611" y2="37792"/>
                                  <a14:foregroundMark x1="62611" y1="37792" x2="15727" y2="3766"/>
                                  <a14:foregroundMark x1="24777" y1="78312" x2="53412" y2="96234"/>
                                  <a14:foregroundMark x1="53412" y1="96234" x2="79748" y2="97403"/>
                                  <a14:foregroundMark x1="79748" y1="97403" x2="91845" y2="96412"/>
                                  <a14:foregroundMark x1="95067" y1="91971" x2="91988" y2="69091"/>
                                  <a14:foregroundMark x1="91988" y1="69091" x2="73813" y2="64156"/>
                                  <a14:foregroundMark x1="73813" y1="64156" x2="20401" y2="81429"/>
                                  <a14:foregroundMark x1="93323" y1="44935" x2="92507" y2="64545"/>
                                  <a14:foregroundMark x1="92507" y1="64545" x2="98591" y2="75714"/>
                                  <a14:foregroundMark x1="98591" y1="75714" x2="97329" y2="52078"/>
                                  <a14:foregroundMark x1="97329" y1="52078" x2="93769" y2="40390"/>
                                  <a14:backgroundMark x1="99481" y1="93247" x2="99703" y2="93247"/>
                                  <a14:backgroundMark x1="97033" y1="93377" x2="95623" y2="94416"/>
                                  <a14:backgroundMark x1="97033" y1="95325" x2="97700" y2="96364"/>
                                  <a14:backgroundMark x1="95401" y1="97532" x2="99036" y2="97662"/>
                                  <a14:backgroundMark x1="94585" y1="94286" x2="95401" y2="95195"/>
                                  <a14:backgroundMark x1="94510" y1="96234" x2="95475" y2="98312"/>
                                  <a14:backgroundMark x1="94807" y1="96883" x2="94881" y2="97403"/>
                                  <a14:backgroundMark x1="94807" y1="95974" x2="94510" y2="99481"/>
                                  <a14:backgroundMark x1="95104" y1="97013" x2="95030" y2="96623"/>
                                  <a14:backgroundMark x1="94585" y1="94675" x2="94214" y2="97532"/>
                                  <a14:backgroundMark x1="94288" y1="93896" x2="93769" y2="93896"/>
                                  <a14:backgroundMark x1="94139" y1="94156" x2="93546" y2="99091"/>
                                  <a14:backgroundMark x1="94214" y1="94026" x2="93027" y2="99870"/>
                                  <a14:backgroundMark x1="93472" y1="94675" x2="93398" y2="97403"/>
                                  <a14:backgroundMark x1="93843" y1="94675" x2="93175" y2="99091"/>
                                  <a14:backgroundMark x1="94436" y1="94935" x2="97849" y2="96234"/>
                                  <a14:backgroundMark x1="96588" y1="94805" x2="99036" y2="94286"/>
                                  <a14:backgroundMark x1="99184" y1="95844" x2="99332" y2="95065"/>
                                  <a14:backgroundMark x1="97033" y1="94545" x2="99629" y2="94286"/>
                                  <a14:backgroundMark x1="98294" y1="95584" x2="99184" y2="95325"/>
                                  <a14:backgroundMark x1="97774" y1="94805" x2="99407" y2="94416"/>
                                  <a14:backgroundMark x1="94139" y1="94675" x2="95994" y2="94026"/>
                                  <a14:backgroundMark x1="94659" y1="94286" x2="98071" y2="93636"/>
                                </a14:backgroundRemoval>
                              </a14:imgEffect>
                            </a14:imgLayer>
                          </a14:imgProps>
                        </a:ext>
                      </a:extLst>
                    </a:blip>
                    <a:stretch>
                      <a:fillRect/>
                    </a:stretch>
                  </pic:blipFill>
                  <pic:spPr>
                    <a:xfrm>
                      <a:off x="0" y="0"/>
                      <a:ext cx="5688965" cy="3249295"/>
                    </a:xfrm>
                    <a:prstGeom prst="rect">
                      <a:avLst/>
                    </a:prstGeom>
                  </pic:spPr>
                </pic:pic>
              </a:graphicData>
            </a:graphic>
          </wp:inline>
        </w:drawing>
      </w:r>
    </w:p>
    <w:p w14:paraId="70F168D3" w14:textId="5CEEEC5E" w:rsidR="00054CEE" w:rsidRPr="00615D6D" w:rsidRDefault="00054CEE" w:rsidP="005757CA">
      <w:pPr>
        <w:pStyle w:val="af6"/>
        <w:spacing w:beforeLines="0" w:before="0" w:after="120"/>
      </w:pPr>
      <w:bookmarkStart w:id="118" w:name="_Ref197543121"/>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4</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bookmarkEnd w:id="118"/>
      <w:r w:rsidRPr="00615D6D">
        <w:rPr>
          <w:rFonts w:hint="eastAsia"/>
        </w:rPr>
        <w:t xml:space="preserve">  </w:t>
      </w:r>
      <w:r w:rsidR="005757CA" w:rsidRPr="00156B09">
        <w:rPr>
          <w:rFonts w:hint="eastAsia"/>
        </w:rPr>
        <w:t>系统</w:t>
      </w:r>
      <w:r w:rsidR="005757CA" w:rsidRPr="005757CA">
        <w:rPr>
          <w:rFonts w:hint="eastAsia"/>
        </w:rPr>
        <w:t>用例图</w:t>
      </w:r>
    </w:p>
    <w:p w14:paraId="784F4D9A" w14:textId="77777777" w:rsidR="00980A24" w:rsidRPr="00615D6D" w:rsidRDefault="00980A24" w:rsidP="00980A24">
      <w:pPr>
        <w:pStyle w:val="3"/>
      </w:pPr>
      <w:bookmarkStart w:id="119" w:name="_Toc197617924"/>
      <w:r>
        <w:rPr>
          <w:rFonts w:hint="eastAsia"/>
        </w:rPr>
        <w:t>系统非功能性需求分析</w:t>
      </w:r>
      <w:bookmarkEnd w:id="119"/>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w:t>
      </w:r>
      <w:r>
        <w:rPr>
          <w:rFonts w:hint="eastAsia"/>
        </w:rPr>
        <w:lastRenderedPageBreak/>
        <w:t>有数据管理权限，保障数据不被滥用。</w:t>
      </w:r>
    </w:p>
    <w:p w14:paraId="0BECC250" w14:textId="77777777" w:rsidR="00622F10" w:rsidRDefault="00622F10" w:rsidP="00622F10">
      <w:pPr>
        <w:ind w:firstLine="480"/>
      </w:pPr>
      <w:r>
        <w:rPr>
          <w:rFonts w:hint="eastAsia"/>
        </w:rPr>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0" w:name="_Toc167983012"/>
      <w:bookmarkStart w:id="121" w:name="_Toc156291155"/>
      <w:bookmarkStart w:id="122" w:name="_Toc156292007"/>
      <w:bookmarkStart w:id="123" w:name="_Toc163533799"/>
      <w:bookmarkStart w:id="124" w:name="_Toc197617925"/>
      <w:r>
        <w:rPr>
          <w:rFonts w:hint="eastAsia"/>
        </w:rPr>
        <w:t>系统概要设计</w:t>
      </w:r>
      <w:bookmarkEnd w:id="120"/>
      <w:bookmarkEnd w:id="124"/>
    </w:p>
    <w:p w14:paraId="1573A138" w14:textId="77777777" w:rsidR="00980A24" w:rsidRPr="00DB735C" w:rsidRDefault="00980A24" w:rsidP="00980A24">
      <w:pPr>
        <w:pStyle w:val="3"/>
      </w:pPr>
      <w:bookmarkStart w:id="125" w:name="_Toc167983013"/>
      <w:bookmarkStart w:id="126" w:name="_Toc197617926"/>
      <w:r w:rsidRPr="00B10EC1">
        <w:rPr>
          <w:rFonts w:hint="eastAsia"/>
        </w:rPr>
        <w:t>系统整体体系结构</w:t>
      </w:r>
      <w:bookmarkEnd w:id="125"/>
      <w:bookmarkEnd w:id="126"/>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A916C05" w:rsidR="00D716BF" w:rsidRPr="00D716BF" w:rsidRDefault="00E17567" w:rsidP="00D716BF">
      <w:pPr>
        <w:ind w:firstLine="480"/>
        <w:jc w:val="center"/>
      </w:pPr>
      <w:r>
        <w:rPr>
          <w:noProof/>
        </w:rPr>
        <w:drawing>
          <wp:inline distT="0" distB="0" distL="0" distR="0" wp14:anchorId="46163E3E" wp14:editId="2781D4A8">
            <wp:extent cx="3588949" cy="4324392"/>
            <wp:effectExtent l="0" t="0" r="0" b="0"/>
            <wp:docPr id="681349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7887" cy="4347211"/>
                    </a:xfrm>
                    <a:prstGeom prst="rect">
                      <a:avLst/>
                    </a:prstGeom>
                    <a:noFill/>
                    <a:ln>
                      <a:noFill/>
                    </a:ln>
                  </pic:spPr>
                </pic:pic>
              </a:graphicData>
            </a:graphic>
          </wp:inline>
        </w:drawing>
      </w:r>
    </w:p>
    <w:p w14:paraId="74DA9DBC" w14:textId="775F0468" w:rsidR="00D716BF" w:rsidRPr="003A41BA" w:rsidRDefault="003A41BA" w:rsidP="003A41BA">
      <w:pPr>
        <w:pStyle w:val="a4"/>
        <w:ind w:firstLine="420"/>
        <w:jc w:val="center"/>
        <w:rPr>
          <w:rFonts w:ascii="Times New Roman" w:eastAsia="宋体" w:hAnsi="Times New Roman" w:cs="Times New Roman"/>
          <w:sz w:val="21"/>
          <w:szCs w:val="21"/>
        </w:rPr>
      </w:pPr>
      <w:bookmarkStart w:id="127" w:name="_Ref197542770"/>
      <w:bookmarkStart w:id="128" w:name="_Ref197542760"/>
      <w:r w:rsidRPr="003A41BA">
        <w:rPr>
          <w:rFonts w:ascii="Times New Roman" w:eastAsia="宋体" w:hAnsi="Times New Roman" w:cs="Times New Roman" w:hint="eastAsia"/>
          <w:sz w:val="21"/>
          <w:szCs w:val="21"/>
        </w:rPr>
        <w:t>图</w:t>
      </w:r>
      <w:r w:rsidRPr="003A41BA">
        <w:rPr>
          <w:rFonts w:ascii="Times New Roman" w:eastAsia="宋体" w:hAnsi="Times New Roman" w:cs="Times New Roman" w:hint="eastAsia"/>
          <w:sz w:val="21"/>
          <w:szCs w:val="21"/>
        </w:rPr>
        <w:t xml:space="preserve"> </w:t>
      </w:r>
      <w:r w:rsidR="005C2D78">
        <w:rPr>
          <w:rFonts w:ascii="Times New Roman" w:eastAsia="宋体" w:hAnsi="Times New Roman" w:cs="Times New Roman"/>
          <w:sz w:val="21"/>
          <w:szCs w:val="21"/>
        </w:rPr>
        <w:fldChar w:fldCharType="begin"/>
      </w:r>
      <w:r w:rsidR="005C2D78">
        <w:rPr>
          <w:rFonts w:ascii="Times New Roman" w:eastAsia="宋体" w:hAnsi="Times New Roman" w:cs="Times New Roman"/>
          <w:sz w:val="21"/>
          <w:szCs w:val="21"/>
        </w:rPr>
        <w:instrText xml:space="preserve"> </w:instrText>
      </w:r>
      <w:r w:rsidR="005C2D78">
        <w:rPr>
          <w:rFonts w:ascii="Times New Roman" w:eastAsia="宋体" w:hAnsi="Times New Roman" w:cs="Times New Roman" w:hint="eastAsia"/>
          <w:sz w:val="21"/>
          <w:szCs w:val="21"/>
        </w:rPr>
        <w:instrText>STYLEREF 1 \s</w:instrText>
      </w:r>
      <w:r w:rsidR="005C2D78">
        <w:rPr>
          <w:rFonts w:ascii="Times New Roman" w:eastAsia="宋体" w:hAnsi="Times New Roman" w:cs="Times New Roman"/>
          <w:sz w:val="21"/>
          <w:szCs w:val="21"/>
        </w:rPr>
        <w:instrText xml:space="preserve"> </w:instrText>
      </w:r>
      <w:r w:rsidR="005C2D78">
        <w:rPr>
          <w:rFonts w:ascii="Times New Roman" w:eastAsia="宋体" w:hAnsi="Times New Roman" w:cs="Times New Roman"/>
          <w:sz w:val="21"/>
          <w:szCs w:val="21"/>
        </w:rPr>
        <w:fldChar w:fldCharType="separate"/>
      </w:r>
      <w:r w:rsidR="005C2D78">
        <w:rPr>
          <w:rFonts w:ascii="Times New Roman" w:eastAsia="宋体" w:hAnsi="Times New Roman" w:cs="Times New Roman"/>
          <w:noProof/>
          <w:sz w:val="21"/>
          <w:szCs w:val="21"/>
        </w:rPr>
        <w:t>4</w:t>
      </w:r>
      <w:r w:rsidR="005C2D78">
        <w:rPr>
          <w:rFonts w:ascii="Times New Roman" w:eastAsia="宋体" w:hAnsi="Times New Roman" w:cs="Times New Roman"/>
          <w:sz w:val="21"/>
          <w:szCs w:val="21"/>
        </w:rPr>
        <w:fldChar w:fldCharType="end"/>
      </w:r>
      <w:r w:rsidR="005C2D78">
        <w:rPr>
          <w:rFonts w:ascii="Times New Roman" w:eastAsia="宋体" w:hAnsi="Times New Roman" w:cs="Times New Roman"/>
          <w:sz w:val="21"/>
          <w:szCs w:val="21"/>
        </w:rPr>
        <w:noBreakHyphen/>
      </w:r>
      <w:r w:rsidR="005C2D78">
        <w:rPr>
          <w:rFonts w:ascii="Times New Roman" w:eastAsia="宋体" w:hAnsi="Times New Roman" w:cs="Times New Roman"/>
          <w:sz w:val="21"/>
          <w:szCs w:val="21"/>
        </w:rPr>
        <w:fldChar w:fldCharType="begin"/>
      </w:r>
      <w:r w:rsidR="005C2D78">
        <w:rPr>
          <w:rFonts w:ascii="Times New Roman" w:eastAsia="宋体" w:hAnsi="Times New Roman" w:cs="Times New Roman"/>
          <w:sz w:val="21"/>
          <w:szCs w:val="21"/>
        </w:rPr>
        <w:instrText xml:space="preserve"> </w:instrText>
      </w:r>
      <w:r w:rsidR="005C2D78">
        <w:rPr>
          <w:rFonts w:ascii="Times New Roman" w:eastAsia="宋体" w:hAnsi="Times New Roman" w:cs="Times New Roman" w:hint="eastAsia"/>
          <w:sz w:val="21"/>
          <w:szCs w:val="21"/>
        </w:rPr>
        <w:instrText xml:space="preserve">SEQ </w:instrText>
      </w:r>
      <w:r w:rsidR="005C2D78">
        <w:rPr>
          <w:rFonts w:ascii="Times New Roman" w:eastAsia="宋体" w:hAnsi="Times New Roman" w:cs="Times New Roman" w:hint="eastAsia"/>
          <w:sz w:val="21"/>
          <w:szCs w:val="21"/>
        </w:rPr>
        <w:instrText>图</w:instrText>
      </w:r>
      <w:r w:rsidR="005C2D78">
        <w:rPr>
          <w:rFonts w:ascii="Times New Roman" w:eastAsia="宋体" w:hAnsi="Times New Roman" w:cs="Times New Roman" w:hint="eastAsia"/>
          <w:sz w:val="21"/>
          <w:szCs w:val="21"/>
        </w:rPr>
        <w:instrText xml:space="preserve"> \* ARABIC \s 1</w:instrText>
      </w:r>
      <w:r w:rsidR="005C2D78">
        <w:rPr>
          <w:rFonts w:ascii="Times New Roman" w:eastAsia="宋体" w:hAnsi="Times New Roman" w:cs="Times New Roman"/>
          <w:sz w:val="21"/>
          <w:szCs w:val="21"/>
        </w:rPr>
        <w:instrText xml:space="preserve"> </w:instrText>
      </w:r>
      <w:r w:rsidR="005C2D78">
        <w:rPr>
          <w:rFonts w:ascii="Times New Roman" w:eastAsia="宋体" w:hAnsi="Times New Roman" w:cs="Times New Roman"/>
          <w:sz w:val="21"/>
          <w:szCs w:val="21"/>
        </w:rPr>
        <w:fldChar w:fldCharType="separate"/>
      </w:r>
      <w:r w:rsidR="005C2D78">
        <w:rPr>
          <w:rFonts w:ascii="Times New Roman" w:eastAsia="宋体" w:hAnsi="Times New Roman" w:cs="Times New Roman"/>
          <w:noProof/>
          <w:sz w:val="21"/>
          <w:szCs w:val="21"/>
        </w:rPr>
        <w:t>2</w:t>
      </w:r>
      <w:r w:rsidR="005C2D78">
        <w:rPr>
          <w:rFonts w:ascii="Times New Roman" w:eastAsia="宋体" w:hAnsi="Times New Roman" w:cs="Times New Roman"/>
          <w:sz w:val="21"/>
          <w:szCs w:val="21"/>
        </w:rPr>
        <w:fldChar w:fldCharType="end"/>
      </w:r>
      <w:bookmarkEnd w:id="127"/>
      <w:r w:rsidRPr="003A41BA">
        <w:rPr>
          <w:rFonts w:ascii="Times New Roman" w:eastAsia="宋体" w:hAnsi="Times New Roman" w:cs="Times New Roman"/>
          <w:sz w:val="21"/>
          <w:szCs w:val="21"/>
        </w:rPr>
        <w:t xml:space="preserve">  </w:t>
      </w:r>
      <w:r w:rsidRPr="003A41BA">
        <w:rPr>
          <w:rFonts w:ascii="Times New Roman" w:eastAsia="宋体" w:hAnsi="Times New Roman" w:cs="Times New Roman" w:hint="eastAsia"/>
          <w:sz w:val="21"/>
          <w:szCs w:val="21"/>
        </w:rPr>
        <w:t>系统整体架构图</w:t>
      </w:r>
      <w:bookmarkEnd w:id="128"/>
    </w:p>
    <w:p w14:paraId="3EB8F61F" w14:textId="50ECA11B" w:rsidR="000B596A" w:rsidRDefault="000B596A" w:rsidP="000B596A">
      <w:pPr>
        <w:ind w:firstLine="480"/>
      </w:pPr>
      <w:r>
        <w:rPr>
          <w:rFonts w:hint="eastAsia"/>
        </w:rPr>
        <w:lastRenderedPageBreak/>
        <w:t>表示层负责为系统的两类用户（普通用户与超级管理员）提供直观、易用的图形化交互界面。对于普通用户，系统提供了包括账户注册、登录、图像上传识别、识别结果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049B9631"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数据管理模块：实现用户历史识别记录的存储、查询、删除及管理员审核等功能，同时为模型提供新数据的积累渠道。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29" w:name="_Toc167983014"/>
      <w:bookmarkStart w:id="130" w:name="_Toc197617927"/>
      <w:r w:rsidRPr="00B10EC1">
        <w:rPr>
          <w:rFonts w:hint="eastAsia"/>
        </w:rPr>
        <w:t>系统</w:t>
      </w:r>
      <w:r>
        <w:rPr>
          <w:rFonts w:hint="eastAsia"/>
        </w:rPr>
        <w:t>功能模块设计</w:t>
      </w:r>
      <w:bookmarkEnd w:id="129"/>
      <w:bookmarkEnd w:id="130"/>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5E6B84E6" w:rsidR="00980A24" w:rsidRPr="007F7197" w:rsidRDefault="00AB66FD" w:rsidP="00135DB9">
      <w:pPr>
        <w:ind w:firstLine="480"/>
        <w:jc w:val="center"/>
      </w:pPr>
      <w:r w:rsidRPr="00AB66FD">
        <w:rPr>
          <w:noProof/>
        </w:rPr>
        <w:drawing>
          <wp:inline distT="0" distB="0" distL="0" distR="0" wp14:anchorId="7EA95BC1" wp14:editId="1E30BE61">
            <wp:extent cx="5334000" cy="2420811"/>
            <wp:effectExtent l="0" t="0" r="0" b="0"/>
            <wp:docPr id="38125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7254" name=""/>
                    <pic:cNvPicPr/>
                  </pic:nvPicPr>
                  <pic:blipFill>
                    <a:blip r:embed="rId77"/>
                    <a:stretch>
                      <a:fillRect/>
                    </a:stretch>
                  </pic:blipFill>
                  <pic:spPr>
                    <a:xfrm>
                      <a:off x="0" y="0"/>
                      <a:ext cx="5347475" cy="2426926"/>
                    </a:xfrm>
                    <a:prstGeom prst="rect">
                      <a:avLst/>
                    </a:prstGeom>
                  </pic:spPr>
                </pic:pic>
              </a:graphicData>
            </a:graphic>
          </wp:inline>
        </w:drawing>
      </w:r>
    </w:p>
    <w:p w14:paraId="11790662" w14:textId="6CC25F33" w:rsidR="00135DB9" w:rsidRPr="00135DB9" w:rsidRDefault="00135DB9" w:rsidP="00135DB9">
      <w:pPr>
        <w:spacing w:afterLines="50" w:after="120"/>
        <w:ind w:firstLineChars="0" w:firstLine="480"/>
        <w:jc w:val="center"/>
        <w:rPr>
          <w:sz w:val="21"/>
        </w:rPr>
      </w:pPr>
      <w:r w:rsidRPr="00135DB9">
        <w:rPr>
          <w:rFonts w:hint="eastAsia"/>
          <w:sz w:val="21"/>
        </w:rPr>
        <w:t>图</w:t>
      </w:r>
      <w:r w:rsidRPr="00135DB9">
        <w:rPr>
          <w:sz w:val="21"/>
        </w:rPr>
        <w:t xml:space="preserve"> </w:t>
      </w:r>
      <w:r w:rsidR="005C2D78">
        <w:rPr>
          <w:sz w:val="21"/>
        </w:rPr>
        <w:fldChar w:fldCharType="begin"/>
      </w:r>
      <w:r w:rsidR="005C2D78">
        <w:rPr>
          <w:sz w:val="21"/>
        </w:rPr>
        <w:instrText xml:space="preserve"> STYLEREF 1 \s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SEQ </w:instrText>
      </w:r>
      <w:r w:rsidR="005C2D78">
        <w:rPr>
          <w:sz w:val="21"/>
        </w:rPr>
        <w:instrText>图</w:instrText>
      </w:r>
      <w:r w:rsidR="005C2D78">
        <w:rPr>
          <w:sz w:val="21"/>
        </w:rPr>
        <w:instrText xml:space="preserve"> \* ARABIC \s 1 </w:instrText>
      </w:r>
      <w:r w:rsidR="005C2D78">
        <w:rPr>
          <w:sz w:val="21"/>
        </w:rPr>
        <w:fldChar w:fldCharType="separate"/>
      </w:r>
      <w:r w:rsidR="005C2D78">
        <w:rPr>
          <w:noProof/>
          <w:sz w:val="21"/>
        </w:rPr>
        <w:t>3</w:t>
      </w:r>
      <w:r w:rsidR="005C2D78">
        <w:rPr>
          <w:sz w:val="21"/>
        </w:rPr>
        <w:fldChar w:fldCharType="end"/>
      </w:r>
      <w:r w:rsidRPr="00135DB9">
        <w:rPr>
          <w:sz w:val="21"/>
        </w:rPr>
        <w:t xml:space="preserve">  </w:t>
      </w:r>
      <w:r w:rsidRPr="00135DB9">
        <w:rPr>
          <w:rFonts w:hint="eastAsia"/>
          <w:sz w:val="21"/>
        </w:rPr>
        <w:t>系统功能模块图</w:t>
      </w:r>
    </w:p>
    <w:p w14:paraId="6F7123CF" w14:textId="13B5FCEC" w:rsidR="00135DB9" w:rsidRDefault="00135DB9" w:rsidP="00135DB9">
      <w:pPr>
        <w:ind w:firstLine="480"/>
      </w:pPr>
      <w:bookmarkStart w:id="131" w:name="_Toc167983015"/>
      <w:r>
        <w:rPr>
          <w:rFonts w:hint="eastAsia"/>
        </w:rPr>
        <w:t>识别搜索模块负责病虫害识别与交互功能，用户可通过文件上传或视频上传提交本地图片或视频片段进行分析，也可实时开启摄像头拍摄叶片图像进行识别，系统调</w:t>
      </w:r>
      <w:r>
        <w:rPr>
          <w:rFonts w:hint="eastAsia"/>
        </w:rPr>
        <w:lastRenderedPageBreak/>
        <w:t>用第</w:t>
      </w:r>
      <w:r>
        <w:rPr>
          <w:rFonts w:hint="eastAsia"/>
        </w:rPr>
        <w:t>3</w:t>
      </w:r>
      <w:r>
        <w:rPr>
          <w:rFonts w:hint="eastAsia"/>
        </w:rPr>
        <w:t>章设计的模型完成病虫害检测后提供详细的虫害百科信息供用户查阅，所有识别结果可保存至个人记录供日后查看。</w:t>
      </w:r>
    </w:p>
    <w:p w14:paraId="22AC7965" w14:textId="4D5287DC"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确保系统安全有序运行。</w:t>
      </w:r>
    </w:p>
    <w:p w14:paraId="6B6C9C52" w14:textId="5953A3AF" w:rsidR="00980A24" w:rsidRPr="00615D6D" w:rsidRDefault="00135DB9" w:rsidP="00135DB9">
      <w:pPr>
        <w:ind w:firstLine="480"/>
      </w:pPr>
      <w:r>
        <w:rPr>
          <w:rFonts w:hint="eastAsia"/>
        </w:rPr>
        <w:t>记录管理模块用于存储和管理历史识别数据，用户可查看、下载或删除个人识别记录，并按时间或病虫害类型进行检索，管理员能查看所有用户记录并进行批量操作，同时将有效数据归档至训练数据集以持续优化模型性能，实现系统识别能力的迭代提升。</w:t>
      </w:r>
      <w:bookmarkEnd w:id="131"/>
    </w:p>
    <w:p w14:paraId="40B5EEE0" w14:textId="50DD7D01" w:rsidR="00980A24" w:rsidRPr="00DB735C" w:rsidRDefault="005B44F8" w:rsidP="00980A24">
      <w:pPr>
        <w:pStyle w:val="3"/>
      </w:pPr>
      <w:bookmarkStart w:id="132" w:name="_Toc167983016"/>
      <w:bookmarkStart w:id="133" w:name="_Toc197617928"/>
      <w:r>
        <w:rPr>
          <w:rFonts w:hint="eastAsia"/>
        </w:rPr>
        <w:t>识别搜索</w:t>
      </w:r>
      <w:r w:rsidR="00980A24">
        <w:rPr>
          <w:rFonts w:hint="eastAsia"/>
        </w:rPr>
        <w:t>模块设计</w:t>
      </w:r>
      <w:bookmarkEnd w:id="132"/>
      <w:bookmarkEnd w:id="133"/>
    </w:p>
    <w:p w14:paraId="43EB6903" w14:textId="052F8392" w:rsidR="00980A24" w:rsidRDefault="00980A24" w:rsidP="00980A24">
      <w:pPr>
        <w:ind w:firstLine="480"/>
      </w:pPr>
      <w:r>
        <w:rPr>
          <w:rFonts w:hint="eastAsia"/>
        </w:rPr>
        <w:t>本模块主要的核心</w:t>
      </w:r>
      <w:r w:rsidR="000C3FE4">
        <w:rPr>
          <w:rFonts w:hint="eastAsia"/>
        </w:rPr>
        <w:t>逻辑在</w:t>
      </w:r>
      <w:r w:rsidR="000C3FE4">
        <w:rPr>
          <w:rFonts w:hint="eastAsia"/>
        </w:rPr>
        <w:t>FileController</w:t>
      </w:r>
      <w:r w:rsidR="000C3FE4">
        <w:rPr>
          <w:rFonts w:hint="eastAsia"/>
        </w:rPr>
        <w:t>和</w:t>
      </w:r>
      <w:r w:rsidR="000C3FE4">
        <w:rPr>
          <w:rFonts w:hint="eastAsia"/>
        </w:rPr>
        <w:t>PredictController</w:t>
      </w:r>
      <w:r w:rsidR="000C3FE4">
        <w:rPr>
          <w:rFonts w:hint="eastAsia"/>
        </w:rPr>
        <w:t>，</w:t>
      </w:r>
      <w:r w:rsidR="000C3FE4">
        <w:rPr>
          <w:rFonts w:hint="eastAsia"/>
        </w:rPr>
        <w:t>FileConroller</w:t>
      </w:r>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8"/>
                    <a:stretch>
                      <a:fillRect/>
                    </a:stretch>
                  </pic:blipFill>
                  <pic:spPr>
                    <a:xfrm>
                      <a:off x="0" y="0"/>
                      <a:ext cx="5386071" cy="4112932"/>
                    </a:xfrm>
                    <a:prstGeom prst="rect">
                      <a:avLst/>
                    </a:prstGeom>
                  </pic:spPr>
                </pic:pic>
              </a:graphicData>
            </a:graphic>
          </wp:inline>
        </w:drawing>
      </w:r>
    </w:p>
    <w:p w14:paraId="773643C9" w14:textId="0FAC5651" w:rsidR="003A41BA" w:rsidRPr="003A41BA" w:rsidRDefault="003A41BA" w:rsidP="003A41BA">
      <w:pPr>
        <w:keepNext/>
        <w:spacing w:afterLines="50" w:after="120"/>
        <w:ind w:firstLineChars="0" w:firstLine="480"/>
        <w:jc w:val="center"/>
        <w:rPr>
          <w:sz w:val="21"/>
        </w:rPr>
      </w:pPr>
      <w:bookmarkStart w:id="134" w:name="_Ref197542954"/>
      <w:r w:rsidRPr="003A41BA">
        <w:rPr>
          <w:rFonts w:hint="eastAsia"/>
          <w:sz w:val="21"/>
        </w:rPr>
        <w:t>图</w:t>
      </w:r>
      <w:r w:rsidRPr="003A41BA">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bookmarkEnd w:id="134"/>
      <w:r w:rsidRPr="003A41BA">
        <w:rPr>
          <w:rFonts w:hint="eastAsia"/>
          <w:sz w:val="21"/>
        </w:rPr>
        <w:t xml:space="preserve"> </w:t>
      </w:r>
      <w:r w:rsidRPr="003A41BA">
        <w:rPr>
          <w:rFonts w:hint="eastAsia"/>
          <w:sz w:val="21"/>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r w:rsidR="000C3FE4" w:rsidRPr="000C3FE4">
        <w:t>FileController</w:t>
      </w:r>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r w:rsidR="000C3FE4" w:rsidRPr="000C3FE4">
        <w:t>url</w:t>
      </w:r>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r w:rsidR="000C3FE4" w:rsidRPr="000C3FE4">
        <w:t>url</w:t>
      </w:r>
      <w:r w:rsidR="000C3FE4" w:rsidRPr="000C3FE4">
        <w:t>发送给</w:t>
      </w:r>
      <w:r w:rsidR="000C3FE4" w:rsidRPr="000C3FE4">
        <w:t>PredictionController</w:t>
      </w:r>
      <w:r w:rsidR="000C3FE4" w:rsidRPr="000C3FE4">
        <w:t>的</w:t>
      </w:r>
      <w:r w:rsidR="000C3FE4" w:rsidRPr="000C3FE4">
        <w:t>predict()</w:t>
      </w:r>
      <w:r w:rsidR="000C3FE4" w:rsidRPr="000C3FE4">
        <w:t>方法</w:t>
      </w:r>
      <w:r w:rsidR="000C3FE4" w:rsidRPr="000C3FE4">
        <w:t xml:space="preserve">, </w:t>
      </w:r>
      <w:r w:rsidR="000C3FE4" w:rsidRPr="000C3FE4">
        <w:t>然后</w:t>
      </w:r>
      <w:r w:rsidR="000C3FE4" w:rsidRPr="000C3FE4">
        <w:t>PredictionController</w:t>
      </w:r>
      <w:r w:rsidR="000C3FE4" w:rsidRPr="000C3FE4">
        <w:t>把图片</w:t>
      </w:r>
      <w:r w:rsidR="000C3FE4" w:rsidRPr="000C3FE4">
        <w:t>url</w:t>
      </w:r>
      <w:r w:rsidR="000C3FE4" w:rsidRPr="000C3FE4">
        <w:t>发给</w:t>
      </w:r>
      <w:r w:rsidR="000C3FE4" w:rsidRPr="000C3FE4">
        <w:t>flask</w:t>
      </w:r>
      <w:r w:rsidR="000C3FE4" w:rsidRPr="000C3FE4">
        <w:t>端的</w:t>
      </w:r>
      <w:r w:rsidR="000C3FE4" w:rsidRPr="000C3FE4">
        <w:t>predictImg()</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w:t>
      </w:r>
      <w:r w:rsidR="000C3FE4" w:rsidRPr="000C3FE4">
        <w:lastRenderedPageBreak/>
        <w:t>后把结果图片上传到</w:t>
      </w:r>
      <w:r w:rsidR="000C3FE4" w:rsidRPr="000C3FE4">
        <w:t>Java</w:t>
      </w:r>
      <w:r w:rsidR="000C3FE4" w:rsidRPr="000C3FE4">
        <w:t>端</w:t>
      </w:r>
      <w:r w:rsidR="000C3FE4" w:rsidRPr="000C3FE4">
        <w:t xml:space="preserve">, </w:t>
      </w:r>
      <w:r w:rsidR="000C3FE4" w:rsidRPr="000C3FE4">
        <w:t>获取结果图的</w:t>
      </w:r>
      <w:r w:rsidR="000C3FE4" w:rsidRPr="000C3FE4">
        <w:t xml:space="preserve">url, </w:t>
      </w:r>
      <w:r w:rsidR="000C3FE4" w:rsidRPr="000C3FE4">
        <w:t>返回给</w:t>
      </w:r>
      <w:r w:rsidR="000C3FE4" w:rsidRPr="000C3FE4">
        <w:t xml:space="preserve">PredictionController, </w:t>
      </w:r>
      <w:r w:rsidR="000C3FE4" w:rsidRPr="000C3FE4">
        <w:t>最后</w:t>
      </w:r>
      <w:r w:rsidR="000C3FE4" w:rsidRPr="000C3FE4">
        <w:t>PredictionController</w:t>
      </w:r>
      <w:r w:rsidR="000C3FE4" w:rsidRPr="000C3FE4">
        <w:t>把结果</w:t>
      </w:r>
      <w:r w:rsidR="000C3FE4" w:rsidRPr="000C3FE4">
        <w:t>url</w:t>
      </w:r>
      <w:r w:rsidR="000C3FE4" w:rsidRPr="000C3FE4">
        <w:t>存到</w:t>
      </w:r>
      <w:r w:rsidR="000C3FE4" w:rsidRPr="000C3FE4">
        <w:t>MySQL</w:t>
      </w:r>
      <w:r w:rsidR="000C3FE4" w:rsidRPr="000C3FE4">
        <w:t>的</w:t>
      </w:r>
      <w:r w:rsidR="000C3FE4" w:rsidRPr="000C3FE4">
        <w:t>imgrecords</w:t>
      </w:r>
      <w:r w:rsidR="000C3FE4" w:rsidRPr="000C3FE4">
        <w:t>表</w:t>
      </w:r>
      <w:r w:rsidR="000C3FE4">
        <w:rPr>
          <w:rFonts w:hint="eastAsia"/>
        </w:rPr>
        <w:t>。</w:t>
      </w:r>
      <w:r w:rsidR="00E01129">
        <w:rPr>
          <w:rFonts w:hint="eastAsia"/>
        </w:rPr>
        <w:t>对视频的识别、摄像头的识别与此类似。</w:t>
      </w:r>
    </w:p>
    <w:p w14:paraId="73391AE3" w14:textId="7D0033AC" w:rsidR="00980A24" w:rsidRDefault="00C075FD" w:rsidP="00980A24">
      <w:pPr>
        <w:pStyle w:val="3"/>
      </w:pPr>
      <w:bookmarkStart w:id="135" w:name="_Toc167983018"/>
      <w:bookmarkStart w:id="136" w:name="_Toc197617929"/>
      <w:r>
        <w:rPr>
          <w:rFonts w:hint="eastAsia"/>
        </w:rPr>
        <w:t>识别记录管理</w:t>
      </w:r>
      <w:r w:rsidR="00980A24">
        <w:rPr>
          <w:rFonts w:hint="eastAsia"/>
        </w:rPr>
        <w:t>模块设计</w:t>
      </w:r>
      <w:bookmarkEnd w:id="135"/>
      <w:bookmarkEnd w:id="136"/>
    </w:p>
    <w:p w14:paraId="4F65417A" w14:textId="515BDABE" w:rsidR="009507B2" w:rsidRDefault="009507B2" w:rsidP="00980A24">
      <w:pPr>
        <w:ind w:firstLine="480"/>
      </w:pPr>
      <w:r>
        <w:rPr>
          <w:rFonts w:hint="eastAsia"/>
        </w:rPr>
        <w:t>该模块主要负责管理识别记录，包括图片记录、视频记录和摄像头识别记录的查看、修改、下载。涉及对</w:t>
      </w:r>
      <w:r>
        <w:rPr>
          <w:rFonts w:hint="eastAsia"/>
        </w:rPr>
        <w:t>camerarecords</w:t>
      </w:r>
      <w:r>
        <w:rPr>
          <w:rFonts w:hint="eastAsia"/>
        </w:rPr>
        <w:t>表、</w:t>
      </w:r>
      <w:r>
        <w:rPr>
          <w:rFonts w:hint="eastAsia"/>
        </w:rPr>
        <w:t>imgrecords</w:t>
      </w:r>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629D7187">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1ABA999D" w:rsidR="003A41BA" w:rsidRPr="003A41BA" w:rsidRDefault="003A41BA" w:rsidP="003A41BA">
      <w:pPr>
        <w:keepNext/>
        <w:spacing w:afterLines="50" w:after="120"/>
        <w:ind w:firstLineChars="0" w:firstLine="400"/>
        <w:jc w:val="center"/>
        <w:rPr>
          <w:sz w:val="21"/>
        </w:rPr>
      </w:pPr>
      <w:bookmarkStart w:id="137" w:name="_Ref197542994"/>
      <w:r w:rsidRPr="003A41BA">
        <w:rPr>
          <w:rFonts w:hint="eastAsia"/>
          <w:sz w:val="21"/>
        </w:rPr>
        <w:t>图</w:t>
      </w:r>
      <w:r w:rsidRPr="003A41BA">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5</w:t>
      </w:r>
      <w:r w:rsidR="005C2D78">
        <w:rPr>
          <w:sz w:val="21"/>
        </w:rPr>
        <w:fldChar w:fldCharType="end"/>
      </w:r>
      <w:bookmarkEnd w:id="137"/>
      <w:r w:rsidRPr="003A41BA">
        <w:rPr>
          <w:rFonts w:hint="eastAsia"/>
          <w:sz w:val="21"/>
        </w:rPr>
        <w:t xml:space="preserve"> </w:t>
      </w:r>
      <w:r w:rsidRPr="003A41BA">
        <w:rPr>
          <w:rFonts w:hint="eastAsia"/>
          <w:sz w:val="21"/>
        </w:rPr>
        <w:t>查看检索结果模块类图</w:t>
      </w:r>
    </w:p>
    <w:p w14:paraId="07637532" w14:textId="370CB387" w:rsidR="00980A24" w:rsidRDefault="00980A24" w:rsidP="00980A24">
      <w:pPr>
        <w:ind w:firstLine="480"/>
      </w:pPr>
      <w:r>
        <w:rPr>
          <w:rFonts w:hint="eastAsia"/>
        </w:rPr>
        <w:t>本模块主要的核心</w:t>
      </w:r>
      <w:r w:rsidR="00AB66FD">
        <w:rPr>
          <w:rFonts w:hint="eastAsia"/>
        </w:rPr>
        <w:t>逻辑在</w:t>
      </w:r>
      <w:r w:rsidR="00AB66FD">
        <w:rPr>
          <w:rFonts w:hint="eastAsia"/>
        </w:rPr>
        <w:t>ImgRecordsController</w:t>
      </w:r>
      <w:r>
        <w:rPr>
          <w:rFonts w:hint="eastAsia"/>
        </w:rPr>
        <w:t>类。</w:t>
      </w:r>
      <w:r w:rsidR="00AB66FD">
        <w:rPr>
          <w:rFonts w:hint="eastAsia"/>
        </w:rPr>
        <w:t>ImgRecords</w:t>
      </w:r>
      <w:r>
        <w:rPr>
          <w:rFonts w:hint="eastAsia"/>
        </w:rPr>
        <w:t>ServiceImpl</w:t>
      </w:r>
      <w:r>
        <w:rPr>
          <w:rFonts w:hint="eastAsia"/>
        </w:rPr>
        <w:t>类实现了</w:t>
      </w:r>
      <w:r w:rsidR="00AB66FD">
        <w:rPr>
          <w:rFonts w:hint="eastAsia"/>
        </w:rPr>
        <w:t>ImgRecords</w:t>
      </w:r>
      <w:r>
        <w:rPr>
          <w:rFonts w:hint="eastAsia"/>
        </w:rPr>
        <w:t>Service</w:t>
      </w:r>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r>
        <w:t>MyBatis</w:t>
      </w:r>
      <w:r>
        <w:rPr>
          <w:rFonts w:hint="eastAsia"/>
        </w:rPr>
        <w:t>-plus BaseMapper</w:t>
      </w:r>
      <w:r>
        <w:rPr>
          <w:rFonts w:hint="eastAsia"/>
        </w:rPr>
        <w:t>类的</w:t>
      </w:r>
      <w:r w:rsidR="00AB66FD">
        <w:rPr>
          <w:rFonts w:hint="eastAsia"/>
        </w:rPr>
        <w:t>ImgRecords</w:t>
      </w:r>
      <w:r>
        <w:rPr>
          <w:rFonts w:hint="eastAsia"/>
        </w:rPr>
        <w:t>Mapper</w:t>
      </w:r>
      <w:r>
        <w:rPr>
          <w:rFonts w:hint="eastAsia"/>
        </w:rPr>
        <w:t>与</w:t>
      </w:r>
      <w:r>
        <w:rPr>
          <w:rFonts w:hint="eastAsia"/>
        </w:rPr>
        <w:t>ResultMapper</w:t>
      </w:r>
      <w:r>
        <w:rPr>
          <w:rFonts w:hint="eastAsia"/>
        </w:rPr>
        <w:t>，用于在持久化层查询与更新数据。</w:t>
      </w:r>
      <w:r w:rsidR="00E01129">
        <w:rPr>
          <w:rFonts w:hint="eastAsia"/>
        </w:rPr>
        <w:t>对视频记录、摄像头记录的查询与此类似。</w:t>
      </w:r>
    </w:p>
    <w:p w14:paraId="0D93AA7A" w14:textId="237BA73A" w:rsidR="00980A24" w:rsidRDefault="00980A24" w:rsidP="00980A24">
      <w:pPr>
        <w:ind w:firstLineChars="0" w:firstLine="0"/>
      </w:pPr>
      <w:bookmarkStart w:id="138" w:name="_Hlk197536449"/>
      <w:r>
        <w:rPr>
          <w:rFonts w:hint="eastAsia"/>
        </w:rPr>
        <w:tab/>
      </w:r>
      <w:r>
        <w:rPr>
          <w:rFonts w:hint="eastAsia"/>
        </w:rPr>
        <w:t>用户查看检索结果的时序图如</w:t>
      </w:r>
      <w:commentRangeStart w:id="139"/>
      <w:r w:rsidR="003A41BA">
        <w:fldChar w:fldCharType="begin"/>
      </w:r>
      <w:r w:rsidR="003A41BA">
        <w:instrText xml:space="preserve"> REF _Ref197543024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6</w:t>
      </w:r>
      <w:r w:rsidR="003A41BA">
        <w:fldChar w:fldCharType="end"/>
      </w:r>
      <w:r>
        <w:rPr>
          <w:rFonts w:hint="eastAsia"/>
        </w:rPr>
        <w:t>所示。</w:t>
      </w:r>
      <w:commentRangeEnd w:id="139"/>
      <w:r>
        <w:rPr>
          <w:rStyle w:val="af9"/>
        </w:rPr>
        <w:commentReference w:id="139"/>
      </w:r>
    </w:p>
    <w:bookmarkEnd w:id="138"/>
    <w:p w14:paraId="74FFBD58" w14:textId="5C387785" w:rsidR="00980A24" w:rsidRDefault="00C075FD"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drawing>
          <wp:inline distT="0" distB="0" distL="0" distR="0" wp14:anchorId="705E4CA9" wp14:editId="50F8EBB9">
            <wp:extent cx="5688965" cy="5501640"/>
            <wp:effectExtent l="0" t="0" r="6985" b="3810"/>
            <wp:docPr id="12075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
                    <pic:cNvPicPr/>
                  </pic:nvPicPr>
                  <pic:blipFill>
                    <a:blip r:embed="rId83"/>
                    <a:stretch>
                      <a:fillRect/>
                    </a:stretch>
                  </pic:blipFill>
                  <pic:spPr>
                    <a:xfrm>
                      <a:off x="0" y="0"/>
                      <a:ext cx="5688965" cy="5501640"/>
                    </a:xfrm>
                    <a:prstGeom prst="rect">
                      <a:avLst/>
                    </a:prstGeom>
                  </pic:spPr>
                </pic:pic>
              </a:graphicData>
            </a:graphic>
          </wp:inline>
        </w:drawing>
      </w:r>
    </w:p>
    <w:p w14:paraId="788A20D8" w14:textId="0FB88EAA" w:rsidR="003A41BA" w:rsidRPr="003A41BA" w:rsidRDefault="003A41BA" w:rsidP="003A41BA">
      <w:pPr>
        <w:keepNext/>
        <w:spacing w:afterLines="50" w:after="120"/>
        <w:ind w:firstLineChars="0" w:firstLine="400"/>
        <w:jc w:val="center"/>
        <w:rPr>
          <w:sz w:val="21"/>
        </w:rPr>
      </w:pPr>
      <w:bookmarkStart w:id="140" w:name="_Ref197543024"/>
      <w:r w:rsidRPr="003A41BA">
        <w:rPr>
          <w:rFonts w:hint="eastAsia"/>
          <w:sz w:val="21"/>
        </w:rPr>
        <w:t>图</w:t>
      </w:r>
      <w:r w:rsidRPr="003A41BA">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6</w:t>
      </w:r>
      <w:r w:rsidR="005C2D78">
        <w:rPr>
          <w:sz w:val="21"/>
        </w:rPr>
        <w:fldChar w:fldCharType="end"/>
      </w:r>
      <w:bookmarkEnd w:id="140"/>
      <w:r w:rsidRPr="003A41BA">
        <w:rPr>
          <w:rFonts w:hint="eastAsia"/>
          <w:sz w:val="21"/>
        </w:rPr>
        <w:t xml:space="preserve"> </w:t>
      </w:r>
      <w:r w:rsidRPr="003A41BA">
        <w:rPr>
          <w:rFonts w:hint="eastAsia"/>
          <w:sz w:val="21"/>
        </w:rPr>
        <w:t>查看检索结果模块时序图</w:t>
      </w:r>
    </w:p>
    <w:p w14:paraId="6DC08815" w14:textId="3158D753" w:rsidR="00E01129" w:rsidRDefault="00E01129" w:rsidP="00E01129">
      <w:pPr>
        <w:ind w:firstLine="480"/>
      </w:pPr>
      <w:r>
        <w:rPr>
          <w:rFonts w:hint="eastAsia"/>
        </w:rPr>
        <w:t>如图所示，在用户进行识别记录查询时，前端首先请求</w:t>
      </w:r>
      <w:r>
        <w:rPr>
          <w:rFonts w:hint="eastAsia"/>
        </w:rPr>
        <w:t>ImgRecordsController</w:t>
      </w:r>
      <w:r>
        <w:rPr>
          <w:rFonts w:hint="eastAsia"/>
        </w:rPr>
        <w:t>的对应方法，控制器层调用</w:t>
      </w:r>
      <w:r>
        <w:rPr>
          <w:rFonts w:hint="eastAsia"/>
        </w:rPr>
        <w:t>ImgRecordsService</w:t>
      </w:r>
      <w:r>
        <w:rPr>
          <w:rFonts w:hint="eastAsia"/>
        </w:rPr>
        <w:t>的</w:t>
      </w:r>
      <w:r>
        <w:rPr>
          <w:rFonts w:hint="eastAsia"/>
        </w:rPr>
        <w:t>getRecords()</w:t>
      </w:r>
      <w:r>
        <w:rPr>
          <w:rFonts w:hint="eastAsia"/>
        </w:rPr>
        <w:t>方法处理该请求。在</w:t>
      </w:r>
      <w:r>
        <w:rPr>
          <w:rFonts w:hint="eastAsia"/>
        </w:rPr>
        <w:t>ImgRecordsService</w:t>
      </w:r>
      <w:r>
        <w:rPr>
          <w:rFonts w:hint="eastAsia"/>
        </w:rPr>
        <w:t>中，根据当前用户的身份判断其权限：若为管理员，则通过</w:t>
      </w:r>
      <w:r>
        <w:rPr>
          <w:rFonts w:hint="eastAsia"/>
        </w:rPr>
        <w:t>ImgRecordsMapper.selectAll()</w:t>
      </w:r>
      <w:r>
        <w:rPr>
          <w:rFonts w:hint="eastAsia"/>
        </w:rPr>
        <w:t>查询全部识别记录；若为普通用户，则调用</w:t>
      </w:r>
      <w:r>
        <w:rPr>
          <w:rFonts w:hint="eastAsia"/>
        </w:rPr>
        <w:t>selectByUserId(userId)</w:t>
      </w:r>
      <w:r>
        <w:rPr>
          <w:rFonts w:hint="eastAsia"/>
        </w:rPr>
        <w:t>仅查询其本人提交的记录。随后，</w:t>
      </w:r>
      <w:r>
        <w:rPr>
          <w:rFonts w:hint="eastAsia"/>
        </w:rPr>
        <w:t>ImgRecordsMapper</w:t>
      </w:r>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格式返回至前端页面展示。</w:t>
      </w:r>
    </w:p>
    <w:p w14:paraId="22364A09" w14:textId="54DCDF8A" w:rsidR="00980A24" w:rsidRDefault="00E01129" w:rsidP="00E01129">
      <w:pPr>
        <w:ind w:firstLine="480"/>
      </w:pPr>
      <w:r>
        <w:rPr>
          <w:rFonts w:hint="eastAsia"/>
        </w:rPr>
        <w:t>当用户发起删除识别记录的请求时，前端调用</w:t>
      </w:r>
      <w:r>
        <w:rPr>
          <w:rFonts w:hint="eastAsia"/>
        </w:rPr>
        <w:t>ImgRecordsController</w:t>
      </w:r>
      <w:r>
        <w:rPr>
          <w:rFonts w:hint="eastAsia"/>
        </w:rPr>
        <w:t>的</w:t>
      </w:r>
      <w:r>
        <w:rPr>
          <w:rFonts w:hint="eastAsia"/>
        </w:rPr>
        <w:t>deleteRecord()</w:t>
      </w:r>
      <w:r>
        <w:rPr>
          <w:rFonts w:hint="eastAsia"/>
        </w:rPr>
        <w:t>方法，控制器将该请求转发至</w:t>
      </w:r>
      <w:r>
        <w:rPr>
          <w:rFonts w:hint="eastAsia"/>
        </w:rPr>
        <w:t>ImgRecordsService</w:t>
      </w:r>
      <w:r>
        <w:rPr>
          <w:rFonts w:hint="eastAsia"/>
        </w:rPr>
        <w:t>的</w:t>
      </w:r>
      <w:r>
        <w:rPr>
          <w:rFonts w:hint="eastAsia"/>
        </w:rPr>
        <w:t>delete()</w:t>
      </w:r>
      <w:r>
        <w:rPr>
          <w:rFonts w:hint="eastAsia"/>
        </w:rPr>
        <w:t>方法。</w:t>
      </w:r>
      <w:r>
        <w:rPr>
          <w:rFonts w:hint="eastAsia"/>
        </w:rPr>
        <w:t>service</w:t>
      </w:r>
      <w:r>
        <w:rPr>
          <w:rFonts w:hint="eastAsia"/>
        </w:rPr>
        <w:t>层进一步调用</w:t>
      </w:r>
      <w:r>
        <w:rPr>
          <w:rFonts w:hint="eastAsia"/>
        </w:rPr>
        <w:t>ImgRecordsMapper.deleteById()</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1" w:name="_Toc167983020"/>
      <w:bookmarkStart w:id="142" w:name="_Toc197617930"/>
      <w:r>
        <w:rPr>
          <w:rFonts w:hint="eastAsia"/>
        </w:rPr>
        <w:t>账户管理</w:t>
      </w:r>
      <w:r w:rsidR="00980A24">
        <w:rPr>
          <w:rFonts w:hint="eastAsia"/>
        </w:rPr>
        <w:t>模块设计</w:t>
      </w:r>
      <w:bookmarkEnd w:id="141"/>
      <w:bookmarkEnd w:id="142"/>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0714B719"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43" w:name="_Hlk197536526"/>
      <w:r w:rsidR="009D6D18" w:rsidRPr="009D6D18">
        <w:rPr>
          <w:rFonts w:hint="eastAsia"/>
        </w:rPr>
        <w:t>用户</w:t>
      </w:r>
      <w:r w:rsidR="009D6D18">
        <w:rPr>
          <w:rFonts w:hint="eastAsia"/>
        </w:rPr>
        <w:t>登录</w:t>
      </w:r>
      <w:bookmarkEnd w:id="143"/>
      <w:r w:rsidR="009D6D18" w:rsidRPr="009D6D18">
        <w:rPr>
          <w:rFonts w:hint="eastAsia"/>
        </w:rPr>
        <w:t>的时序图如</w:t>
      </w:r>
      <w:r w:rsidR="003A41BA">
        <w:fldChar w:fldCharType="begin"/>
      </w:r>
      <w:r w:rsidR="003A41BA">
        <w:instrText xml:space="preserve"> </w:instrText>
      </w:r>
      <w:r w:rsidR="003A41BA">
        <w:rPr>
          <w:rFonts w:hint="eastAsia"/>
        </w:rPr>
        <w:instrText>REF _Ref197543059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7</w:t>
      </w:r>
      <w:r w:rsidR="003A41BA">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4"/>
                    <a:stretch>
                      <a:fillRect/>
                    </a:stretch>
                  </pic:blipFill>
                  <pic:spPr>
                    <a:xfrm>
                      <a:off x="0" y="0"/>
                      <a:ext cx="5271753" cy="3284033"/>
                    </a:xfrm>
                    <a:prstGeom prst="rect">
                      <a:avLst/>
                    </a:prstGeom>
                  </pic:spPr>
                </pic:pic>
              </a:graphicData>
            </a:graphic>
          </wp:inline>
        </w:drawing>
      </w:r>
    </w:p>
    <w:p w14:paraId="176665B3" w14:textId="2BFDDB28" w:rsidR="003A41BA" w:rsidRPr="003A41BA" w:rsidRDefault="003A41BA" w:rsidP="003A41BA">
      <w:pPr>
        <w:keepNext/>
        <w:spacing w:afterLines="50" w:after="120"/>
        <w:ind w:firstLineChars="0" w:firstLine="400"/>
        <w:jc w:val="center"/>
        <w:rPr>
          <w:sz w:val="21"/>
        </w:rPr>
      </w:pPr>
      <w:bookmarkStart w:id="144" w:name="_Ref197543059"/>
      <w:r w:rsidRPr="003A41BA">
        <w:rPr>
          <w:rFonts w:hint="eastAsia"/>
          <w:sz w:val="21"/>
        </w:rPr>
        <w:t>图</w:t>
      </w:r>
      <w:r w:rsidRPr="003A41BA">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7</w:t>
      </w:r>
      <w:r w:rsidR="005C2D78">
        <w:rPr>
          <w:sz w:val="21"/>
        </w:rPr>
        <w:fldChar w:fldCharType="end"/>
      </w:r>
      <w:bookmarkEnd w:id="144"/>
      <w:r w:rsidRPr="003A41BA">
        <w:rPr>
          <w:rFonts w:hint="eastAsia"/>
          <w:sz w:val="21"/>
        </w:rPr>
        <w:t xml:space="preserve"> </w:t>
      </w:r>
      <w:r w:rsidRPr="003A41BA">
        <w:rPr>
          <w:rFonts w:hint="eastAsia"/>
          <w:sz w:val="21"/>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45" w:name="_Toc167983021"/>
      <w:bookmarkStart w:id="146" w:name="_Toc197617931"/>
      <w:r>
        <w:rPr>
          <w:rFonts w:hint="eastAsia"/>
        </w:rPr>
        <w:t>数据库设计</w:t>
      </w:r>
      <w:bookmarkEnd w:id="145"/>
      <w:bookmarkEnd w:id="146"/>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5"/>
                    <a:stretch>
                      <a:fillRect/>
                    </a:stretch>
                  </pic:blipFill>
                  <pic:spPr>
                    <a:xfrm>
                      <a:off x="0" y="0"/>
                      <a:ext cx="4007984" cy="4486304"/>
                    </a:xfrm>
                    <a:prstGeom prst="rect">
                      <a:avLst/>
                    </a:prstGeom>
                  </pic:spPr>
                </pic:pic>
              </a:graphicData>
            </a:graphic>
          </wp:inline>
        </w:drawing>
      </w:r>
    </w:p>
    <w:p w14:paraId="441E9852" w14:textId="5021C61B" w:rsidR="004A5D85" w:rsidRPr="004A5D85" w:rsidRDefault="004A5D85" w:rsidP="004A5D85">
      <w:pPr>
        <w:spacing w:afterLines="50" w:after="120"/>
        <w:ind w:firstLineChars="0" w:firstLine="400"/>
        <w:jc w:val="center"/>
        <w:rPr>
          <w:sz w:val="21"/>
        </w:rPr>
      </w:pPr>
      <w:bookmarkStart w:id="147" w:name="_Ref197542851"/>
      <w:r w:rsidRPr="004A5D85">
        <w:rPr>
          <w:rFonts w:hint="eastAsia"/>
          <w:sz w:val="21"/>
        </w:rPr>
        <w:t>图</w:t>
      </w:r>
      <w:r w:rsidRPr="004A5D85">
        <w:rPr>
          <w:rFonts w:hint="eastAsia"/>
          <w:sz w:val="21"/>
        </w:rPr>
        <w:t xml:space="preserve"> </w:t>
      </w:r>
      <w:r w:rsidR="005C2D78">
        <w:rPr>
          <w:sz w:val="21"/>
        </w:rPr>
        <w:fldChar w:fldCharType="begin"/>
      </w:r>
      <w:r w:rsidR="005C2D78">
        <w:rPr>
          <w:sz w:val="21"/>
        </w:rPr>
        <w:instrText xml:space="preserve"> </w:instrText>
      </w:r>
      <w:r w:rsidR="005C2D78">
        <w:rPr>
          <w:rFonts w:hint="eastAsia"/>
          <w:sz w:val="21"/>
        </w:rPr>
        <w:instrText>STYLEREF 1 \s</w:instrText>
      </w:r>
      <w:r w:rsidR="005C2D78">
        <w:rPr>
          <w:sz w:val="21"/>
        </w:rPr>
        <w:instrText xml:space="preserve"> </w:instrText>
      </w:r>
      <w:r w:rsidR="005C2D78">
        <w:rPr>
          <w:sz w:val="21"/>
        </w:rPr>
        <w:fldChar w:fldCharType="separate"/>
      </w:r>
      <w:r w:rsidR="005C2D78">
        <w:rPr>
          <w:noProof/>
          <w:sz w:val="21"/>
        </w:rPr>
        <w:t>4</w:t>
      </w:r>
      <w:r w:rsidR="005C2D78">
        <w:rPr>
          <w:sz w:val="21"/>
        </w:rPr>
        <w:fldChar w:fldCharType="end"/>
      </w:r>
      <w:r w:rsidR="005C2D78">
        <w:rPr>
          <w:sz w:val="21"/>
        </w:rPr>
        <w:noBreakHyphen/>
      </w:r>
      <w:r w:rsidR="005C2D78">
        <w:rPr>
          <w:sz w:val="21"/>
        </w:rPr>
        <w:fldChar w:fldCharType="begin"/>
      </w:r>
      <w:r w:rsidR="005C2D78">
        <w:rPr>
          <w:sz w:val="21"/>
        </w:rPr>
        <w:instrText xml:space="preserve"> </w:instrText>
      </w:r>
      <w:r w:rsidR="005C2D78">
        <w:rPr>
          <w:rFonts w:hint="eastAsia"/>
          <w:sz w:val="21"/>
        </w:rPr>
        <w:instrText xml:space="preserve">SEQ </w:instrText>
      </w:r>
      <w:r w:rsidR="005C2D78">
        <w:rPr>
          <w:rFonts w:hint="eastAsia"/>
          <w:sz w:val="21"/>
        </w:rPr>
        <w:instrText>图</w:instrText>
      </w:r>
      <w:r w:rsidR="005C2D78">
        <w:rPr>
          <w:rFonts w:hint="eastAsia"/>
          <w:sz w:val="21"/>
        </w:rPr>
        <w:instrText xml:space="preserve"> \* ARABIC \s 1</w:instrText>
      </w:r>
      <w:r w:rsidR="005C2D78">
        <w:rPr>
          <w:sz w:val="21"/>
        </w:rPr>
        <w:instrText xml:space="preserve"> </w:instrText>
      </w:r>
      <w:r w:rsidR="005C2D78">
        <w:rPr>
          <w:sz w:val="21"/>
        </w:rPr>
        <w:fldChar w:fldCharType="separate"/>
      </w:r>
      <w:r w:rsidR="005C2D78">
        <w:rPr>
          <w:noProof/>
          <w:sz w:val="21"/>
        </w:rPr>
        <w:t>8</w:t>
      </w:r>
      <w:r w:rsidR="005C2D78">
        <w:rPr>
          <w:sz w:val="21"/>
        </w:rPr>
        <w:fldChar w:fldCharType="end"/>
      </w:r>
      <w:bookmarkEnd w:id="147"/>
      <w:r w:rsidRPr="004A5D85">
        <w:rPr>
          <w:sz w:val="21"/>
        </w:rPr>
        <w:t xml:space="preserve"> </w:t>
      </w:r>
      <w:r>
        <w:rPr>
          <w:rFonts w:hint="eastAsia"/>
          <w:sz w:val="21"/>
        </w:rPr>
        <w:t>番茄叶片病虫害识别</w:t>
      </w:r>
      <w:r w:rsidRPr="004A5D85">
        <w:rPr>
          <w:rFonts w:hint="eastAsia"/>
          <w:sz w:val="21"/>
        </w:rPr>
        <w:t>系统数据库</w:t>
      </w:r>
      <w:r w:rsidRPr="004A5D85">
        <w:rPr>
          <w:rFonts w:hint="eastAsia"/>
          <w:sz w:val="21"/>
        </w:rPr>
        <w:t>ER</w:t>
      </w:r>
      <w:r w:rsidRPr="004A5D85">
        <w:rPr>
          <w:rFonts w:hint="eastAsia"/>
          <w:sz w:val="21"/>
        </w:rPr>
        <w:t>图</w:t>
      </w:r>
    </w:p>
    <w:p w14:paraId="30E68036" w14:textId="77777777" w:rsidR="00980A24" w:rsidRDefault="00980A24" w:rsidP="004A5D85">
      <w:pPr>
        <w:pStyle w:val="4"/>
        <w:ind w:firstLine="480"/>
      </w:pPr>
      <w:r>
        <w:rPr>
          <w:rFonts w:hint="eastAsia"/>
        </w:rPr>
        <w:t>来源结果表</w:t>
      </w:r>
    </w:p>
    <w:p w14:paraId="15D15237" w14:textId="5A19582B" w:rsidR="00980A24" w:rsidRDefault="00701B01" w:rsidP="00980A24">
      <w:pPr>
        <w:ind w:firstLine="480"/>
      </w:pPr>
      <w:r>
        <w:rPr>
          <w:rFonts w:hint="eastAsia"/>
        </w:rPr>
        <w:t>Admin</w:t>
      </w:r>
      <w:r w:rsidR="00980A24">
        <w:rPr>
          <w:rFonts w:hint="eastAsia"/>
        </w:rPr>
        <w:t>表负责存储经过不同来源检索得到的歌曲结果</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676BE3B1" w:rsidR="00701B01" w:rsidRPr="00701B01" w:rsidRDefault="00701B01" w:rsidP="00701B01">
      <w:pPr>
        <w:spacing w:afterLines="50" w:after="120"/>
        <w:ind w:firstLineChars="0" w:firstLine="400"/>
        <w:jc w:val="center"/>
        <w:rPr>
          <w:sz w:val="21"/>
        </w:rPr>
      </w:pPr>
      <w:bookmarkStart w:id="148" w:name="_Ref197542181"/>
      <w:r w:rsidRPr="00701B01">
        <w:rPr>
          <w:rFonts w:hint="eastAsia"/>
          <w:sz w:val="21"/>
        </w:rPr>
        <w:t>表</w:t>
      </w:r>
      <w:r w:rsidRPr="00701B01">
        <w:rPr>
          <w:rFonts w:hint="eastAsia"/>
          <w:sz w:val="21"/>
        </w:rPr>
        <w:t xml:space="preserve"> </w:t>
      </w:r>
      <w:r w:rsidR="0094501B">
        <w:rPr>
          <w:sz w:val="21"/>
        </w:rPr>
        <w:fldChar w:fldCharType="begin"/>
      </w:r>
      <w:r w:rsidR="0094501B">
        <w:rPr>
          <w:sz w:val="21"/>
        </w:rPr>
        <w:instrText xml:space="preserve"> </w:instrText>
      </w:r>
      <w:r w:rsidR="0094501B">
        <w:rPr>
          <w:rFonts w:hint="eastAsia"/>
          <w:sz w:val="21"/>
        </w:rPr>
        <w:instrText>STYLEREF 1 \s</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r w:rsidR="0094501B">
        <w:rPr>
          <w:sz w:val="21"/>
        </w:rPr>
        <w:noBreakHyphen/>
      </w:r>
      <w:r w:rsidR="0094501B">
        <w:rPr>
          <w:sz w:val="21"/>
        </w:rPr>
        <w:fldChar w:fldCharType="begin"/>
      </w:r>
      <w:r w:rsidR="0094501B">
        <w:rPr>
          <w:sz w:val="21"/>
        </w:rPr>
        <w:instrText xml:space="preserve"> </w:instrText>
      </w:r>
      <w:r w:rsidR="0094501B">
        <w:rPr>
          <w:rFonts w:hint="eastAsia"/>
          <w:sz w:val="21"/>
        </w:rPr>
        <w:instrText xml:space="preserve">SEQ </w:instrText>
      </w:r>
      <w:r w:rsidR="0094501B">
        <w:rPr>
          <w:rFonts w:hint="eastAsia"/>
          <w:sz w:val="21"/>
        </w:rPr>
        <w:instrText>表</w:instrText>
      </w:r>
      <w:r w:rsidR="0094501B">
        <w:rPr>
          <w:rFonts w:hint="eastAsia"/>
          <w:sz w:val="21"/>
        </w:rPr>
        <w:instrText xml:space="preserve"> \* ARABIC \s 1</w:instrText>
      </w:r>
      <w:r w:rsidR="0094501B">
        <w:rPr>
          <w:sz w:val="21"/>
        </w:rPr>
        <w:instrText xml:space="preserve"> </w:instrText>
      </w:r>
      <w:r w:rsidR="0094501B">
        <w:rPr>
          <w:sz w:val="21"/>
        </w:rPr>
        <w:fldChar w:fldCharType="separate"/>
      </w:r>
      <w:r w:rsidR="0094501B">
        <w:rPr>
          <w:noProof/>
          <w:sz w:val="21"/>
        </w:rPr>
        <w:t>1</w:t>
      </w:r>
      <w:r w:rsidR="0094501B">
        <w:rPr>
          <w:sz w:val="21"/>
        </w:rPr>
        <w:fldChar w:fldCharType="end"/>
      </w:r>
      <w:bookmarkEnd w:id="148"/>
      <w:r w:rsidRPr="00701B01">
        <w:rPr>
          <w:sz w:val="21"/>
        </w:rPr>
        <w:t xml:space="preserve">  </w:t>
      </w:r>
      <w:r>
        <w:rPr>
          <w:rFonts w:hint="eastAsia"/>
          <w:sz w:val="21"/>
        </w:rPr>
        <w:t>管理员</w:t>
      </w:r>
      <w:r>
        <w:rPr>
          <w:rFonts w:hint="eastAsia"/>
          <w:sz w:val="21"/>
        </w:rPr>
        <w:t>Admin</w:t>
      </w:r>
      <w:r w:rsidRPr="00701B01">
        <w:rPr>
          <w:rFonts w:hint="eastAsia"/>
          <w:sz w:val="21"/>
        </w:rPr>
        <w:t>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2070"/>
        <w:gridCol w:w="1606"/>
        <w:gridCol w:w="2845"/>
        <w:gridCol w:w="2227"/>
      </w:tblGrid>
      <w:tr w:rsidR="00701B01" w:rsidRPr="00701B01" w14:paraId="01DB31A0" w14:textId="77777777" w:rsidTr="00701B01">
        <w:tc>
          <w:tcPr>
            <w:tcW w:w="2070" w:type="dxa"/>
            <w:tcBorders>
              <w:top w:val="single" w:sz="12" w:space="0" w:color="auto"/>
              <w:bottom w:val="single" w:sz="4" w:space="0" w:color="auto"/>
            </w:tcBorders>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tcBorders>
              <w:top w:val="single" w:sz="12" w:space="0" w:color="auto"/>
              <w:bottom w:val="single" w:sz="4" w:space="0" w:color="auto"/>
            </w:tcBorders>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tcBorders>
              <w:top w:val="single" w:sz="12" w:space="0" w:color="auto"/>
              <w:bottom w:val="single" w:sz="4" w:space="0" w:color="auto"/>
            </w:tcBorders>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tcBorders>
              <w:top w:val="single" w:sz="12" w:space="0" w:color="auto"/>
              <w:bottom w:val="single" w:sz="4" w:space="0" w:color="auto"/>
            </w:tcBorders>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701B01">
        <w:tc>
          <w:tcPr>
            <w:tcW w:w="2070" w:type="dxa"/>
            <w:tcBorders>
              <w:top w:val="single" w:sz="4" w:space="0" w:color="auto"/>
            </w:tcBorders>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tcBorders>
              <w:top w:val="single" w:sz="4" w:space="0" w:color="auto"/>
            </w:tcBorders>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tcBorders>
              <w:top w:val="single" w:sz="4" w:space="0" w:color="auto"/>
            </w:tcBorders>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tcBorders>
              <w:top w:val="single" w:sz="4" w:space="0" w:color="auto"/>
            </w:tcBorders>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701B01">
        <w:tc>
          <w:tcPr>
            <w:tcW w:w="2070" w:type="dxa"/>
            <w:hideMark/>
          </w:tcPr>
          <w:p w14:paraId="0CC0BC87" w14:textId="77777777" w:rsidR="00701B01" w:rsidRPr="00701B01" w:rsidRDefault="00701B01" w:rsidP="00701B01">
            <w:pPr>
              <w:ind w:firstLineChars="0" w:firstLine="0"/>
              <w:jc w:val="center"/>
              <w:rPr>
                <w:sz w:val="21"/>
              </w:rPr>
            </w:pPr>
            <w:r w:rsidRPr="00701B01">
              <w:rPr>
                <w:sz w:val="21"/>
              </w:rPr>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701B01">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701B01">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701B01">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701B01">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701B01">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701B01">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77777777" w:rsidR="00980A24" w:rsidRDefault="00980A24" w:rsidP="00980A24">
      <w:pPr>
        <w:pStyle w:val="4"/>
        <w:ind w:firstLine="480"/>
      </w:pPr>
      <w:r>
        <w:rPr>
          <w:rFonts w:hint="eastAsia"/>
        </w:rPr>
        <w:t>检索结果表</w:t>
      </w:r>
    </w:p>
    <w:p w14:paraId="168AA977" w14:textId="56C597E7" w:rsidR="00980A24" w:rsidRDefault="00701B01" w:rsidP="00980A24">
      <w:pPr>
        <w:ind w:firstLine="480"/>
      </w:pPr>
      <w:r>
        <w:rPr>
          <w:rFonts w:hint="eastAsia"/>
        </w:rPr>
        <w:t>C</w:t>
      </w:r>
      <w:r w:rsidRPr="00701B01">
        <w:t>amerarecords</w:t>
      </w:r>
      <w:r w:rsidR="00980A24" w:rsidRPr="001D0CC7">
        <w:rPr>
          <w:rFonts w:hint="eastAsia"/>
        </w:rPr>
        <w:t>表负责储存音频检索后得到的结果，</w:t>
      </w:r>
      <w:r w:rsidR="00980A24">
        <w:rPr>
          <w:rFonts w:hint="eastAsia"/>
        </w:rPr>
        <w:t>根据</w:t>
      </w:r>
      <w:r w:rsidR="00980A24" w:rsidRPr="001D0CC7">
        <w:rPr>
          <w:rFonts w:hint="eastAsia"/>
        </w:rPr>
        <w:t>从不同来源得到的歌曲结果</w:t>
      </w:r>
      <w:r w:rsidR="00980A24">
        <w:rPr>
          <w:rFonts w:hint="eastAsia"/>
        </w:rPr>
        <w:t>计算总侵权概率</w:t>
      </w:r>
      <w:r w:rsidR="00980A24" w:rsidRPr="001D0CC7">
        <w:rPr>
          <w:rFonts w:hint="eastAsia"/>
        </w:rPr>
        <w:t>等，如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2830B204" w:rsidR="00980A24" w:rsidRPr="00701B01" w:rsidRDefault="00980A24" w:rsidP="00701B01">
      <w:pPr>
        <w:spacing w:afterLines="50" w:after="120"/>
        <w:ind w:firstLineChars="0" w:firstLine="400"/>
        <w:jc w:val="center"/>
        <w:rPr>
          <w:sz w:val="21"/>
        </w:rPr>
      </w:pPr>
      <w:r w:rsidRPr="00701B01">
        <w:rPr>
          <w:sz w:val="21"/>
        </w:rPr>
        <w:tab/>
      </w:r>
      <w:bookmarkStart w:id="149" w:name="_Ref167630430"/>
      <w:bookmarkStart w:id="150" w:name="_Ref167630422"/>
      <w:r w:rsidRPr="00701B01">
        <w:rPr>
          <w:rFonts w:hint="eastAsia"/>
          <w:sz w:val="21"/>
        </w:rPr>
        <w:t>表</w:t>
      </w:r>
      <w:r w:rsidRPr="00701B01">
        <w:rPr>
          <w:rFonts w:hint="eastAsia"/>
          <w:sz w:val="21"/>
        </w:rPr>
        <w:t xml:space="preserve"> </w:t>
      </w:r>
      <w:r w:rsidR="0094501B">
        <w:rPr>
          <w:sz w:val="21"/>
        </w:rPr>
        <w:fldChar w:fldCharType="begin"/>
      </w:r>
      <w:r w:rsidR="0094501B">
        <w:rPr>
          <w:sz w:val="21"/>
        </w:rPr>
        <w:instrText xml:space="preserve"> </w:instrText>
      </w:r>
      <w:r w:rsidR="0094501B">
        <w:rPr>
          <w:rFonts w:hint="eastAsia"/>
          <w:sz w:val="21"/>
        </w:rPr>
        <w:instrText>STYLEREF 1 \s</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r w:rsidR="0094501B">
        <w:rPr>
          <w:sz w:val="21"/>
        </w:rPr>
        <w:noBreakHyphen/>
      </w:r>
      <w:r w:rsidR="0094501B">
        <w:rPr>
          <w:sz w:val="21"/>
        </w:rPr>
        <w:fldChar w:fldCharType="begin"/>
      </w:r>
      <w:r w:rsidR="0094501B">
        <w:rPr>
          <w:sz w:val="21"/>
        </w:rPr>
        <w:instrText xml:space="preserve"> </w:instrText>
      </w:r>
      <w:r w:rsidR="0094501B">
        <w:rPr>
          <w:rFonts w:hint="eastAsia"/>
          <w:sz w:val="21"/>
        </w:rPr>
        <w:instrText xml:space="preserve">SEQ </w:instrText>
      </w:r>
      <w:r w:rsidR="0094501B">
        <w:rPr>
          <w:rFonts w:hint="eastAsia"/>
          <w:sz w:val="21"/>
        </w:rPr>
        <w:instrText>表</w:instrText>
      </w:r>
      <w:r w:rsidR="0094501B">
        <w:rPr>
          <w:rFonts w:hint="eastAsia"/>
          <w:sz w:val="21"/>
        </w:rPr>
        <w:instrText xml:space="preserve"> \* ARABIC \s 1</w:instrText>
      </w:r>
      <w:r w:rsidR="0094501B">
        <w:rPr>
          <w:sz w:val="21"/>
        </w:rPr>
        <w:instrText xml:space="preserve"> </w:instrText>
      </w:r>
      <w:r w:rsidR="0094501B">
        <w:rPr>
          <w:sz w:val="21"/>
        </w:rPr>
        <w:fldChar w:fldCharType="separate"/>
      </w:r>
      <w:r w:rsidR="0094501B">
        <w:rPr>
          <w:noProof/>
          <w:sz w:val="21"/>
        </w:rPr>
        <w:t>2</w:t>
      </w:r>
      <w:r w:rsidR="0094501B">
        <w:rPr>
          <w:sz w:val="21"/>
        </w:rPr>
        <w:fldChar w:fldCharType="end"/>
      </w:r>
      <w:bookmarkEnd w:id="149"/>
      <w:r w:rsidRPr="00701B01">
        <w:rPr>
          <w:sz w:val="21"/>
        </w:rPr>
        <w:t xml:space="preserve">  </w:t>
      </w:r>
      <w:r w:rsidRPr="00701B01">
        <w:rPr>
          <w:rFonts w:hint="eastAsia"/>
          <w:sz w:val="21"/>
        </w:rPr>
        <w:t>检索结果</w:t>
      </w:r>
      <w:r w:rsidRPr="00701B01">
        <w:rPr>
          <w:rFonts w:hint="eastAsia"/>
          <w:sz w:val="21"/>
        </w:rPr>
        <w:t>Query</w:t>
      </w:r>
      <w:r w:rsidRPr="00701B01">
        <w:rPr>
          <w:rFonts w:hint="eastAsia"/>
          <w:sz w:val="21"/>
        </w:rPr>
        <w:t>表</w:t>
      </w:r>
      <w:bookmarkEnd w:id="150"/>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r w:rsidRPr="00701B01">
              <w:rPr>
                <w:sz w:val="21"/>
              </w:rPr>
              <w:t>out_video</w:t>
            </w:r>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77777777" w:rsidR="00980A24" w:rsidRDefault="00980A24" w:rsidP="00980A24">
      <w:pPr>
        <w:pStyle w:val="4"/>
        <w:ind w:firstLine="480"/>
      </w:pPr>
      <w:r>
        <w:rPr>
          <w:rFonts w:hint="eastAsia"/>
        </w:rPr>
        <w:t>会话信息表</w:t>
      </w:r>
    </w:p>
    <w:p w14:paraId="446D47E6" w14:textId="02E16B74" w:rsidR="00980A24" w:rsidRDefault="003A41BA" w:rsidP="00980A24">
      <w:pPr>
        <w:ind w:firstLine="480"/>
      </w:pPr>
      <w:r>
        <w:rPr>
          <w:rFonts w:hint="eastAsia"/>
        </w:rPr>
        <w:t>I</w:t>
      </w:r>
      <w:r w:rsidR="00701B01" w:rsidRPr="00701B01">
        <w:t>mgrecords</w:t>
      </w:r>
      <w:r w:rsidR="00980A24">
        <w:rPr>
          <w:rFonts w:hint="eastAsia"/>
        </w:rPr>
        <w:t>表负责存储用户会话创建的详细信息</w:t>
      </w:r>
      <w:r>
        <w:rPr>
          <w:rFonts w:hint="eastAsia"/>
        </w:rPr>
        <w:t>，</w:t>
      </w:r>
      <w:r w:rsidRPr="000D5BC1">
        <w:rPr>
          <w:rFonts w:hint="eastAsia"/>
        </w:rPr>
        <w:t>如</w:t>
      </w:r>
      <w:r>
        <w:fldChar w:fldCharType="begin"/>
      </w:r>
      <w:r>
        <w:instrText xml:space="preserve"> </w:instrText>
      </w:r>
      <w:r>
        <w:rPr>
          <w:rFonts w:hint="eastAsia"/>
        </w:rPr>
        <w:instrText>REF _Ref197542148 \h</w:instrText>
      </w:r>
      <w:r>
        <w:instrText xml:space="preserve"> </w:instrText>
      </w:r>
      <w:r>
        <w:fldChar w:fldCharType="separate"/>
      </w:r>
      <w:r w:rsidRPr="00701B01">
        <w:rPr>
          <w:rFonts w:hint="eastAsia"/>
          <w:sz w:val="21"/>
        </w:rPr>
        <w:t>表</w:t>
      </w:r>
      <w:r w:rsidRPr="00701B01">
        <w:rPr>
          <w:rFonts w:hint="eastAsia"/>
          <w:sz w:val="21"/>
        </w:rPr>
        <w:t xml:space="preserve"> </w:t>
      </w:r>
      <w:r w:rsidRPr="00701B01">
        <w:rPr>
          <w:sz w:val="21"/>
        </w:rPr>
        <w:t>4</w:t>
      </w:r>
      <w:r w:rsidRPr="00701B01">
        <w:rPr>
          <w:sz w:val="21"/>
        </w:rPr>
        <w:noBreakHyphen/>
        <w:t>3</w:t>
      </w:r>
      <w:r>
        <w:fldChar w:fldCharType="end"/>
      </w:r>
      <w:r w:rsidRPr="000D5BC1">
        <w:rPr>
          <w:rFonts w:hint="eastAsia"/>
        </w:rPr>
        <w:t>所示</w:t>
      </w:r>
      <w:r>
        <w:rPr>
          <w:rFonts w:hint="eastAsia"/>
        </w:rPr>
        <w:t>。</w:t>
      </w:r>
    </w:p>
    <w:p w14:paraId="2F6C1979" w14:textId="2D95445B" w:rsidR="00980A24" w:rsidRDefault="00980A24" w:rsidP="00701B01">
      <w:pPr>
        <w:spacing w:afterLines="50" w:after="120"/>
        <w:ind w:firstLineChars="0" w:firstLine="400"/>
        <w:jc w:val="center"/>
        <w:rPr>
          <w:sz w:val="21"/>
        </w:rPr>
      </w:pPr>
      <w:bookmarkStart w:id="151" w:name="_Ref197542148"/>
      <w:bookmarkStart w:id="152" w:name="_Ref197542127"/>
      <w:r w:rsidRPr="00701B01">
        <w:rPr>
          <w:rFonts w:hint="eastAsia"/>
          <w:sz w:val="21"/>
        </w:rPr>
        <w:t>表</w:t>
      </w:r>
      <w:r w:rsidRPr="00701B01">
        <w:rPr>
          <w:rFonts w:hint="eastAsia"/>
          <w:sz w:val="21"/>
        </w:rPr>
        <w:t xml:space="preserve"> </w:t>
      </w:r>
      <w:r w:rsidR="0094501B">
        <w:rPr>
          <w:sz w:val="21"/>
        </w:rPr>
        <w:fldChar w:fldCharType="begin"/>
      </w:r>
      <w:r w:rsidR="0094501B">
        <w:rPr>
          <w:sz w:val="21"/>
        </w:rPr>
        <w:instrText xml:space="preserve"> </w:instrText>
      </w:r>
      <w:r w:rsidR="0094501B">
        <w:rPr>
          <w:rFonts w:hint="eastAsia"/>
          <w:sz w:val="21"/>
        </w:rPr>
        <w:instrText>STYLEREF 1 \s</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r w:rsidR="0094501B">
        <w:rPr>
          <w:sz w:val="21"/>
        </w:rPr>
        <w:noBreakHyphen/>
      </w:r>
      <w:r w:rsidR="0094501B">
        <w:rPr>
          <w:sz w:val="21"/>
        </w:rPr>
        <w:fldChar w:fldCharType="begin"/>
      </w:r>
      <w:r w:rsidR="0094501B">
        <w:rPr>
          <w:sz w:val="21"/>
        </w:rPr>
        <w:instrText xml:space="preserve"> </w:instrText>
      </w:r>
      <w:r w:rsidR="0094501B">
        <w:rPr>
          <w:rFonts w:hint="eastAsia"/>
          <w:sz w:val="21"/>
        </w:rPr>
        <w:instrText xml:space="preserve">SEQ </w:instrText>
      </w:r>
      <w:r w:rsidR="0094501B">
        <w:rPr>
          <w:rFonts w:hint="eastAsia"/>
          <w:sz w:val="21"/>
        </w:rPr>
        <w:instrText>表</w:instrText>
      </w:r>
      <w:r w:rsidR="0094501B">
        <w:rPr>
          <w:rFonts w:hint="eastAsia"/>
          <w:sz w:val="21"/>
        </w:rPr>
        <w:instrText xml:space="preserve"> \* ARABIC \s 1</w:instrText>
      </w:r>
      <w:r w:rsidR="0094501B">
        <w:rPr>
          <w:sz w:val="21"/>
        </w:rPr>
        <w:instrText xml:space="preserve"> </w:instrText>
      </w:r>
      <w:r w:rsidR="0094501B">
        <w:rPr>
          <w:sz w:val="21"/>
        </w:rPr>
        <w:fldChar w:fldCharType="separate"/>
      </w:r>
      <w:r w:rsidR="0094501B">
        <w:rPr>
          <w:noProof/>
          <w:sz w:val="21"/>
        </w:rPr>
        <w:t>3</w:t>
      </w:r>
      <w:r w:rsidR="0094501B">
        <w:rPr>
          <w:sz w:val="21"/>
        </w:rPr>
        <w:fldChar w:fldCharType="end"/>
      </w:r>
      <w:bookmarkEnd w:id="151"/>
      <w:r w:rsidRPr="00701B01">
        <w:rPr>
          <w:sz w:val="21"/>
        </w:rPr>
        <w:t xml:space="preserve">  </w:t>
      </w:r>
      <w:r w:rsidRPr="00701B01">
        <w:rPr>
          <w:rFonts w:hint="eastAsia"/>
          <w:sz w:val="21"/>
        </w:rPr>
        <w:t>会话信息</w:t>
      </w:r>
      <w:r w:rsidRPr="00701B01">
        <w:rPr>
          <w:rFonts w:hint="eastAsia"/>
          <w:sz w:val="21"/>
        </w:rPr>
        <w:t>Session</w:t>
      </w:r>
      <w:r w:rsidRPr="00701B01">
        <w:rPr>
          <w:rFonts w:hint="eastAsia"/>
          <w:sz w:val="21"/>
        </w:rPr>
        <w:t>表</w:t>
      </w:r>
      <w:bookmarkEnd w:id="152"/>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r w:rsidRPr="00701B01">
              <w:rPr>
                <w:sz w:val="21"/>
              </w:rPr>
              <w:t>input_img</w:t>
            </w:r>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r w:rsidRPr="00701B01">
              <w:rPr>
                <w:sz w:val="21"/>
              </w:rPr>
              <w:t>out_img</w:t>
            </w:r>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r w:rsidRPr="00701B01">
              <w:rPr>
                <w:sz w:val="21"/>
              </w:rPr>
              <w:t>all_time</w:t>
            </w:r>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701B01">
        <w:trPr>
          <w:jc w:val="center"/>
        </w:trPr>
        <w:tc>
          <w:tcPr>
            <w:tcW w:w="2160" w:type="dxa"/>
            <w:tcBorders>
              <w:top w:val="nil"/>
              <w:left w:val="nil"/>
              <w:bottom w:val="single" w:sz="12" w:space="0" w:color="auto"/>
              <w:right w:val="nil"/>
            </w:tcBorders>
            <w:hideMark/>
          </w:tcPr>
          <w:p w14:paraId="0DD1CB21" w14:textId="77777777" w:rsidR="00701B01" w:rsidRPr="00701B01" w:rsidRDefault="00701B01" w:rsidP="00701B01">
            <w:pPr>
              <w:ind w:firstLineChars="0" w:firstLine="0"/>
              <w:jc w:val="center"/>
              <w:rPr>
                <w:sz w:val="21"/>
              </w:rPr>
            </w:pPr>
            <w:r w:rsidRPr="00701B01">
              <w:rPr>
                <w:sz w:val="21"/>
              </w:rPr>
              <w:t>id</w:t>
            </w:r>
          </w:p>
        </w:tc>
        <w:tc>
          <w:tcPr>
            <w:tcW w:w="2160" w:type="dxa"/>
            <w:tcBorders>
              <w:top w:val="nil"/>
              <w:left w:val="nil"/>
              <w:bottom w:val="single" w:sz="12" w:space="0" w:color="auto"/>
              <w:right w:val="nil"/>
            </w:tcBorders>
            <w:hideMark/>
          </w:tcPr>
          <w:p w14:paraId="446A759F" w14:textId="77777777" w:rsidR="00701B01" w:rsidRPr="00701B01" w:rsidRDefault="00701B01" w:rsidP="00701B01">
            <w:pPr>
              <w:ind w:firstLineChars="0" w:firstLine="0"/>
              <w:jc w:val="center"/>
              <w:rPr>
                <w:sz w:val="21"/>
              </w:rPr>
            </w:pPr>
            <w:r w:rsidRPr="00701B01">
              <w:rPr>
                <w:sz w:val="21"/>
              </w:rPr>
              <w:t>int</w:t>
            </w:r>
          </w:p>
        </w:tc>
        <w:tc>
          <w:tcPr>
            <w:tcW w:w="2160" w:type="dxa"/>
            <w:tcBorders>
              <w:top w:val="nil"/>
              <w:left w:val="nil"/>
              <w:bottom w:val="single" w:sz="12" w:space="0" w:color="auto"/>
              <w:right w:val="nil"/>
            </w:tcBorders>
            <w:hideMark/>
          </w:tcPr>
          <w:p w14:paraId="432F3D4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nil"/>
              <w:left w:val="nil"/>
              <w:bottom w:val="single" w:sz="12" w:space="0" w:color="auto"/>
              <w:right w:val="nil"/>
            </w:tcBorders>
            <w:hideMark/>
          </w:tcPr>
          <w:p w14:paraId="064F0246" w14:textId="77777777" w:rsidR="00701B01" w:rsidRPr="00701B01" w:rsidRDefault="00701B01" w:rsidP="00701B01">
            <w:pPr>
              <w:ind w:firstLineChars="0" w:firstLine="0"/>
              <w:jc w:val="center"/>
              <w:rPr>
                <w:sz w:val="21"/>
              </w:rPr>
            </w:pPr>
            <w:r w:rsidRPr="00701B01">
              <w:rPr>
                <w:rFonts w:hint="eastAsia"/>
                <w:sz w:val="21"/>
              </w:rPr>
              <w:t>非空、自增、主键</w:t>
            </w:r>
          </w:p>
        </w:tc>
      </w:tr>
    </w:tbl>
    <w:p w14:paraId="6E4D7F61" w14:textId="77777777" w:rsidR="00701B01" w:rsidRPr="00701B01" w:rsidRDefault="00701B01" w:rsidP="00701B01">
      <w:pPr>
        <w:spacing w:afterLines="50" w:after="120"/>
        <w:ind w:firstLineChars="0" w:firstLine="400"/>
        <w:jc w:val="left"/>
        <w:rPr>
          <w:sz w:val="21"/>
        </w:rPr>
      </w:pPr>
    </w:p>
    <w:p w14:paraId="5D7C5B8C" w14:textId="77777777" w:rsidR="00980A24" w:rsidRDefault="00980A24" w:rsidP="00980A24">
      <w:pPr>
        <w:pStyle w:val="4"/>
        <w:ind w:firstLine="480"/>
      </w:pPr>
      <w:r>
        <w:rPr>
          <w:rFonts w:hint="eastAsia"/>
        </w:rPr>
        <w:t>会话信息表</w:t>
      </w:r>
    </w:p>
    <w:p w14:paraId="06D0FE60" w14:textId="24F88F1A" w:rsidR="00980A24" w:rsidRPr="000304C8" w:rsidRDefault="003A41BA" w:rsidP="00980A24">
      <w:pPr>
        <w:ind w:firstLine="480"/>
      </w:pPr>
      <w:r>
        <w:rPr>
          <w:rFonts w:hint="eastAsia"/>
        </w:rPr>
        <w:t>U</w:t>
      </w:r>
      <w:r w:rsidR="00701B01" w:rsidRPr="00701B01">
        <w:t>ser</w:t>
      </w:r>
      <w:r w:rsidR="00980A24" w:rsidRPr="000304C8">
        <w:rPr>
          <w:rFonts w:hint="eastAsia"/>
        </w:rPr>
        <w:t>表负责储存会话信息与查询信息，如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73CACF11" w:rsidR="00980A24" w:rsidRPr="00701B01" w:rsidRDefault="00980A24" w:rsidP="00701B01">
      <w:pPr>
        <w:spacing w:afterLines="50" w:after="120"/>
        <w:ind w:firstLineChars="0" w:firstLine="400"/>
        <w:jc w:val="center"/>
        <w:rPr>
          <w:sz w:val="21"/>
        </w:rPr>
      </w:pPr>
      <w:bookmarkStart w:id="153" w:name="_Ref167630442"/>
      <w:r w:rsidRPr="00701B01">
        <w:rPr>
          <w:rFonts w:hint="eastAsia"/>
          <w:sz w:val="21"/>
        </w:rPr>
        <w:t>表</w:t>
      </w:r>
      <w:r w:rsidRPr="00701B01">
        <w:rPr>
          <w:rFonts w:hint="eastAsia"/>
          <w:sz w:val="21"/>
        </w:rPr>
        <w:t xml:space="preserve"> </w:t>
      </w:r>
      <w:r w:rsidR="0094501B">
        <w:rPr>
          <w:sz w:val="21"/>
        </w:rPr>
        <w:fldChar w:fldCharType="begin"/>
      </w:r>
      <w:r w:rsidR="0094501B">
        <w:rPr>
          <w:sz w:val="21"/>
        </w:rPr>
        <w:instrText xml:space="preserve"> </w:instrText>
      </w:r>
      <w:r w:rsidR="0094501B">
        <w:rPr>
          <w:rFonts w:hint="eastAsia"/>
          <w:sz w:val="21"/>
        </w:rPr>
        <w:instrText>STYLEREF 1 \s</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r w:rsidR="0094501B">
        <w:rPr>
          <w:sz w:val="21"/>
        </w:rPr>
        <w:noBreakHyphen/>
      </w:r>
      <w:r w:rsidR="0094501B">
        <w:rPr>
          <w:sz w:val="21"/>
        </w:rPr>
        <w:fldChar w:fldCharType="begin"/>
      </w:r>
      <w:r w:rsidR="0094501B">
        <w:rPr>
          <w:sz w:val="21"/>
        </w:rPr>
        <w:instrText xml:space="preserve"> </w:instrText>
      </w:r>
      <w:r w:rsidR="0094501B">
        <w:rPr>
          <w:rFonts w:hint="eastAsia"/>
          <w:sz w:val="21"/>
        </w:rPr>
        <w:instrText xml:space="preserve">SEQ </w:instrText>
      </w:r>
      <w:r w:rsidR="0094501B">
        <w:rPr>
          <w:rFonts w:hint="eastAsia"/>
          <w:sz w:val="21"/>
        </w:rPr>
        <w:instrText>表</w:instrText>
      </w:r>
      <w:r w:rsidR="0094501B">
        <w:rPr>
          <w:rFonts w:hint="eastAsia"/>
          <w:sz w:val="21"/>
        </w:rPr>
        <w:instrText xml:space="preserve"> \* ARABIC \s 1</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bookmarkEnd w:id="153"/>
      <w:r w:rsidRPr="00701B01">
        <w:rPr>
          <w:sz w:val="21"/>
        </w:rPr>
        <w:t xml:space="preserve">  </w:t>
      </w:r>
      <w:r w:rsidRPr="00701B01">
        <w:rPr>
          <w:rFonts w:hint="eastAsia"/>
          <w:sz w:val="21"/>
        </w:rPr>
        <w:t>会话与查询信息</w:t>
      </w:r>
      <w:r w:rsidRPr="00701B01">
        <w:rPr>
          <w:rFonts w:hint="eastAsia"/>
          <w:sz w:val="21"/>
        </w:rPr>
        <w:t>Result</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r w:rsidRPr="00701B01">
              <w:rPr>
                <w:sz w:val="21"/>
              </w:rPr>
              <w:t>tel</w:t>
            </w:r>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77777" w:rsidR="00980A24" w:rsidRDefault="00980A24" w:rsidP="00980A24">
      <w:pPr>
        <w:pStyle w:val="4"/>
        <w:ind w:firstLine="480"/>
      </w:pPr>
      <w:r>
        <w:rPr>
          <w:rFonts w:hint="eastAsia"/>
        </w:rPr>
        <w:t>音频信息表</w:t>
      </w:r>
    </w:p>
    <w:p w14:paraId="55052ACA" w14:textId="3FAC0576" w:rsidR="00980A24" w:rsidRDefault="003A41BA" w:rsidP="00980A24">
      <w:pPr>
        <w:ind w:firstLine="480"/>
      </w:pPr>
      <w:r>
        <w:rPr>
          <w:rFonts w:hint="eastAsia"/>
        </w:rPr>
        <w:t>V</w:t>
      </w:r>
      <w:r w:rsidRPr="003A41BA">
        <w:t>ideorecords</w:t>
      </w:r>
      <w:r w:rsidR="00980A24" w:rsidRPr="000D5BC1">
        <w:rPr>
          <w:rFonts w:hint="eastAsia"/>
        </w:rPr>
        <w:t>表负责储存版权音频库的信息，如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0A8F554A" w:rsidR="00980A24" w:rsidRDefault="00980A24" w:rsidP="00701B01">
      <w:pPr>
        <w:spacing w:afterLines="50" w:after="120"/>
        <w:ind w:firstLineChars="0" w:firstLine="400"/>
        <w:jc w:val="center"/>
        <w:rPr>
          <w:sz w:val="21"/>
        </w:rPr>
      </w:pPr>
      <w:bookmarkStart w:id="154" w:name="_Ref167630452"/>
      <w:r w:rsidRPr="00701B01">
        <w:rPr>
          <w:rFonts w:hint="eastAsia"/>
          <w:sz w:val="21"/>
        </w:rPr>
        <w:t>表</w:t>
      </w:r>
      <w:r w:rsidRPr="00701B01">
        <w:rPr>
          <w:rFonts w:hint="eastAsia"/>
          <w:sz w:val="21"/>
        </w:rPr>
        <w:t xml:space="preserve"> </w:t>
      </w:r>
      <w:r w:rsidR="0094501B">
        <w:rPr>
          <w:sz w:val="21"/>
        </w:rPr>
        <w:fldChar w:fldCharType="begin"/>
      </w:r>
      <w:r w:rsidR="0094501B">
        <w:rPr>
          <w:sz w:val="21"/>
        </w:rPr>
        <w:instrText xml:space="preserve"> </w:instrText>
      </w:r>
      <w:r w:rsidR="0094501B">
        <w:rPr>
          <w:rFonts w:hint="eastAsia"/>
          <w:sz w:val="21"/>
        </w:rPr>
        <w:instrText>STYLEREF 1 \s</w:instrText>
      </w:r>
      <w:r w:rsidR="0094501B">
        <w:rPr>
          <w:sz w:val="21"/>
        </w:rPr>
        <w:instrText xml:space="preserve"> </w:instrText>
      </w:r>
      <w:r w:rsidR="0094501B">
        <w:rPr>
          <w:sz w:val="21"/>
        </w:rPr>
        <w:fldChar w:fldCharType="separate"/>
      </w:r>
      <w:r w:rsidR="0094501B">
        <w:rPr>
          <w:noProof/>
          <w:sz w:val="21"/>
        </w:rPr>
        <w:t>4</w:t>
      </w:r>
      <w:r w:rsidR="0094501B">
        <w:rPr>
          <w:sz w:val="21"/>
        </w:rPr>
        <w:fldChar w:fldCharType="end"/>
      </w:r>
      <w:r w:rsidR="0094501B">
        <w:rPr>
          <w:sz w:val="21"/>
        </w:rPr>
        <w:noBreakHyphen/>
      </w:r>
      <w:r w:rsidR="0094501B">
        <w:rPr>
          <w:sz w:val="21"/>
        </w:rPr>
        <w:fldChar w:fldCharType="begin"/>
      </w:r>
      <w:r w:rsidR="0094501B">
        <w:rPr>
          <w:sz w:val="21"/>
        </w:rPr>
        <w:instrText xml:space="preserve"> </w:instrText>
      </w:r>
      <w:r w:rsidR="0094501B">
        <w:rPr>
          <w:rFonts w:hint="eastAsia"/>
          <w:sz w:val="21"/>
        </w:rPr>
        <w:instrText xml:space="preserve">SEQ </w:instrText>
      </w:r>
      <w:r w:rsidR="0094501B">
        <w:rPr>
          <w:rFonts w:hint="eastAsia"/>
          <w:sz w:val="21"/>
        </w:rPr>
        <w:instrText>表</w:instrText>
      </w:r>
      <w:r w:rsidR="0094501B">
        <w:rPr>
          <w:rFonts w:hint="eastAsia"/>
          <w:sz w:val="21"/>
        </w:rPr>
        <w:instrText xml:space="preserve"> \* ARABIC \s 1</w:instrText>
      </w:r>
      <w:r w:rsidR="0094501B">
        <w:rPr>
          <w:sz w:val="21"/>
        </w:rPr>
        <w:instrText xml:space="preserve"> </w:instrText>
      </w:r>
      <w:r w:rsidR="0094501B">
        <w:rPr>
          <w:sz w:val="21"/>
        </w:rPr>
        <w:fldChar w:fldCharType="separate"/>
      </w:r>
      <w:r w:rsidR="0094501B">
        <w:rPr>
          <w:noProof/>
          <w:sz w:val="21"/>
        </w:rPr>
        <w:t>5</w:t>
      </w:r>
      <w:r w:rsidR="0094501B">
        <w:rPr>
          <w:sz w:val="21"/>
        </w:rPr>
        <w:fldChar w:fldCharType="end"/>
      </w:r>
      <w:bookmarkEnd w:id="154"/>
      <w:r w:rsidRPr="00701B01">
        <w:rPr>
          <w:sz w:val="21"/>
        </w:rPr>
        <w:t xml:space="preserve">  </w:t>
      </w:r>
      <w:r w:rsidRPr="00701B01">
        <w:rPr>
          <w:rFonts w:hint="eastAsia"/>
          <w:sz w:val="21"/>
        </w:rPr>
        <w:t>音频信息</w:t>
      </w:r>
      <w:r w:rsidRPr="00701B01">
        <w:rPr>
          <w:rFonts w:hint="eastAsia"/>
          <w:sz w:val="21"/>
        </w:rPr>
        <w:t>Audio</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r w:rsidRPr="003A41BA">
              <w:rPr>
                <w:sz w:val="21"/>
              </w:rPr>
              <w:t>input_video</w:t>
            </w:r>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r w:rsidRPr="003A41BA">
              <w:rPr>
                <w:sz w:val="21"/>
              </w:rPr>
              <w:t>out_video</w:t>
            </w:r>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r w:rsidRPr="003A41BA">
              <w:rPr>
                <w:sz w:val="21"/>
              </w:rPr>
              <w:t>start_time</w:t>
            </w:r>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55" w:name="_Toc167983022"/>
      <w:bookmarkStart w:id="156" w:name="_Toc197617932"/>
      <w:r>
        <w:rPr>
          <w:rFonts w:hint="eastAsia"/>
        </w:rPr>
        <w:t>本章小结</w:t>
      </w:r>
      <w:bookmarkEnd w:id="155"/>
      <w:bookmarkEnd w:id="156"/>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57" w:name="_Toc197617933"/>
      <w:bookmarkEnd w:id="121"/>
      <w:bookmarkEnd w:id="122"/>
      <w:bookmarkEnd w:id="123"/>
      <w:r>
        <w:rPr>
          <w:rFonts w:hint="eastAsia"/>
        </w:rPr>
        <w:lastRenderedPageBreak/>
        <w:t>番茄叶片病虫害识别系统</w:t>
      </w:r>
      <w:r w:rsidRPr="00D5214E">
        <w:rPr>
          <w:rFonts w:hint="eastAsia"/>
        </w:rPr>
        <w:t>的实现与</w:t>
      </w:r>
      <w:r>
        <w:rPr>
          <w:rFonts w:hint="eastAsia"/>
        </w:rPr>
        <w:t>测试</w:t>
      </w:r>
      <w:bookmarkEnd w:id="157"/>
    </w:p>
    <w:p w14:paraId="7FA42CE5" w14:textId="77777777" w:rsidR="0094501B" w:rsidRDefault="0094501B" w:rsidP="0094501B">
      <w:pPr>
        <w:pStyle w:val="2"/>
      </w:pPr>
      <w:bookmarkStart w:id="158" w:name="_Toc163533800"/>
      <w:bookmarkStart w:id="159" w:name="_Toc156291158"/>
      <w:bookmarkStart w:id="160" w:name="_Toc156292010"/>
      <w:bookmarkStart w:id="161" w:name="_Toc167983024"/>
      <w:r>
        <w:rPr>
          <w:rFonts w:hint="eastAsia"/>
        </w:rPr>
        <w:t>系统开发环境</w:t>
      </w:r>
      <w:bookmarkEnd w:id="161"/>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r w:rsidRPr="00F43399">
        <w:rPr>
          <w:rFonts w:hint="eastAsia"/>
        </w:rPr>
        <w:t>Springboot</w:t>
      </w:r>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r w:rsidRPr="00F43399">
        <w:rPr>
          <w:rFonts w:hint="eastAsia"/>
        </w:rPr>
        <w:t>Mysql</w:t>
      </w:r>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r w:rsidRPr="00F43399">
        <w:rPr>
          <w:rFonts w:hint="eastAsia"/>
        </w:rPr>
        <w:t>+</w:t>
      </w:r>
      <w:r>
        <w:rPr>
          <w:rFonts w:hint="eastAsia"/>
        </w:rPr>
        <w:t>ElementUI</w:t>
      </w:r>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w:instrText>
      </w:r>
      <w:r w:rsidRPr="0094501B">
        <w:rPr>
          <w:sz w:val="32"/>
          <w:szCs w:val="24"/>
        </w:rPr>
      </w:r>
      <w:r w:rsidRPr="0094501B">
        <w:rPr>
          <w:sz w:val="32"/>
          <w:szCs w:val="24"/>
        </w:rPr>
        <w:instrText xml:space="preserve"> \* MERGEFORMAT </w:instrText>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24C903C5" w:rsidR="0094501B" w:rsidRPr="0094501B" w:rsidRDefault="0094501B" w:rsidP="0094501B">
      <w:pPr>
        <w:pStyle w:val="a4"/>
        <w:spacing w:before="0" w:afterLines="50" w:after="120"/>
        <w:ind w:firstLineChars="0" w:firstLine="400"/>
        <w:jc w:val="center"/>
        <w:rPr>
          <w:rFonts w:ascii="Times New Roman" w:eastAsia="宋体" w:hAnsi="Times New Roman" w:cs="Times New Roman"/>
          <w:sz w:val="21"/>
          <w:szCs w:val="21"/>
        </w:rPr>
      </w:pPr>
      <w:bookmarkStart w:id="162" w:name="_Ref197618179"/>
      <w:r w:rsidRPr="0094501B">
        <w:rPr>
          <w:rFonts w:ascii="Times New Roman" w:eastAsia="宋体" w:hAnsi="Times New Roman" w:cs="Times New Roman" w:hint="eastAsia"/>
          <w:sz w:val="21"/>
          <w:szCs w:val="21"/>
        </w:rPr>
        <w:t>表</w:t>
      </w:r>
      <w:r w:rsidRPr="0094501B">
        <w:rPr>
          <w:rFonts w:ascii="Times New Roman" w:eastAsia="宋体" w:hAnsi="Times New Roman" w:cs="Times New Roman" w:hint="eastAsia"/>
          <w:sz w:val="21"/>
          <w:szCs w:val="21"/>
        </w:rPr>
        <w:t xml:space="preserve"> </w:t>
      </w:r>
      <w:r w:rsidRPr="0094501B">
        <w:rPr>
          <w:rFonts w:ascii="Times New Roman" w:eastAsia="宋体" w:hAnsi="Times New Roman" w:cs="Times New Roman"/>
          <w:sz w:val="21"/>
          <w:szCs w:val="21"/>
        </w:rPr>
        <w:fldChar w:fldCharType="begin"/>
      </w:r>
      <w:r w:rsidRPr="0094501B">
        <w:rPr>
          <w:rFonts w:ascii="Times New Roman" w:eastAsia="宋体" w:hAnsi="Times New Roman" w:cs="Times New Roman"/>
          <w:sz w:val="21"/>
          <w:szCs w:val="21"/>
        </w:rPr>
        <w:instrText xml:space="preserve"> </w:instrText>
      </w:r>
      <w:r w:rsidRPr="0094501B">
        <w:rPr>
          <w:rFonts w:ascii="Times New Roman" w:eastAsia="宋体" w:hAnsi="Times New Roman" w:cs="Times New Roman" w:hint="eastAsia"/>
          <w:sz w:val="21"/>
          <w:szCs w:val="21"/>
        </w:rPr>
        <w:instrText>STYLEREF 1 \s</w:instrText>
      </w:r>
      <w:r w:rsidRPr="0094501B">
        <w:rPr>
          <w:rFonts w:ascii="Times New Roman" w:eastAsia="宋体" w:hAnsi="Times New Roman" w:cs="Times New Roman"/>
          <w:sz w:val="21"/>
          <w:szCs w:val="21"/>
        </w:rPr>
        <w:instrText xml:space="preserve"> </w:instrText>
      </w:r>
      <w:r w:rsidRPr="0094501B">
        <w:rPr>
          <w:rFonts w:ascii="Times New Roman" w:eastAsia="宋体" w:hAnsi="Times New Roman" w:cs="Times New Roman"/>
          <w:sz w:val="21"/>
          <w:szCs w:val="21"/>
        </w:rPr>
        <w:fldChar w:fldCharType="separate"/>
      </w:r>
      <w:r w:rsidRPr="0094501B">
        <w:rPr>
          <w:rFonts w:ascii="Times New Roman" w:eastAsia="宋体" w:hAnsi="Times New Roman" w:cs="Times New Roman"/>
          <w:sz w:val="21"/>
          <w:szCs w:val="21"/>
        </w:rPr>
        <w:t>5</w:t>
      </w:r>
      <w:r w:rsidRPr="0094501B">
        <w:rPr>
          <w:rFonts w:ascii="Times New Roman" w:eastAsia="宋体" w:hAnsi="Times New Roman" w:cs="Times New Roman"/>
          <w:sz w:val="21"/>
          <w:szCs w:val="21"/>
        </w:rPr>
        <w:fldChar w:fldCharType="end"/>
      </w:r>
      <w:r w:rsidRPr="0094501B">
        <w:rPr>
          <w:rFonts w:ascii="Times New Roman" w:eastAsia="宋体" w:hAnsi="Times New Roman" w:cs="Times New Roman"/>
          <w:sz w:val="21"/>
          <w:szCs w:val="21"/>
        </w:rPr>
        <w:noBreakHyphen/>
      </w:r>
      <w:r w:rsidRPr="0094501B">
        <w:rPr>
          <w:rFonts w:ascii="Times New Roman" w:eastAsia="宋体" w:hAnsi="Times New Roman" w:cs="Times New Roman"/>
          <w:sz w:val="21"/>
          <w:szCs w:val="21"/>
        </w:rPr>
        <w:fldChar w:fldCharType="begin"/>
      </w:r>
      <w:r w:rsidRPr="0094501B">
        <w:rPr>
          <w:rFonts w:ascii="Times New Roman" w:eastAsia="宋体" w:hAnsi="Times New Roman" w:cs="Times New Roman"/>
          <w:sz w:val="21"/>
          <w:szCs w:val="21"/>
        </w:rPr>
        <w:instrText xml:space="preserve"> </w:instrText>
      </w:r>
      <w:r w:rsidRPr="0094501B">
        <w:rPr>
          <w:rFonts w:ascii="Times New Roman" w:eastAsia="宋体" w:hAnsi="Times New Roman" w:cs="Times New Roman" w:hint="eastAsia"/>
          <w:sz w:val="21"/>
          <w:szCs w:val="21"/>
        </w:rPr>
        <w:instrText xml:space="preserve">SEQ </w:instrText>
      </w:r>
      <w:r w:rsidRPr="0094501B">
        <w:rPr>
          <w:rFonts w:ascii="Times New Roman" w:eastAsia="宋体" w:hAnsi="Times New Roman" w:cs="Times New Roman" w:hint="eastAsia"/>
          <w:sz w:val="21"/>
          <w:szCs w:val="21"/>
        </w:rPr>
        <w:instrText>表</w:instrText>
      </w:r>
      <w:r w:rsidRPr="0094501B">
        <w:rPr>
          <w:rFonts w:ascii="Times New Roman" w:eastAsia="宋体" w:hAnsi="Times New Roman" w:cs="Times New Roman" w:hint="eastAsia"/>
          <w:sz w:val="21"/>
          <w:szCs w:val="21"/>
        </w:rPr>
        <w:instrText xml:space="preserve"> \* ARABIC \s 1</w:instrText>
      </w:r>
      <w:r w:rsidRPr="0094501B">
        <w:rPr>
          <w:rFonts w:ascii="Times New Roman" w:eastAsia="宋体" w:hAnsi="Times New Roman" w:cs="Times New Roman"/>
          <w:sz w:val="21"/>
          <w:szCs w:val="21"/>
        </w:rPr>
        <w:instrText xml:space="preserve"> </w:instrText>
      </w:r>
      <w:r w:rsidRPr="0094501B">
        <w:rPr>
          <w:rFonts w:ascii="Times New Roman" w:eastAsia="宋体" w:hAnsi="Times New Roman" w:cs="Times New Roman"/>
          <w:sz w:val="21"/>
          <w:szCs w:val="21"/>
        </w:rPr>
        <w:fldChar w:fldCharType="separate"/>
      </w:r>
      <w:r w:rsidRPr="0094501B">
        <w:rPr>
          <w:rFonts w:ascii="Times New Roman" w:eastAsia="宋体" w:hAnsi="Times New Roman" w:cs="Times New Roman"/>
          <w:sz w:val="21"/>
          <w:szCs w:val="21"/>
        </w:rPr>
        <w:t>1</w:t>
      </w:r>
      <w:r w:rsidRPr="0094501B">
        <w:rPr>
          <w:rFonts w:ascii="Times New Roman" w:eastAsia="宋体" w:hAnsi="Times New Roman" w:cs="Times New Roman"/>
          <w:sz w:val="21"/>
          <w:szCs w:val="21"/>
        </w:rPr>
        <w:fldChar w:fldCharType="end"/>
      </w:r>
      <w:bookmarkEnd w:id="162"/>
      <w:r w:rsidRPr="0094501B">
        <w:rPr>
          <w:rFonts w:ascii="Times New Roman" w:eastAsia="宋体" w:hAnsi="Times New Roman" w:cs="Times New Roman" w:hint="eastAsia"/>
          <w:sz w:val="21"/>
          <w:szCs w:val="21"/>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4D5CD0">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9C22EC">
            <w:pPr>
              <w:ind w:firstLineChars="0" w:firstLine="0"/>
              <w:jc w:val="center"/>
              <w:rPr>
                <w:sz w:val="21"/>
              </w:rPr>
            </w:pPr>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9C22EC">
            <w:pPr>
              <w:ind w:firstLineChars="0" w:firstLine="0"/>
              <w:jc w:val="center"/>
              <w:rPr>
                <w:sz w:val="21"/>
              </w:rPr>
            </w:pPr>
            <w:r w:rsidRPr="00013E9B">
              <w:rPr>
                <w:rFonts w:hint="eastAsia"/>
                <w:sz w:val="21"/>
              </w:rPr>
              <w:t>参数</w:t>
            </w:r>
          </w:p>
        </w:tc>
      </w:tr>
      <w:tr w:rsidR="0094501B" w:rsidRPr="00013E9B" w14:paraId="02572FD8" w14:textId="77777777" w:rsidTr="004D5CD0">
        <w:tc>
          <w:tcPr>
            <w:tcW w:w="3230" w:type="dxa"/>
            <w:tcBorders>
              <w:top w:val="single" w:sz="8" w:space="0" w:color="auto"/>
            </w:tcBorders>
            <w:shd w:val="clear" w:color="auto" w:fill="auto"/>
            <w:vAlign w:val="center"/>
          </w:tcPr>
          <w:p w14:paraId="1A101683" w14:textId="77777777" w:rsidR="0094501B" w:rsidRPr="00013E9B" w:rsidRDefault="0094501B" w:rsidP="009C22EC">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9C22EC">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4D5CD0">
        <w:tc>
          <w:tcPr>
            <w:tcW w:w="3230" w:type="dxa"/>
            <w:shd w:val="clear" w:color="auto" w:fill="auto"/>
            <w:vAlign w:val="center"/>
          </w:tcPr>
          <w:p w14:paraId="65D32997" w14:textId="77777777" w:rsidR="0094501B" w:rsidRPr="00013E9B" w:rsidRDefault="0094501B" w:rsidP="009C22EC">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9C22EC">
            <w:pPr>
              <w:ind w:firstLineChars="0" w:firstLine="0"/>
              <w:jc w:val="center"/>
              <w:rPr>
                <w:sz w:val="21"/>
              </w:rPr>
            </w:pPr>
            <w:r w:rsidRPr="00013E9B">
              <w:rPr>
                <w:sz w:val="21"/>
              </w:rPr>
              <w:t>16GB</w:t>
            </w:r>
          </w:p>
        </w:tc>
      </w:tr>
      <w:tr w:rsidR="0094501B" w:rsidRPr="00013E9B" w14:paraId="19481747" w14:textId="77777777" w:rsidTr="004D5CD0">
        <w:tc>
          <w:tcPr>
            <w:tcW w:w="3230" w:type="dxa"/>
            <w:shd w:val="clear" w:color="auto" w:fill="auto"/>
            <w:vAlign w:val="center"/>
          </w:tcPr>
          <w:p w14:paraId="638DE958" w14:textId="77777777" w:rsidR="0094501B" w:rsidRPr="00013E9B" w:rsidRDefault="0094501B" w:rsidP="009C22EC">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9C22EC">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4D5CD0">
        <w:tc>
          <w:tcPr>
            <w:tcW w:w="3230" w:type="dxa"/>
            <w:shd w:val="clear" w:color="auto" w:fill="auto"/>
            <w:vAlign w:val="center"/>
          </w:tcPr>
          <w:p w14:paraId="7DB1B423" w14:textId="77777777" w:rsidR="0094501B" w:rsidRPr="00013E9B" w:rsidRDefault="0094501B" w:rsidP="009C22EC">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9C22EC">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4D5CD0">
        <w:tc>
          <w:tcPr>
            <w:tcW w:w="3230" w:type="dxa"/>
            <w:shd w:val="clear" w:color="auto" w:fill="auto"/>
            <w:vAlign w:val="center"/>
          </w:tcPr>
          <w:p w14:paraId="1B4153E4" w14:textId="77777777" w:rsidR="0094501B" w:rsidRPr="00013E9B" w:rsidRDefault="0094501B" w:rsidP="009C22EC">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9C22EC">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4D5CD0">
        <w:tc>
          <w:tcPr>
            <w:tcW w:w="3230" w:type="dxa"/>
            <w:shd w:val="clear" w:color="auto" w:fill="auto"/>
            <w:vAlign w:val="center"/>
          </w:tcPr>
          <w:p w14:paraId="78861C36" w14:textId="77777777" w:rsidR="0094501B" w:rsidRPr="00013E9B" w:rsidRDefault="0094501B" w:rsidP="009C22EC">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9C22EC">
            <w:pPr>
              <w:ind w:firstLineChars="0" w:firstLine="0"/>
              <w:jc w:val="center"/>
              <w:rPr>
                <w:sz w:val="21"/>
              </w:rPr>
            </w:pPr>
            <w:r w:rsidRPr="00013E9B">
              <w:rPr>
                <w:sz w:val="21"/>
              </w:rPr>
              <w:t>Mysql 8.0.11</w:t>
            </w:r>
          </w:p>
        </w:tc>
      </w:tr>
      <w:tr w:rsidR="0094501B" w:rsidRPr="00013E9B" w14:paraId="70A68B4D" w14:textId="77777777" w:rsidTr="004D5CD0">
        <w:tc>
          <w:tcPr>
            <w:tcW w:w="3230" w:type="dxa"/>
            <w:shd w:val="clear" w:color="auto" w:fill="auto"/>
            <w:vAlign w:val="center"/>
          </w:tcPr>
          <w:p w14:paraId="034246F1" w14:textId="77777777" w:rsidR="0094501B" w:rsidRPr="00013E9B" w:rsidRDefault="0094501B" w:rsidP="009C22EC">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9C22EC">
            <w:pPr>
              <w:ind w:firstLineChars="0" w:firstLine="0"/>
              <w:jc w:val="center"/>
              <w:rPr>
                <w:sz w:val="21"/>
              </w:rPr>
            </w:pPr>
            <w:r w:rsidRPr="00013E9B">
              <w:rPr>
                <w:sz w:val="21"/>
              </w:rPr>
              <w:t xml:space="preserve">Vue3.0 / </w:t>
            </w:r>
            <w:r>
              <w:rPr>
                <w:rFonts w:hint="eastAsia"/>
                <w:sz w:val="21"/>
              </w:rPr>
              <w:t>E</w:t>
            </w:r>
            <w:r>
              <w:rPr>
                <w:sz w:val="21"/>
              </w:rPr>
              <w:t>l</w:t>
            </w:r>
            <w:r>
              <w:rPr>
                <w:rFonts w:hint="eastAsia"/>
                <w:sz w:val="21"/>
              </w:rPr>
              <w:t>ementUI</w:t>
            </w:r>
          </w:p>
        </w:tc>
      </w:tr>
      <w:tr w:rsidR="0094501B" w:rsidRPr="00013E9B" w14:paraId="40E0B1CE" w14:textId="77777777" w:rsidTr="004D5CD0">
        <w:tc>
          <w:tcPr>
            <w:tcW w:w="3230" w:type="dxa"/>
            <w:shd w:val="clear" w:color="auto" w:fill="auto"/>
            <w:vAlign w:val="center"/>
          </w:tcPr>
          <w:p w14:paraId="403B07E7" w14:textId="77777777" w:rsidR="0094501B" w:rsidRPr="00013E9B" w:rsidRDefault="0094501B" w:rsidP="009C22EC">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9C22EC">
            <w:pPr>
              <w:ind w:firstLineChars="0" w:firstLine="0"/>
              <w:jc w:val="center"/>
              <w:rPr>
                <w:sz w:val="21"/>
              </w:rPr>
            </w:pPr>
            <w:r w:rsidRPr="00013E9B">
              <w:rPr>
                <w:sz w:val="21"/>
              </w:rPr>
              <w:t xml:space="preserve">Java17.0.5 / SpringBoot3.0.5 / Mybatis-plus 3.5.3 </w:t>
            </w:r>
          </w:p>
        </w:tc>
      </w:tr>
      <w:tr w:rsidR="0094501B" w:rsidRPr="00013E9B" w14:paraId="16CDBCFF" w14:textId="77777777" w:rsidTr="004D5CD0">
        <w:tc>
          <w:tcPr>
            <w:tcW w:w="3230" w:type="dxa"/>
            <w:shd w:val="clear" w:color="auto" w:fill="auto"/>
            <w:vAlign w:val="center"/>
          </w:tcPr>
          <w:p w14:paraId="071211D1" w14:textId="77777777" w:rsidR="0094501B" w:rsidRPr="00013E9B" w:rsidRDefault="0094501B" w:rsidP="009C22EC">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9C22EC">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4D5CD0">
        <w:tc>
          <w:tcPr>
            <w:tcW w:w="3230" w:type="dxa"/>
            <w:shd w:val="clear" w:color="auto" w:fill="auto"/>
            <w:vAlign w:val="center"/>
          </w:tcPr>
          <w:p w14:paraId="6DD840D3" w14:textId="77777777" w:rsidR="0094501B" w:rsidRPr="00013E9B" w:rsidRDefault="0094501B" w:rsidP="009C22EC">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9C22EC">
            <w:pPr>
              <w:ind w:firstLineChars="0" w:firstLine="0"/>
              <w:jc w:val="center"/>
              <w:rPr>
                <w:sz w:val="21"/>
              </w:rPr>
            </w:pPr>
            <w:r w:rsidRPr="00013E9B">
              <w:rPr>
                <w:sz w:val="21"/>
              </w:rPr>
              <w:t>chrome 125.0.6422.60</w:t>
            </w:r>
            <w:r w:rsidRPr="00013E9B">
              <w:rPr>
                <w:rFonts w:hint="eastAsia"/>
                <w:sz w:val="21"/>
              </w:rPr>
              <w:t>及以上</w:t>
            </w:r>
          </w:p>
        </w:tc>
      </w:tr>
    </w:tbl>
    <w:p w14:paraId="33379F09" w14:textId="77777777" w:rsidR="0094501B" w:rsidRDefault="0094501B" w:rsidP="0094501B">
      <w:pPr>
        <w:ind w:firstLineChars="0" w:firstLine="0"/>
      </w:pPr>
    </w:p>
    <w:p w14:paraId="77DCDF07" w14:textId="77777777" w:rsidR="0094501B" w:rsidRPr="00F43399" w:rsidRDefault="0094501B" w:rsidP="0094501B">
      <w:pPr>
        <w:pStyle w:val="2"/>
      </w:pPr>
      <w:bookmarkStart w:id="163" w:name="_Toc167983025"/>
      <w:bookmarkStart w:id="164" w:name="OLE_LINK82"/>
      <w:bookmarkStart w:id="165" w:name="OLE_LINK83"/>
      <w:r>
        <w:rPr>
          <w:rFonts w:hint="eastAsia"/>
        </w:rPr>
        <w:t>系统功能模块实现</w:t>
      </w:r>
      <w:bookmarkEnd w:id="163"/>
    </w:p>
    <w:p w14:paraId="6F6509AC" w14:textId="2F92A3AF" w:rsidR="0094501B" w:rsidRPr="00615D6D" w:rsidRDefault="005C2D78" w:rsidP="0094501B">
      <w:pPr>
        <w:pStyle w:val="3"/>
      </w:pPr>
      <w:bookmarkStart w:id="166" w:name="_Toc167983026"/>
      <w:bookmarkEnd w:id="164"/>
      <w:bookmarkEnd w:id="165"/>
      <w:r>
        <w:rPr>
          <w:rFonts w:hint="eastAsia"/>
        </w:rPr>
        <w:t>识别搜索</w:t>
      </w:r>
      <w:r w:rsidR="0094501B" w:rsidRPr="00DE03CD">
        <w:rPr>
          <w:rFonts w:hint="eastAsia"/>
        </w:rPr>
        <w:t>模块实现</w:t>
      </w:r>
      <w:bookmarkEnd w:id="166"/>
    </w:p>
    <w:p w14:paraId="12310EB0" w14:textId="77777777" w:rsidR="0094501B" w:rsidRDefault="0094501B" w:rsidP="0094501B">
      <w:pPr>
        <w:ind w:firstLine="480"/>
      </w:pPr>
      <w:r w:rsidRPr="00870D1A">
        <w:rPr>
          <w:rFonts w:hint="eastAsia"/>
        </w:rPr>
        <w:t>当用户在前端点击“批量上传”按钮后，选中文件并上传。系统后端接受一个</w:t>
      </w:r>
      <w:r w:rsidRPr="00870D1A">
        <w:rPr>
          <w:rFonts w:hint="eastAsia"/>
        </w:rPr>
        <w:t>MultipartFile</w:t>
      </w:r>
      <w:r w:rsidRPr="00870D1A">
        <w:rPr>
          <w:rFonts w:hint="eastAsia"/>
        </w:rPr>
        <w:t>的数组</w:t>
      </w:r>
      <w:r w:rsidRPr="00870D1A">
        <w:rPr>
          <w:rFonts w:hint="eastAsia"/>
        </w:rPr>
        <w:t>fileList</w:t>
      </w:r>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229A051E" w:rsidR="005C2D78" w:rsidRDefault="005C2D78" w:rsidP="005C2D78">
      <w:pPr>
        <w:ind w:firstLine="480"/>
        <w:rPr>
          <w:rFonts w:hint="eastAsia"/>
        </w:rPr>
      </w:pPr>
      <w:r w:rsidRPr="000C3FE4">
        <w:t>用户</w:t>
      </w:r>
      <w:r w:rsidRPr="000C3FE4">
        <w:t>(</w:t>
      </w:r>
      <w:r w:rsidRPr="000C3FE4">
        <w:t>前端</w:t>
      </w:r>
      <w:r w:rsidRPr="000C3FE4">
        <w:t>)</w:t>
      </w:r>
      <w:r w:rsidRPr="000C3FE4">
        <w:t>发起图片上传请求</w:t>
      </w:r>
      <w:r w:rsidRPr="000C3FE4">
        <w:t xml:space="preserve">, </w:t>
      </w:r>
      <w:r w:rsidRPr="000C3FE4">
        <w:t>调用</w:t>
      </w:r>
      <w:r w:rsidRPr="000C3FE4">
        <w:t>FileController</w:t>
      </w:r>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r w:rsidRPr="000C3FE4">
        <w:t>url</w:t>
      </w:r>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r w:rsidRPr="000C3FE4">
        <w:t>url</w:t>
      </w:r>
      <w:r w:rsidRPr="000C3FE4">
        <w:t>发送给</w:t>
      </w:r>
      <w:r w:rsidRPr="000C3FE4">
        <w:t>PredictionController</w:t>
      </w:r>
      <w:r w:rsidRPr="000C3FE4">
        <w:t>的</w:t>
      </w:r>
      <w:r w:rsidRPr="000C3FE4">
        <w:t>predict()</w:t>
      </w:r>
      <w:r w:rsidRPr="000C3FE4">
        <w:t>方法</w:t>
      </w:r>
      <w:r w:rsidRPr="000C3FE4">
        <w:t xml:space="preserve">, </w:t>
      </w:r>
      <w:r w:rsidRPr="000C3FE4">
        <w:t>然后</w:t>
      </w:r>
      <w:r w:rsidRPr="000C3FE4">
        <w:t>PredictionController</w:t>
      </w:r>
      <w:r w:rsidRPr="000C3FE4">
        <w:t>把图片</w:t>
      </w:r>
      <w:r w:rsidRPr="000C3FE4">
        <w:t>url</w:t>
      </w:r>
      <w:r w:rsidRPr="000C3FE4">
        <w:t>发给</w:t>
      </w:r>
      <w:r w:rsidRPr="000C3FE4">
        <w:t>flask</w:t>
      </w:r>
      <w:r w:rsidRPr="000C3FE4">
        <w:t>端的</w:t>
      </w:r>
      <w:r w:rsidRPr="000C3FE4">
        <w:t>predictImg()</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r w:rsidRPr="000C3FE4">
        <w:t xml:space="preserve">url, </w:t>
      </w:r>
      <w:r w:rsidRPr="000C3FE4">
        <w:t>返回给</w:t>
      </w:r>
      <w:r w:rsidRPr="000C3FE4">
        <w:t xml:space="preserve">PredictionController, </w:t>
      </w:r>
      <w:r w:rsidRPr="000C3FE4">
        <w:t>最后</w:t>
      </w:r>
      <w:r w:rsidRPr="000C3FE4">
        <w:t>PredictionController</w:t>
      </w:r>
      <w:r w:rsidRPr="000C3FE4">
        <w:t>把结果</w:t>
      </w:r>
      <w:r w:rsidRPr="000C3FE4">
        <w:t>url</w:t>
      </w:r>
      <w:r w:rsidRPr="000C3FE4">
        <w:t>存到</w:t>
      </w:r>
      <w:r w:rsidRPr="000C3FE4">
        <w:t>MySQL</w:t>
      </w:r>
      <w:r w:rsidRPr="000C3FE4">
        <w:t>的</w:t>
      </w:r>
      <w:r w:rsidRPr="000C3FE4">
        <w:t>imgrecords</w:t>
      </w:r>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w:t>
      </w:r>
      <w:r>
        <w:fldChar w:fldCharType="begin"/>
      </w:r>
      <w:r>
        <w:instrText xml:space="preserve"> REF _Ref197619377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3</w:t>
      </w:r>
      <w:r>
        <w:fldChar w:fldCharType="end"/>
      </w:r>
      <w:r>
        <w:rPr>
          <w:rFonts w:hint="eastAsia"/>
        </w:rPr>
        <w:t>展示了上传文件、点击识别显示识别结果的过程。</w:t>
      </w:r>
    </w:p>
    <w:p w14:paraId="673AA417" w14:textId="55C3E309" w:rsidR="005C2D78" w:rsidRPr="005C2D78" w:rsidRDefault="005C2D78" w:rsidP="005C2D78">
      <w:pPr>
        <w:ind w:firstLine="480"/>
        <w:rPr>
          <w:rFonts w:hint="eastAsia"/>
        </w:rPr>
      </w:pPr>
      <w:r>
        <w:rPr>
          <w:rFonts w:hint="eastAsia"/>
        </w:rPr>
        <w:t>Java</w:t>
      </w:r>
      <w:r>
        <w:rPr>
          <w:rFonts w:hint="eastAsia"/>
        </w:rPr>
        <w:t>端的</w:t>
      </w:r>
      <w:r>
        <w:rPr>
          <w:rFonts w:hint="eastAsia"/>
        </w:rPr>
        <w:t>PredictionController</w:t>
      </w:r>
      <w:r>
        <w:rPr>
          <w:rFonts w:hint="eastAsia"/>
        </w:rPr>
        <w:t>核心代码如下：</w:t>
      </w:r>
    </w:p>
    <w:p w14:paraId="337201A9" w14:textId="77777777" w:rsidR="005C2D78" w:rsidRPr="005C2D78" w:rsidRDefault="005C2D78" w:rsidP="005C2D78">
      <w:pPr>
        <w:ind w:firstLine="420"/>
        <w:rPr>
          <w:sz w:val="21"/>
        </w:rPr>
      </w:pPr>
      <w:r w:rsidRPr="005C2D78">
        <w:rPr>
          <w:sz w:val="21"/>
        </w:rPr>
        <w:t>public Result&lt;?&gt; predict(@RequestBody PredictRequest request) {</w:t>
      </w:r>
      <w:r w:rsidRPr="005C2D78">
        <w:rPr>
          <w:sz w:val="21"/>
        </w:rPr>
        <w:br/>
        <w:t xml:space="preserve">        if (request == null || request.getInputImg() == null || request.getInputImg().isEmpty()) {</w:t>
      </w:r>
      <w:r w:rsidRPr="005C2D78">
        <w:rPr>
          <w:sz w:val="21"/>
        </w:rPr>
        <w:br/>
        <w:t xml:space="preserve">            return Result.error("-1", "</w:t>
      </w:r>
      <w:r w:rsidRPr="005C2D78">
        <w:rPr>
          <w:rFonts w:hint="eastAsia"/>
          <w:sz w:val="21"/>
        </w:rPr>
        <w:t>未提供图片链接</w:t>
      </w:r>
      <w:r w:rsidRPr="005C2D78">
        <w:rPr>
          <w:sz w:val="21"/>
        </w:rPr>
        <w:t>");</w:t>
      </w:r>
      <w:r w:rsidRPr="005C2D78">
        <w:rPr>
          <w:sz w:val="21"/>
        </w:rPr>
        <w:br/>
        <w:t xml:space="preserve">        } else if (request.getWeight() == null || request.getWeight().isEmpty()) {</w:t>
      </w:r>
      <w:r w:rsidRPr="005C2D78">
        <w:rPr>
          <w:sz w:val="21"/>
        </w:rPr>
        <w:br/>
        <w:t xml:space="preserve">            return Result.error("-1",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r w:rsidRPr="005C2D78">
        <w:rPr>
          <w:sz w:val="21"/>
        </w:rPr>
        <w:t>HttpHeaders headers = new HttpHeaders();</w:t>
      </w:r>
      <w:r w:rsidRPr="005C2D78">
        <w:rPr>
          <w:sz w:val="21"/>
        </w:rPr>
        <w:br/>
        <w:t xml:space="preserve">            headers.setContentType(MediaType.APPLICATION_JSON);</w:t>
      </w:r>
      <w:r w:rsidRPr="005C2D78">
        <w:rPr>
          <w:sz w:val="21"/>
        </w:rPr>
        <w:br/>
        <w:t xml:space="preserve">            HttpEntity&lt;PredictRequest&gt; requestEntity = new HttpEntity&lt;&gt;(request,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restTemplate.postForObject("http://localhost:5000/predictImg", requestEntity, String.class);</w:t>
      </w:r>
      <w:r w:rsidRPr="005C2D78">
        <w:rPr>
          <w:sz w:val="21"/>
        </w:rPr>
        <w:br/>
        <w:t xml:space="preserve">            System.out.println("java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JSONObject responses = JSONObject.parseObject(response);</w:t>
      </w:r>
      <w:r w:rsidRPr="005C2D78">
        <w:rPr>
          <w:sz w:val="21"/>
        </w:rPr>
        <w:br/>
        <w:t xml:space="preserve">            if(responses.get("status").equals(400)){</w:t>
      </w:r>
      <w:r w:rsidRPr="005C2D78">
        <w:rPr>
          <w:sz w:val="21"/>
        </w:rPr>
        <w:br/>
      </w:r>
      <w:r w:rsidRPr="005C2D78">
        <w:rPr>
          <w:sz w:val="21"/>
        </w:rPr>
        <w:lastRenderedPageBreak/>
        <w:t xml:space="preserve">                return Result.error("-1", "Error: " + responses.get("message"));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r w:rsidRPr="005C2D78">
        <w:rPr>
          <w:sz w:val="21"/>
        </w:rPr>
        <w:t>ImgRecords imgRecords = new ImgRecords();</w:t>
      </w:r>
      <w:r w:rsidRPr="005C2D78">
        <w:rPr>
          <w:sz w:val="21"/>
        </w:rPr>
        <w:br/>
        <w:t xml:space="preserve">                imgRecords.setWeight(request.getWeight());</w:t>
      </w:r>
      <w:r w:rsidRPr="005C2D78">
        <w:rPr>
          <w:sz w:val="21"/>
        </w:rPr>
        <w:br/>
        <w:t xml:space="preserve">                imgRecords.setConf(request.getConf());</w:t>
      </w:r>
      <w:r w:rsidRPr="005C2D78">
        <w:rPr>
          <w:sz w:val="21"/>
        </w:rPr>
        <w:br/>
        <w:t xml:space="preserve">                imgRecords.setKind(request.getKind());</w:t>
      </w:r>
      <w:r w:rsidRPr="005C2D78">
        <w:rPr>
          <w:sz w:val="21"/>
        </w:rPr>
        <w:br/>
        <w:t xml:space="preserve">                imgRecords.setInputImg(request.getInputImg());</w:t>
      </w:r>
      <w:r w:rsidRPr="005C2D78">
        <w:rPr>
          <w:sz w:val="21"/>
        </w:rPr>
        <w:br/>
        <w:t xml:space="preserve">                imgRecords.setUsername(request.getUsername());</w:t>
      </w:r>
      <w:r w:rsidRPr="005C2D78">
        <w:rPr>
          <w:sz w:val="21"/>
        </w:rPr>
        <w:br/>
        <w:t xml:space="preserve">                imgRecords.setStartTime(request.getStartTime());</w:t>
      </w:r>
      <w:r w:rsidRPr="005C2D78">
        <w:rPr>
          <w:sz w:val="21"/>
        </w:rPr>
        <w:br/>
        <w:t xml:space="preserve">                imgRecords.setLable(String.valueOf(responses.get("label")));</w:t>
      </w:r>
      <w:r w:rsidRPr="005C2D78">
        <w:rPr>
          <w:sz w:val="21"/>
        </w:rPr>
        <w:br/>
        <w:t xml:space="preserve">                imgRecords.setConfidence(String.valueOf(responses.get("confidence")));</w:t>
      </w:r>
      <w:r w:rsidRPr="005C2D78">
        <w:rPr>
          <w:sz w:val="21"/>
        </w:rPr>
        <w:br/>
        <w:t xml:space="preserve">                imgRecords.setAllTime(String.valueOf(responses.get("allTime")));</w:t>
      </w:r>
      <w:r w:rsidRPr="005C2D78">
        <w:rPr>
          <w:sz w:val="21"/>
        </w:rPr>
        <w:br/>
        <w:t xml:space="preserve">                imgRecords.setOutImg(String.valueOf(responses.get("outImg")));</w:t>
      </w:r>
      <w:r w:rsidRPr="005C2D78">
        <w:rPr>
          <w:sz w:val="21"/>
        </w:rPr>
        <w:br/>
        <w:t xml:space="preserve">                imgRecordsMapper.insert(imgRecords); // </w:t>
      </w:r>
      <w:r w:rsidRPr="005C2D78">
        <w:rPr>
          <w:rFonts w:hint="eastAsia"/>
          <w:sz w:val="21"/>
        </w:rPr>
        <w:t>插入到数据库</w:t>
      </w:r>
      <w:r w:rsidRPr="005C2D78">
        <w:rPr>
          <w:rFonts w:hint="eastAsia"/>
          <w:sz w:val="21"/>
        </w:rPr>
        <w:br/>
        <w:t xml:space="preserve">                </w:t>
      </w:r>
      <w:r w:rsidRPr="005C2D78">
        <w:rPr>
          <w:sz w:val="21"/>
        </w:rPr>
        <w:t>return Result.success(response);</w:t>
      </w:r>
      <w:r w:rsidRPr="005C2D78">
        <w:rPr>
          <w:sz w:val="21"/>
        </w:rPr>
        <w:br/>
        <w:t xml:space="preserve">            }</w:t>
      </w:r>
      <w:r w:rsidRPr="005C2D78">
        <w:rPr>
          <w:sz w:val="21"/>
        </w:rPr>
        <w:br/>
        <w:t xml:space="preserve">        } catch (Exception e) {</w:t>
      </w:r>
      <w:r w:rsidRPr="005C2D78">
        <w:rPr>
          <w:sz w:val="21"/>
        </w:rPr>
        <w:br/>
        <w:t xml:space="preserve">            return Result.error("-1", "Error: " + e.getMessage());</w:t>
      </w:r>
      <w:r w:rsidRPr="005C2D78">
        <w:rPr>
          <w:sz w:val="21"/>
        </w:rPr>
        <w:br/>
        <w:t xml:space="preserve">        }</w:t>
      </w:r>
      <w:r w:rsidRPr="005C2D78">
        <w:rPr>
          <w:sz w:val="21"/>
        </w:rPr>
        <w:br/>
        <w:t xml:space="preserve">    }</w:t>
      </w:r>
    </w:p>
    <w:p w14:paraId="33B828B1" w14:textId="2DCCAEA5" w:rsidR="005C2D78" w:rsidRDefault="005C2D78" w:rsidP="0094501B">
      <w:pPr>
        <w:ind w:firstLine="480"/>
      </w:pPr>
      <w:r>
        <w:rPr>
          <w:rFonts w:hint="eastAsia"/>
        </w:rPr>
        <w:t>Flask</w:t>
      </w:r>
      <w:r>
        <w:rPr>
          <w:rFonts w:hint="eastAsia"/>
        </w:rPr>
        <w:t>端调用模型并返回结果的核心代码如下：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class ImagePredictor:</w:t>
      </w:r>
    </w:p>
    <w:p w14:paraId="10403D0C" w14:textId="77777777" w:rsidR="005C2D78" w:rsidRPr="005C2D78" w:rsidRDefault="005C2D78" w:rsidP="005C2D78">
      <w:pPr>
        <w:ind w:firstLine="420"/>
        <w:rPr>
          <w:sz w:val="21"/>
        </w:rPr>
      </w:pPr>
      <w:r w:rsidRPr="005C2D78">
        <w:rPr>
          <w:sz w:val="21"/>
        </w:rPr>
        <w:t>    def __init__(self, weights_path, img_path, kind, save_path="./runs/result.jpg",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r w:rsidRPr="005C2D78">
        <w:rPr>
          <w:sz w:val="21"/>
        </w:rPr>
        <w:t>ImagePredictor</w:t>
      </w:r>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weights_path: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img_path: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save_path: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self.model = YOLO(weights_path)</w:t>
      </w:r>
    </w:p>
    <w:p w14:paraId="15E301CB" w14:textId="77777777" w:rsidR="005C2D78" w:rsidRPr="005C2D78" w:rsidRDefault="005C2D78" w:rsidP="005C2D78">
      <w:pPr>
        <w:ind w:firstLine="420"/>
        <w:rPr>
          <w:sz w:val="21"/>
        </w:rPr>
      </w:pPr>
      <w:r w:rsidRPr="005C2D78">
        <w:rPr>
          <w:sz w:val="21"/>
        </w:rPr>
        <w:t>        self.conf = conf</w:t>
      </w:r>
    </w:p>
    <w:p w14:paraId="40C889B6" w14:textId="77777777" w:rsidR="005C2D78" w:rsidRPr="005C2D78" w:rsidRDefault="005C2D78" w:rsidP="005C2D78">
      <w:pPr>
        <w:ind w:firstLine="420"/>
        <w:rPr>
          <w:sz w:val="21"/>
        </w:rPr>
      </w:pPr>
      <w:r w:rsidRPr="005C2D78">
        <w:rPr>
          <w:sz w:val="21"/>
        </w:rPr>
        <w:t>        self.img_path = img_path</w:t>
      </w:r>
    </w:p>
    <w:p w14:paraId="6857D119" w14:textId="77777777" w:rsidR="005C2D78" w:rsidRPr="005C2D78" w:rsidRDefault="005C2D78" w:rsidP="005C2D78">
      <w:pPr>
        <w:ind w:firstLine="420"/>
        <w:rPr>
          <w:sz w:val="21"/>
        </w:rPr>
      </w:pPr>
      <w:r w:rsidRPr="005C2D78">
        <w:rPr>
          <w:sz w:val="21"/>
        </w:rPr>
        <w:t>        self.save_path = save_path</w:t>
      </w:r>
    </w:p>
    <w:p w14:paraId="0BFD9EF3" w14:textId="77777777" w:rsidR="005C2D78" w:rsidRPr="005C2D78" w:rsidRDefault="005C2D78" w:rsidP="005C2D78">
      <w:pPr>
        <w:ind w:firstLine="420"/>
        <w:rPr>
          <w:sz w:val="21"/>
        </w:rPr>
      </w:pPr>
      <w:r w:rsidRPr="005C2D78">
        <w:rPr>
          <w:sz w:val="21"/>
        </w:rPr>
        <w:t>        self.kind = {</w:t>
      </w:r>
    </w:p>
    <w:p w14:paraId="1BC79537" w14:textId="77777777" w:rsidR="005C2D78" w:rsidRPr="005C2D78" w:rsidRDefault="005C2D78" w:rsidP="005C2D78">
      <w:pPr>
        <w:ind w:firstLine="420"/>
        <w:rPr>
          <w:sz w:val="21"/>
        </w:rPr>
      </w:pPr>
      <w:r w:rsidRPr="005C2D78">
        <w:rPr>
          <w:sz w:val="21"/>
        </w:rPr>
        <w:t>            'rice': ['Brown_Spot</w:t>
      </w:r>
      <w:r w:rsidRPr="005C2D78">
        <w:rPr>
          <w:sz w:val="21"/>
        </w:rPr>
        <w:t>（褐斑病）</w:t>
      </w:r>
      <w:r w:rsidRPr="005C2D78">
        <w:rPr>
          <w:sz w:val="21"/>
        </w:rPr>
        <w:t>', 'Rice_Blast</w:t>
      </w:r>
      <w:r w:rsidRPr="005C2D78">
        <w:rPr>
          <w:sz w:val="21"/>
        </w:rPr>
        <w:t>（稻瘟病）</w:t>
      </w:r>
      <w:r w:rsidRPr="005C2D78">
        <w:rPr>
          <w:sz w:val="21"/>
        </w:rPr>
        <w:t>', 'Bacterial_Blight</w:t>
      </w:r>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'common_rust</w:t>
      </w:r>
      <w:r w:rsidRPr="005C2D78">
        <w:rPr>
          <w:sz w:val="21"/>
        </w:rPr>
        <w:t>（普通锈病）</w:t>
      </w:r>
      <w:r w:rsidRPr="005C2D78">
        <w:rPr>
          <w:sz w:val="21"/>
        </w:rPr>
        <w:t>', 'gray_spot</w:t>
      </w:r>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lastRenderedPageBreak/>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self.labels = self.kind[kind]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start_time = time.time()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results = self.model(source=self.img_path, conf=self.conf, half=True, save_conf=True)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end_time = time.time()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elapsed_time = end_time - start_time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all_results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if len(results)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all_results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return all_results</w:t>
      </w:r>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confidences = result.boxes.conf if hasattr(result.boxes, 'conf') else []</w:t>
      </w:r>
    </w:p>
    <w:p w14:paraId="4080B2B4" w14:textId="77777777" w:rsidR="005C2D78" w:rsidRPr="005C2D78" w:rsidRDefault="005C2D78" w:rsidP="005C2D78">
      <w:pPr>
        <w:ind w:firstLine="420"/>
        <w:rPr>
          <w:sz w:val="21"/>
        </w:rPr>
      </w:pPr>
      <w:r w:rsidRPr="005C2D78">
        <w:rPr>
          <w:sz w:val="21"/>
        </w:rPr>
        <w:t>                labels = result.boxes.cls if hasattr(result.boxes, 'cls')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if confidences.numel() == 0 or labels.numel()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all_results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lastRenderedPageBreak/>
        <w:t>                        'allTime':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return all_results</w:t>
      </w:r>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label_names = [self.labels[int(cls)] for cls in labels]</w:t>
      </w:r>
    </w:p>
    <w:p w14:paraId="7F534550" w14:textId="77777777" w:rsidR="005C2D78" w:rsidRPr="005C2D78" w:rsidRDefault="005C2D78" w:rsidP="005C2D78">
      <w:pPr>
        <w:ind w:firstLine="420"/>
        <w:rPr>
          <w:sz w:val="21"/>
        </w:rPr>
      </w:pPr>
      <w:r w:rsidRPr="005C2D78">
        <w:rPr>
          <w:sz w:val="21"/>
        </w:rPr>
        <w:t>                predictions = list(zip(label_names,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all_results['labels'].append(label)</w:t>
      </w:r>
    </w:p>
    <w:p w14:paraId="2AE9D582" w14:textId="77777777" w:rsidR="005C2D78" w:rsidRPr="005C2D78" w:rsidRDefault="005C2D78" w:rsidP="005C2D78">
      <w:pPr>
        <w:ind w:firstLine="420"/>
        <w:rPr>
          <w:sz w:val="21"/>
        </w:rPr>
      </w:pPr>
      <w:r w:rsidRPr="005C2D78">
        <w:rPr>
          <w:sz w:val="21"/>
        </w:rPr>
        <w:t>                    all_results['confidences'].append(f"{conf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result.save(filename=self.save_path)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all_results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all_results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return all_results</w:t>
      </w:r>
    </w:p>
    <w:p w14:paraId="044431CC" w14:textId="77777777" w:rsidR="005C2D78" w:rsidRPr="005C2D78" w:rsidRDefault="005C2D78" w:rsidP="0094501B">
      <w:pPr>
        <w:ind w:firstLine="480"/>
        <w:rPr>
          <w:rFonts w:hint="eastAsia"/>
        </w:rPr>
      </w:pPr>
    </w:p>
    <w:p w14:paraId="03357D84" w14:textId="53BC49F0" w:rsidR="0094501B" w:rsidRDefault="005C6F1C" w:rsidP="0094501B">
      <w:pPr>
        <w:ind w:firstLine="480"/>
        <w:jc w:val="center"/>
        <w:rPr>
          <w:noProof/>
        </w:rPr>
      </w:pPr>
      <w:r w:rsidRPr="005C6F1C">
        <w:rPr>
          <w:noProof/>
        </w:rPr>
        <w:drawing>
          <wp:inline distT="0" distB="0" distL="0" distR="0" wp14:anchorId="796D5DF7" wp14:editId="3B21DB76">
            <wp:extent cx="5688965" cy="2989580"/>
            <wp:effectExtent l="0" t="0" r="6985" b="1270"/>
            <wp:docPr id="170543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36474" name=""/>
                    <pic:cNvPicPr/>
                  </pic:nvPicPr>
                  <pic:blipFill>
                    <a:blip r:embed="rId86"/>
                    <a:stretch>
                      <a:fillRect/>
                    </a:stretch>
                  </pic:blipFill>
                  <pic:spPr>
                    <a:xfrm>
                      <a:off x="0" y="0"/>
                      <a:ext cx="5688965" cy="2989580"/>
                    </a:xfrm>
                    <a:prstGeom prst="rect">
                      <a:avLst/>
                    </a:prstGeom>
                  </pic:spPr>
                </pic:pic>
              </a:graphicData>
            </a:graphic>
          </wp:inline>
        </w:drawing>
      </w:r>
    </w:p>
    <w:p w14:paraId="361CE4CE" w14:textId="22D9D13D" w:rsidR="0094501B" w:rsidRPr="005C2D78" w:rsidRDefault="005C2D78" w:rsidP="005C2D78">
      <w:pPr>
        <w:pStyle w:val="a4"/>
        <w:spacing w:before="0" w:afterLines="50" w:after="120"/>
        <w:ind w:firstLineChars="0" w:firstLine="400"/>
        <w:jc w:val="center"/>
        <w:rPr>
          <w:rFonts w:ascii="Times New Roman" w:eastAsia="宋体" w:hAnsi="Times New Roman" w:cs="Times New Roman"/>
          <w:sz w:val="21"/>
          <w:szCs w:val="21"/>
        </w:rPr>
      </w:pPr>
      <w:bookmarkStart w:id="167" w:name="_Ref197619374"/>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STYLEREF 1 \s</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5</w:t>
      </w:r>
      <w:r>
        <w:rPr>
          <w:rFonts w:ascii="Times New Roman" w:eastAsia="宋体" w:hAnsi="Times New Roman" w:cs="Times New Roman"/>
          <w:sz w:val="21"/>
          <w:szCs w:val="21"/>
        </w:rPr>
        <w:fldChar w:fldCharType="end"/>
      </w:r>
      <w:r>
        <w:rPr>
          <w:rFonts w:ascii="Times New Roman" w:eastAsia="宋体" w:hAnsi="Times New Roman" w:cs="Times New Roman"/>
          <w:sz w:val="21"/>
          <w:szCs w:val="21"/>
        </w:rPr>
        <w:noBreakHyphen/>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w:instrText>
      </w:r>
      <w:r>
        <w:rPr>
          <w:rFonts w:ascii="Times New Roman" w:eastAsia="宋体" w:hAnsi="Times New Roman" w:cs="Times New Roman" w:hint="eastAsia"/>
          <w:sz w:val="21"/>
          <w:szCs w:val="21"/>
        </w:rPr>
        <w:instrText xml:space="preserve">SEQ </w:instrText>
      </w:r>
      <w:r>
        <w:rPr>
          <w:rFonts w:ascii="Times New Roman" w:eastAsia="宋体" w:hAnsi="Times New Roman" w:cs="Times New Roman" w:hint="eastAsia"/>
          <w:sz w:val="21"/>
          <w:szCs w:val="21"/>
        </w:rPr>
        <w:instrText>图</w:instrText>
      </w:r>
      <w:r>
        <w:rPr>
          <w:rFonts w:ascii="Times New Roman" w:eastAsia="宋体" w:hAnsi="Times New Roman" w:cs="Times New Roman" w:hint="eastAsia"/>
          <w:sz w:val="21"/>
          <w:szCs w:val="21"/>
        </w:rPr>
        <w:instrText xml:space="preserve"> \* ARABIC \s 1</w:instrText>
      </w:r>
      <w:r>
        <w:rPr>
          <w:rFonts w:ascii="Times New Roman" w:eastAsia="宋体" w:hAnsi="Times New Roman" w:cs="Times New Roman"/>
          <w:sz w:val="21"/>
          <w:szCs w:val="21"/>
        </w:rPr>
        <w:instrText xml:space="preserve"> </w:instrText>
      </w:r>
      <w:r>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1</w:t>
      </w:r>
      <w:r>
        <w:rPr>
          <w:rFonts w:ascii="Times New Roman" w:eastAsia="宋体" w:hAnsi="Times New Roman" w:cs="Times New Roman"/>
          <w:sz w:val="21"/>
          <w:szCs w:val="21"/>
        </w:rPr>
        <w:fldChar w:fldCharType="end"/>
      </w:r>
      <w:bookmarkEnd w:id="167"/>
      <w:r w:rsidRPr="005C2D78">
        <w:rPr>
          <w:rFonts w:ascii="Times New Roman" w:eastAsia="宋体" w:hAnsi="Times New Roman" w:cs="Times New Roman"/>
          <w:sz w:val="21"/>
          <w:szCs w:val="21"/>
        </w:rPr>
        <w:t xml:space="preserve">  </w:t>
      </w:r>
      <w:r w:rsidRPr="005C2D78">
        <w:rPr>
          <w:rFonts w:ascii="Times New Roman" w:eastAsia="宋体" w:hAnsi="Times New Roman" w:cs="Times New Roman" w:hint="eastAsia"/>
          <w:sz w:val="21"/>
          <w:szCs w:val="21"/>
        </w:rPr>
        <w:t>上传</w:t>
      </w:r>
      <w:r w:rsidR="005C6F1C">
        <w:rPr>
          <w:rFonts w:ascii="Times New Roman" w:eastAsia="宋体" w:hAnsi="Times New Roman" w:cs="Times New Roman" w:hint="eastAsia"/>
          <w:sz w:val="21"/>
          <w:szCs w:val="21"/>
        </w:rPr>
        <w:t>待识别图片</w:t>
      </w:r>
    </w:p>
    <w:p w14:paraId="0D8280FE" w14:textId="523D7C5A" w:rsidR="0094501B" w:rsidRPr="00615D6D" w:rsidRDefault="0094501B" w:rsidP="0094501B">
      <w:pPr>
        <w:ind w:firstLine="480"/>
        <w:jc w:val="center"/>
      </w:pPr>
    </w:p>
    <w:p w14:paraId="629B45B2" w14:textId="2FFCE017" w:rsidR="0094501B" w:rsidRPr="005C2D78" w:rsidRDefault="005C2D78" w:rsidP="005C2D78">
      <w:pPr>
        <w:pStyle w:val="a4"/>
        <w:spacing w:before="0" w:afterLines="50" w:after="120"/>
        <w:ind w:firstLineChars="0" w:firstLine="400"/>
        <w:jc w:val="center"/>
        <w:rPr>
          <w:rFonts w:ascii="Times New Roman" w:eastAsia="宋体" w:hAnsi="Times New Roman" w:cs="Times New Roman"/>
          <w:sz w:val="21"/>
          <w:szCs w:val="21"/>
        </w:rPr>
      </w:pPr>
      <w:bookmarkStart w:id="168" w:name="_Ref197619376"/>
      <w:r w:rsidRPr="005C2D78">
        <w:rPr>
          <w:rFonts w:ascii="Times New Roman" w:eastAsia="宋体" w:hAnsi="Times New Roman" w:cs="Times New Roman" w:hint="eastAsia"/>
          <w:sz w:val="21"/>
          <w:szCs w:val="21"/>
        </w:rPr>
        <w:lastRenderedPageBreak/>
        <w:t>图</w:t>
      </w:r>
      <w:r w:rsidRPr="005C2D78">
        <w:rPr>
          <w:rFonts w:ascii="Times New Roman" w:eastAsia="宋体" w:hAnsi="Times New Roman" w:cs="Times New Roman" w:hint="eastAsia"/>
          <w:sz w:val="21"/>
          <w:szCs w:val="21"/>
        </w:rPr>
        <w:t xml:space="preserve"> </w:t>
      </w:r>
      <w:r w:rsidRPr="005C2D78">
        <w:rPr>
          <w:rFonts w:ascii="Times New Roman" w:eastAsia="宋体" w:hAnsi="Times New Roman" w:cs="Times New Roman"/>
          <w:sz w:val="21"/>
          <w:szCs w:val="21"/>
        </w:rPr>
        <w:fldChar w:fldCharType="begin"/>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hint="eastAsia"/>
          <w:sz w:val="21"/>
          <w:szCs w:val="21"/>
        </w:rPr>
        <w:instrText>STYLEREF 1 \s</w:instrText>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sz w:val="21"/>
          <w:szCs w:val="21"/>
        </w:rPr>
        <w:fldChar w:fldCharType="separate"/>
      </w:r>
      <w:r w:rsidRPr="005C2D78">
        <w:rPr>
          <w:rFonts w:ascii="Times New Roman" w:eastAsia="宋体" w:hAnsi="Times New Roman" w:cs="Times New Roman"/>
          <w:sz w:val="21"/>
          <w:szCs w:val="21"/>
        </w:rPr>
        <w:t>5</w:t>
      </w:r>
      <w:r w:rsidRPr="005C2D78">
        <w:rPr>
          <w:rFonts w:ascii="Times New Roman" w:eastAsia="宋体" w:hAnsi="Times New Roman" w:cs="Times New Roman"/>
          <w:sz w:val="21"/>
          <w:szCs w:val="21"/>
        </w:rPr>
        <w:fldChar w:fldCharType="end"/>
      </w:r>
      <w:r w:rsidRPr="005C2D78">
        <w:rPr>
          <w:rFonts w:ascii="Times New Roman" w:eastAsia="宋体" w:hAnsi="Times New Roman" w:cs="Times New Roman"/>
          <w:sz w:val="21"/>
          <w:szCs w:val="21"/>
        </w:rPr>
        <w:noBreakHyphen/>
      </w:r>
      <w:r w:rsidRPr="005C2D78">
        <w:rPr>
          <w:rFonts w:ascii="Times New Roman" w:eastAsia="宋体" w:hAnsi="Times New Roman" w:cs="Times New Roman"/>
          <w:sz w:val="21"/>
          <w:szCs w:val="21"/>
        </w:rPr>
        <w:fldChar w:fldCharType="begin"/>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hint="eastAsia"/>
          <w:sz w:val="21"/>
          <w:szCs w:val="21"/>
        </w:rPr>
        <w:instrText xml:space="preserve">SEQ </w:instrText>
      </w:r>
      <w:r w:rsidRPr="005C2D78">
        <w:rPr>
          <w:rFonts w:ascii="Times New Roman" w:eastAsia="宋体" w:hAnsi="Times New Roman" w:cs="Times New Roman" w:hint="eastAsia"/>
          <w:sz w:val="21"/>
          <w:szCs w:val="21"/>
        </w:rPr>
        <w:instrText>图</w:instrText>
      </w:r>
      <w:r w:rsidRPr="005C2D78">
        <w:rPr>
          <w:rFonts w:ascii="Times New Roman" w:eastAsia="宋体" w:hAnsi="Times New Roman" w:cs="Times New Roman" w:hint="eastAsia"/>
          <w:sz w:val="21"/>
          <w:szCs w:val="21"/>
        </w:rPr>
        <w:instrText xml:space="preserve"> \* ARABIC \s 1</w:instrText>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sz w:val="21"/>
          <w:szCs w:val="21"/>
        </w:rPr>
        <w:fldChar w:fldCharType="separate"/>
      </w:r>
      <w:r w:rsidRPr="005C2D78">
        <w:rPr>
          <w:rFonts w:ascii="Times New Roman" w:eastAsia="宋体" w:hAnsi="Times New Roman" w:cs="Times New Roman"/>
          <w:sz w:val="21"/>
          <w:szCs w:val="21"/>
        </w:rPr>
        <w:t>2</w:t>
      </w:r>
      <w:r w:rsidRPr="005C2D78">
        <w:rPr>
          <w:rFonts w:ascii="Times New Roman" w:eastAsia="宋体" w:hAnsi="Times New Roman" w:cs="Times New Roman"/>
          <w:sz w:val="21"/>
          <w:szCs w:val="21"/>
        </w:rPr>
        <w:fldChar w:fldCharType="end"/>
      </w:r>
      <w:bookmarkEnd w:id="168"/>
      <w:r w:rsidRPr="005C2D78">
        <w:rPr>
          <w:rFonts w:ascii="Times New Roman" w:eastAsia="宋体" w:hAnsi="Times New Roman" w:cs="Times New Roman"/>
          <w:sz w:val="21"/>
          <w:szCs w:val="21"/>
        </w:rPr>
        <w:t xml:space="preserve">  </w:t>
      </w:r>
      <w:r w:rsidRPr="005C2D78">
        <w:rPr>
          <w:rFonts w:ascii="Times New Roman" w:eastAsia="宋体" w:hAnsi="Times New Roman" w:cs="Times New Roman" w:hint="eastAsia"/>
          <w:sz w:val="21"/>
          <w:szCs w:val="21"/>
        </w:rPr>
        <w:t>选择文件上传</w:t>
      </w:r>
    </w:p>
    <w:p w14:paraId="79CDAB0E" w14:textId="77777777" w:rsidR="0094501B" w:rsidRDefault="0094501B" w:rsidP="0094501B">
      <w:pPr>
        <w:ind w:firstLine="480"/>
        <w:jc w:val="center"/>
      </w:pPr>
      <w:r w:rsidRPr="001A5483">
        <w:rPr>
          <w:noProof/>
        </w:rPr>
        <w:drawing>
          <wp:inline distT="0" distB="0" distL="0" distR="0" wp14:anchorId="3702C771" wp14:editId="4C5EA941">
            <wp:extent cx="5266055" cy="2827655"/>
            <wp:effectExtent l="0" t="0" r="0" b="0"/>
            <wp:docPr id="28" name="图片 1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图形用户界面, 应用程序&#10;&#10;AI 生成的内容可能不正确。"/>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2827655"/>
                    </a:xfrm>
                    <a:prstGeom prst="rect">
                      <a:avLst/>
                    </a:prstGeom>
                    <a:noFill/>
                    <a:ln>
                      <a:noFill/>
                    </a:ln>
                  </pic:spPr>
                </pic:pic>
              </a:graphicData>
            </a:graphic>
          </wp:inline>
        </w:drawing>
      </w:r>
    </w:p>
    <w:p w14:paraId="62283FC8" w14:textId="1054F608" w:rsidR="0094501B" w:rsidRPr="005C2D78" w:rsidRDefault="005C2D78" w:rsidP="005C2D78">
      <w:pPr>
        <w:pStyle w:val="a4"/>
        <w:spacing w:before="0" w:afterLines="50" w:after="120"/>
        <w:ind w:firstLineChars="0" w:firstLine="400"/>
        <w:jc w:val="center"/>
        <w:rPr>
          <w:rFonts w:ascii="Times New Roman" w:eastAsia="宋体" w:hAnsi="Times New Roman" w:cs="Times New Roman"/>
          <w:sz w:val="21"/>
          <w:szCs w:val="21"/>
        </w:rPr>
      </w:pPr>
      <w:bookmarkStart w:id="169" w:name="_Ref197619377"/>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Pr="005C2D78">
        <w:rPr>
          <w:rFonts w:ascii="Times New Roman" w:eastAsia="宋体" w:hAnsi="Times New Roman" w:cs="Times New Roman"/>
          <w:sz w:val="21"/>
          <w:szCs w:val="21"/>
        </w:rPr>
        <w:fldChar w:fldCharType="begin"/>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hint="eastAsia"/>
          <w:sz w:val="21"/>
          <w:szCs w:val="21"/>
        </w:rPr>
        <w:instrText>STYLEREF 1 \s</w:instrText>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sz w:val="21"/>
          <w:szCs w:val="21"/>
        </w:rPr>
        <w:fldChar w:fldCharType="separate"/>
      </w:r>
      <w:r w:rsidRPr="005C2D78">
        <w:rPr>
          <w:rFonts w:ascii="Times New Roman" w:eastAsia="宋体" w:hAnsi="Times New Roman" w:cs="Times New Roman"/>
          <w:sz w:val="21"/>
          <w:szCs w:val="21"/>
        </w:rPr>
        <w:t>5</w:t>
      </w:r>
      <w:r w:rsidRPr="005C2D78">
        <w:rPr>
          <w:rFonts w:ascii="Times New Roman" w:eastAsia="宋体" w:hAnsi="Times New Roman" w:cs="Times New Roman"/>
          <w:sz w:val="21"/>
          <w:szCs w:val="21"/>
        </w:rPr>
        <w:fldChar w:fldCharType="end"/>
      </w:r>
      <w:r w:rsidRPr="005C2D78">
        <w:rPr>
          <w:rFonts w:ascii="Times New Roman" w:eastAsia="宋体" w:hAnsi="Times New Roman" w:cs="Times New Roman"/>
          <w:sz w:val="21"/>
          <w:szCs w:val="21"/>
        </w:rPr>
        <w:noBreakHyphen/>
      </w:r>
      <w:r w:rsidRPr="005C2D78">
        <w:rPr>
          <w:rFonts w:ascii="Times New Roman" w:eastAsia="宋体" w:hAnsi="Times New Roman" w:cs="Times New Roman"/>
          <w:sz w:val="21"/>
          <w:szCs w:val="21"/>
        </w:rPr>
        <w:fldChar w:fldCharType="begin"/>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hint="eastAsia"/>
          <w:sz w:val="21"/>
          <w:szCs w:val="21"/>
        </w:rPr>
        <w:instrText xml:space="preserve">SEQ </w:instrText>
      </w:r>
      <w:r w:rsidRPr="005C2D78">
        <w:rPr>
          <w:rFonts w:ascii="Times New Roman" w:eastAsia="宋体" w:hAnsi="Times New Roman" w:cs="Times New Roman" w:hint="eastAsia"/>
          <w:sz w:val="21"/>
          <w:szCs w:val="21"/>
        </w:rPr>
        <w:instrText>图</w:instrText>
      </w:r>
      <w:r w:rsidRPr="005C2D78">
        <w:rPr>
          <w:rFonts w:ascii="Times New Roman" w:eastAsia="宋体" w:hAnsi="Times New Roman" w:cs="Times New Roman" w:hint="eastAsia"/>
          <w:sz w:val="21"/>
          <w:szCs w:val="21"/>
        </w:rPr>
        <w:instrText xml:space="preserve"> \* ARABIC \s 1</w:instrText>
      </w:r>
      <w:r w:rsidRPr="005C2D78">
        <w:rPr>
          <w:rFonts w:ascii="Times New Roman" w:eastAsia="宋体" w:hAnsi="Times New Roman" w:cs="Times New Roman"/>
          <w:sz w:val="21"/>
          <w:szCs w:val="21"/>
        </w:rPr>
        <w:instrText xml:space="preserve"> </w:instrText>
      </w:r>
      <w:r w:rsidRPr="005C2D78">
        <w:rPr>
          <w:rFonts w:ascii="Times New Roman" w:eastAsia="宋体" w:hAnsi="Times New Roman" w:cs="Times New Roman"/>
          <w:sz w:val="21"/>
          <w:szCs w:val="21"/>
        </w:rPr>
        <w:fldChar w:fldCharType="separate"/>
      </w:r>
      <w:r w:rsidRPr="005C2D78">
        <w:rPr>
          <w:rFonts w:ascii="Times New Roman" w:eastAsia="宋体" w:hAnsi="Times New Roman" w:cs="Times New Roman"/>
          <w:sz w:val="21"/>
          <w:szCs w:val="21"/>
        </w:rPr>
        <w:t>3</w:t>
      </w:r>
      <w:r w:rsidRPr="005C2D78">
        <w:rPr>
          <w:rFonts w:ascii="Times New Roman" w:eastAsia="宋体" w:hAnsi="Times New Roman" w:cs="Times New Roman"/>
          <w:sz w:val="21"/>
          <w:szCs w:val="21"/>
        </w:rPr>
        <w:fldChar w:fldCharType="end"/>
      </w:r>
      <w:bookmarkEnd w:id="169"/>
      <w:r w:rsidRPr="005C2D78">
        <w:rPr>
          <w:rFonts w:ascii="Times New Roman" w:eastAsia="宋体" w:hAnsi="Times New Roman" w:cs="Times New Roman"/>
          <w:sz w:val="21"/>
          <w:szCs w:val="21"/>
        </w:rPr>
        <w:t xml:space="preserve">  </w:t>
      </w:r>
      <w:r w:rsidRPr="005C2D78">
        <w:rPr>
          <w:rFonts w:ascii="Times New Roman" w:eastAsia="宋体" w:hAnsi="Times New Roman" w:cs="Times New Roman" w:hint="eastAsia"/>
          <w:sz w:val="21"/>
          <w:szCs w:val="21"/>
        </w:rPr>
        <w:t>成功上传文件</w:t>
      </w:r>
    </w:p>
    <w:p w14:paraId="3D23B3B3" w14:textId="77777777" w:rsidR="0094501B" w:rsidRPr="00615D6D" w:rsidRDefault="0094501B" w:rsidP="0094501B">
      <w:pPr>
        <w:pStyle w:val="3"/>
      </w:pPr>
      <w:bookmarkStart w:id="170" w:name="_Toc167983027"/>
      <w:r>
        <w:rPr>
          <w:rFonts w:hint="eastAsia"/>
        </w:rPr>
        <w:t>音频检索</w:t>
      </w:r>
      <w:r w:rsidRPr="00DE03CD">
        <w:rPr>
          <w:rFonts w:hint="eastAsia"/>
        </w:rPr>
        <w:t>模块实现</w:t>
      </w:r>
      <w:bookmarkEnd w:id="170"/>
    </w:p>
    <w:p w14:paraId="1DB19DEA" w14:textId="77777777" w:rsidR="0094501B" w:rsidRDefault="0094501B" w:rsidP="0094501B">
      <w:pPr>
        <w:ind w:firstLine="480"/>
      </w:pPr>
      <w:r w:rsidRPr="00DC04D1">
        <w:rPr>
          <w:rFonts w:hint="eastAsia"/>
        </w:rPr>
        <w:t>用户在前端已经上传文件，并点击“批量查询”按钮后，系统在后台会自动开启原声查询、伴奏查询、旋律查询三种查询</w:t>
      </w:r>
      <w:r>
        <w:rPr>
          <w:rFonts w:hint="eastAsia"/>
        </w:rPr>
        <w:t>，均采用了</w:t>
      </w:r>
      <w:r>
        <w:rPr>
          <w:rFonts w:hint="eastAsia"/>
        </w:rPr>
        <w:t>Java</w:t>
      </w:r>
      <w:r>
        <w:rPr>
          <w:rFonts w:hint="eastAsia"/>
        </w:rPr>
        <w:t>与</w:t>
      </w:r>
      <w:r>
        <w:rPr>
          <w:rFonts w:hint="eastAsia"/>
        </w:rPr>
        <w:t>Python</w:t>
      </w:r>
      <w:r>
        <w:rPr>
          <w:rFonts w:hint="eastAsia"/>
        </w:rPr>
        <w:t>混合编程，经</w:t>
      </w:r>
      <w:r>
        <w:rPr>
          <w:rFonts w:hint="eastAsia"/>
        </w:rPr>
        <w:t>Java</w:t>
      </w:r>
      <w:r>
        <w:rPr>
          <w:rFonts w:hint="eastAsia"/>
        </w:rPr>
        <w:t>代码交互后调用</w:t>
      </w:r>
      <w:r>
        <w:rPr>
          <w:rFonts w:hint="eastAsia"/>
        </w:rPr>
        <w:t>Python</w:t>
      </w:r>
      <w:r>
        <w:rPr>
          <w:rFonts w:hint="eastAsia"/>
        </w:rPr>
        <w:t>脚本</w:t>
      </w:r>
      <w:r w:rsidRPr="00DC04D1">
        <w:rPr>
          <w:rFonts w:hint="eastAsia"/>
        </w:rPr>
        <w:t>。三种查询的</w:t>
      </w:r>
      <w:r w:rsidRPr="00DC04D1">
        <w:rPr>
          <w:rFonts w:hint="eastAsia"/>
        </w:rPr>
        <w:t>java</w:t>
      </w:r>
      <w:r w:rsidRPr="00DC04D1">
        <w:rPr>
          <w:rFonts w:hint="eastAsia"/>
        </w:rPr>
        <w:t>代码处理流程类似，以原声查询代码为例，先由</w:t>
      </w:r>
      <w:r w:rsidRPr="00DC04D1">
        <w:rPr>
          <w:rFonts w:hint="eastAsia"/>
        </w:rPr>
        <w:t>java</w:t>
      </w:r>
      <w:r w:rsidRPr="00DC04D1">
        <w:rPr>
          <w:rFonts w:hint="eastAsia"/>
        </w:rPr>
        <w:t>代码开启</w:t>
      </w:r>
      <w:r w:rsidRPr="00DC04D1">
        <w:rPr>
          <w:rFonts w:hint="eastAsia"/>
        </w:rPr>
        <w:t>ProcessBuilder</w:t>
      </w:r>
      <w:r w:rsidRPr="00DC04D1">
        <w:rPr>
          <w:rFonts w:hint="eastAsia"/>
        </w:rPr>
        <w:t>调用</w:t>
      </w:r>
      <w:r w:rsidRPr="00DC04D1">
        <w:rPr>
          <w:rFonts w:hint="eastAsia"/>
        </w:rPr>
        <w:t>Python</w:t>
      </w:r>
      <w:r w:rsidRPr="00DC04D1">
        <w:rPr>
          <w:rFonts w:hint="eastAsia"/>
        </w:rPr>
        <w:t>脚本，在处理过程中使用</w:t>
      </w:r>
      <w:r w:rsidRPr="00DC04D1">
        <w:rPr>
          <w:rFonts w:hint="eastAsia"/>
        </w:rPr>
        <w:t>BufferReader</w:t>
      </w:r>
      <w:r w:rsidRPr="00DC04D1">
        <w:rPr>
          <w:rFonts w:hint="eastAsia"/>
        </w:rPr>
        <w:t>读取控制台输出，从控制台输出中实时读取处理进度并同步给</w:t>
      </w:r>
      <w:r w:rsidRPr="00DC04D1">
        <w:rPr>
          <w:rFonts w:hint="eastAsia"/>
        </w:rPr>
        <w:t>HttpServletRequest.Session</w:t>
      </w:r>
      <w:r w:rsidRPr="00DC04D1">
        <w:rPr>
          <w:rFonts w:hint="eastAsia"/>
        </w:rPr>
        <w:t>，在查询完成后解析</w:t>
      </w:r>
      <w:r w:rsidRPr="00DC04D1">
        <w:rPr>
          <w:rFonts w:hint="eastAsia"/>
        </w:rPr>
        <w:t>json</w:t>
      </w:r>
      <w:r w:rsidRPr="00DC04D1">
        <w:rPr>
          <w:rFonts w:hint="eastAsia"/>
        </w:rPr>
        <w:t>数据，将检索结果存入</w:t>
      </w:r>
      <w:r w:rsidRPr="00DC04D1">
        <w:rPr>
          <w:rFonts w:hint="eastAsia"/>
        </w:rPr>
        <w:t>query</w:t>
      </w:r>
      <w:r w:rsidRPr="00DC04D1">
        <w:rPr>
          <w:rFonts w:hint="eastAsia"/>
        </w:rPr>
        <w:t>与</w:t>
      </w:r>
      <w:r w:rsidRPr="00DC04D1">
        <w:rPr>
          <w:rFonts w:hint="eastAsia"/>
        </w:rPr>
        <w:t>result</w:t>
      </w:r>
      <w:r w:rsidRPr="00DC04D1">
        <w:rPr>
          <w:rFonts w:hint="eastAsia"/>
        </w:rPr>
        <w:t>表中，并返回前端处理结果。</w:t>
      </w:r>
      <w:r>
        <w:rPr>
          <w:rFonts w:hint="eastAsia"/>
        </w:rPr>
        <w:t>以原声查询为例，后端</w:t>
      </w:r>
      <w:r>
        <w:rPr>
          <w:rFonts w:hint="eastAsia"/>
        </w:rPr>
        <w:t>Java</w:t>
      </w:r>
      <w:r>
        <w:rPr>
          <w:rFonts w:hint="eastAsia"/>
        </w:rPr>
        <w:t>代码如下：</w:t>
      </w:r>
    </w:p>
    <w:p w14:paraId="4203E337" w14:textId="77777777" w:rsidR="0094501B" w:rsidRPr="00B47BDE" w:rsidRDefault="0094501B" w:rsidP="0094501B">
      <w:pPr>
        <w:ind w:firstLine="420"/>
        <w:rPr>
          <w:sz w:val="21"/>
          <w:shd w:val="clear" w:color="auto" w:fill="FFFFFF"/>
        </w:rPr>
      </w:pPr>
      <w:r w:rsidRPr="00B47BDE">
        <w:rPr>
          <w:sz w:val="21"/>
          <w:shd w:val="clear" w:color="auto" w:fill="FFFFFF"/>
        </w:rPr>
        <w:t>public String searchOrigin(String pythonPath, String pythonFilePath, String path, HttpServletRequest request) throws IOException, InterruptedException, JSONException {</w:t>
      </w:r>
    </w:p>
    <w:p w14:paraId="2A307A37" w14:textId="77777777" w:rsidR="0094501B" w:rsidRPr="00B47BDE" w:rsidRDefault="0094501B" w:rsidP="0094501B">
      <w:pPr>
        <w:ind w:firstLine="420"/>
        <w:rPr>
          <w:sz w:val="21"/>
          <w:shd w:val="clear" w:color="auto" w:fill="FFFFFF"/>
        </w:rPr>
      </w:pPr>
      <w:r w:rsidRPr="00B47BDE">
        <w:rPr>
          <w:sz w:val="21"/>
          <w:shd w:val="clear" w:color="auto" w:fill="FFFFFF"/>
        </w:rPr>
        <w:t xml:space="preserve">        // </w:t>
      </w:r>
      <w:r w:rsidRPr="00B47BDE">
        <w:rPr>
          <w:sz w:val="21"/>
          <w:shd w:val="clear" w:color="auto" w:fill="FFFFFF"/>
        </w:rPr>
        <w:t>用</w:t>
      </w:r>
      <w:r w:rsidRPr="00B47BDE">
        <w:rPr>
          <w:sz w:val="21"/>
          <w:shd w:val="clear" w:color="auto" w:fill="FFFFFF"/>
        </w:rPr>
        <w:t xml:space="preserve"> ProcessBuilder </w:t>
      </w:r>
      <w:r w:rsidRPr="00B47BDE">
        <w:rPr>
          <w:sz w:val="21"/>
          <w:shd w:val="clear" w:color="auto" w:fill="FFFFFF"/>
        </w:rPr>
        <w:t>跑</w:t>
      </w:r>
      <w:r w:rsidRPr="00B47BDE">
        <w:rPr>
          <w:sz w:val="21"/>
          <w:shd w:val="clear" w:color="auto" w:fill="FFFFFF"/>
        </w:rPr>
        <w:t xml:space="preserve"> Python </w:t>
      </w:r>
      <w:r w:rsidRPr="00B47BDE">
        <w:rPr>
          <w:sz w:val="21"/>
          <w:shd w:val="clear" w:color="auto" w:fill="FFFFFF"/>
        </w:rPr>
        <w:t>脚本</w:t>
      </w:r>
    </w:p>
    <w:p w14:paraId="20CD6387" w14:textId="77777777" w:rsidR="0094501B" w:rsidRPr="00B47BDE" w:rsidRDefault="0094501B" w:rsidP="0094501B">
      <w:pPr>
        <w:ind w:firstLine="420"/>
        <w:rPr>
          <w:sz w:val="21"/>
          <w:shd w:val="clear" w:color="auto" w:fill="FFFFFF"/>
        </w:rPr>
      </w:pPr>
      <w:r w:rsidRPr="00B47BDE">
        <w:rPr>
          <w:sz w:val="21"/>
          <w:shd w:val="clear" w:color="auto" w:fill="FFFFFF"/>
        </w:rPr>
        <w:t xml:space="preserve">        ProcessBuilder processBuilder = new ProcessBuilder(pythonPath,"-u",pythonFilePath,"--path",path);</w:t>
      </w:r>
    </w:p>
    <w:p w14:paraId="026FF9D4" w14:textId="77777777" w:rsidR="0094501B" w:rsidRPr="00B47BDE" w:rsidRDefault="0094501B" w:rsidP="0094501B">
      <w:pPr>
        <w:ind w:firstLine="420"/>
        <w:rPr>
          <w:sz w:val="21"/>
          <w:shd w:val="clear" w:color="auto" w:fill="FFFFFF"/>
        </w:rPr>
      </w:pPr>
      <w:r w:rsidRPr="00B47BDE">
        <w:rPr>
          <w:sz w:val="21"/>
          <w:shd w:val="clear" w:color="auto" w:fill="FFFFFF"/>
        </w:rPr>
        <w:t xml:space="preserve">        Process process = processBuilder.start();</w:t>
      </w:r>
    </w:p>
    <w:p w14:paraId="1CCFEDF2"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System.out.println(pythonPath + " -u " + pythonFilePath + "--path " + path);</w:t>
      </w:r>
    </w:p>
    <w:p w14:paraId="6FE80BAB" w14:textId="77777777" w:rsidR="0094501B" w:rsidRPr="00B47BDE" w:rsidRDefault="0094501B" w:rsidP="0094501B">
      <w:pPr>
        <w:ind w:firstLine="420"/>
        <w:rPr>
          <w:sz w:val="21"/>
          <w:shd w:val="clear" w:color="auto" w:fill="FFFFFF"/>
        </w:rPr>
      </w:pPr>
      <w:r w:rsidRPr="00B47BDE">
        <w:rPr>
          <w:sz w:val="21"/>
          <w:shd w:val="clear" w:color="auto" w:fill="FFFFFF"/>
        </w:rPr>
        <w:t xml:space="preserve">        // </w:t>
      </w:r>
      <w:r w:rsidRPr="00B47BDE">
        <w:rPr>
          <w:sz w:val="21"/>
          <w:shd w:val="clear" w:color="auto" w:fill="FFFFFF"/>
        </w:rPr>
        <w:t>用</w:t>
      </w:r>
      <w:r w:rsidRPr="00B47BDE">
        <w:rPr>
          <w:sz w:val="21"/>
          <w:shd w:val="clear" w:color="auto" w:fill="FFFFFF"/>
        </w:rPr>
        <w:t xml:space="preserve"> BufferedReader </w:t>
      </w:r>
      <w:r w:rsidRPr="00B47BDE">
        <w:rPr>
          <w:sz w:val="21"/>
          <w:shd w:val="clear" w:color="auto" w:fill="FFFFFF"/>
        </w:rPr>
        <w:t>读取</w:t>
      </w:r>
      <w:r w:rsidRPr="00B47BDE">
        <w:rPr>
          <w:sz w:val="21"/>
          <w:shd w:val="clear" w:color="auto" w:fill="FFFFFF"/>
        </w:rPr>
        <w:t xml:space="preserve"> Python </w:t>
      </w:r>
      <w:r w:rsidRPr="00B47BDE">
        <w:rPr>
          <w:sz w:val="21"/>
          <w:shd w:val="clear" w:color="auto" w:fill="FFFFFF"/>
        </w:rPr>
        <w:t>脚本的输出</w:t>
      </w:r>
    </w:p>
    <w:p w14:paraId="34149D27" w14:textId="77777777" w:rsidR="0094501B" w:rsidRPr="00B47BDE" w:rsidRDefault="0094501B" w:rsidP="0094501B">
      <w:pPr>
        <w:ind w:firstLine="420"/>
        <w:rPr>
          <w:sz w:val="21"/>
          <w:shd w:val="clear" w:color="auto" w:fill="FFFFFF"/>
        </w:rPr>
      </w:pPr>
      <w:r w:rsidRPr="00B47BDE">
        <w:rPr>
          <w:sz w:val="21"/>
          <w:shd w:val="clear" w:color="auto" w:fill="FFFFFF"/>
        </w:rPr>
        <w:t xml:space="preserve">        BufferedReader reader = new BufferedReader(new InputStreamReader(process.getInputStream(),</w:t>
      </w:r>
    </w:p>
    <w:p w14:paraId="15DDA8BA" w14:textId="77777777" w:rsidR="0094501B" w:rsidRPr="00B47BDE" w:rsidRDefault="0094501B" w:rsidP="0094501B">
      <w:pPr>
        <w:ind w:firstLine="420"/>
        <w:rPr>
          <w:sz w:val="21"/>
          <w:shd w:val="clear" w:color="auto" w:fill="FFFFFF"/>
        </w:rPr>
      </w:pPr>
      <w:r w:rsidRPr="00B47BDE">
        <w:rPr>
          <w:sz w:val="21"/>
          <w:shd w:val="clear" w:color="auto" w:fill="FFFFFF"/>
        </w:rPr>
        <w:t xml:space="preserve">                StandardCharsets.UTF_8));</w:t>
      </w:r>
    </w:p>
    <w:p w14:paraId="739EACF3" w14:textId="77777777" w:rsidR="0094501B" w:rsidRPr="00B47BDE" w:rsidRDefault="0094501B" w:rsidP="0094501B">
      <w:pPr>
        <w:ind w:firstLine="420"/>
        <w:rPr>
          <w:sz w:val="21"/>
          <w:shd w:val="clear" w:color="auto" w:fill="FFFFFF"/>
        </w:rPr>
      </w:pPr>
      <w:r w:rsidRPr="00B47BDE">
        <w:rPr>
          <w:sz w:val="21"/>
          <w:shd w:val="clear" w:color="auto" w:fill="FFFFFF"/>
        </w:rPr>
        <w:t xml:space="preserve">        String line;</w:t>
      </w:r>
    </w:p>
    <w:p w14:paraId="295DEE20" w14:textId="77777777" w:rsidR="0094501B" w:rsidRPr="00B47BDE" w:rsidRDefault="0094501B" w:rsidP="0094501B">
      <w:pPr>
        <w:ind w:firstLine="420"/>
        <w:rPr>
          <w:sz w:val="21"/>
          <w:shd w:val="clear" w:color="auto" w:fill="FFFFFF"/>
        </w:rPr>
      </w:pPr>
      <w:r w:rsidRPr="00B47BDE">
        <w:rPr>
          <w:sz w:val="21"/>
          <w:shd w:val="clear" w:color="auto" w:fill="FFFFFF"/>
        </w:rPr>
        <w:t xml:space="preserve">        JSONArray jsonArray = null;</w:t>
      </w:r>
    </w:p>
    <w:p w14:paraId="1385013E" w14:textId="77777777" w:rsidR="0094501B" w:rsidRPr="00B47BDE" w:rsidRDefault="0094501B" w:rsidP="0094501B">
      <w:pPr>
        <w:ind w:firstLine="420"/>
        <w:rPr>
          <w:sz w:val="21"/>
          <w:shd w:val="clear" w:color="auto" w:fill="FFFFFF"/>
        </w:rPr>
      </w:pPr>
      <w:r w:rsidRPr="00B47BDE">
        <w:rPr>
          <w:sz w:val="21"/>
          <w:shd w:val="clear" w:color="auto" w:fill="FFFFFF"/>
        </w:rPr>
        <w:t xml:space="preserve">        while ((line = reader.readLine()) != null) {</w:t>
      </w:r>
    </w:p>
    <w:p w14:paraId="708D632A"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System.out.println(line);</w:t>
      </w:r>
    </w:p>
    <w:p w14:paraId="7B223292"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r w:rsidRPr="00B47BDE">
        <w:rPr>
          <w:sz w:val="21"/>
          <w:shd w:val="clear" w:color="auto" w:fill="FFFFFF"/>
        </w:rPr>
        <w:t>同步进度</w:t>
      </w:r>
    </w:p>
    <w:p w14:paraId="69FB1607" w14:textId="77777777" w:rsidR="0094501B" w:rsidRPr="00B47BDE" w:rsidRDefault="0094501B" w:rsidP="0094501B">
      <w:pPr>
        <w:ind w:firstLine="420"/>
        <w:rPr>
          <w:sz w:val="21"/>
          <w:shd w:val="clear" w:color="auto" w:fill="FFFFFF"/>
        </w:rPr>
      </w:pPr>
      <w:r w:rsidRPr="00B47BDE">
        <w:rPr>
          <w:sz w:val="21"/>
          <w:shd w:val="clear" w:color="auto" w:fill="FFFFFF"/>
        </w:rPr>
        <w:t xml:space="preserve">            if (line.contains("originPercent:")) {</w:t>
      </w:r>
    </w:p>
    <w:p w14:paraId="608908A5" w14:textId="77777777" w:rsidR="0094501B" w:rsidRPr="00B47BDE" w:rsidRDefault="0094501B" w:rsidP="0094501B">
      <w:pPr>
        <w:ind w:firstLine="420"/>
        <w:rPr>
          <w:sz w:val="21"/>
          <w:shd w:val="clear" w:color="auto" w:fill="FFFFFF"/>
        </w:rPr>
      </w:pPr>
      <w:r w:rsidRPr="00B47BDE">
        <w:rPr>
          <w:sz w:val="21"/>
          <w:shd w:val="clear" w:color="auto" w:fill="FFFFFF"/>
        </w:rPr>
        <w:lastRenderedPageBreak/>
        <w:t xml:space="preserve">                Integer originPercent = Integer.parseInt(line.substring("originPercent:".length(), line.indexOf("%")));</w:t>
      </w:r>
    </w:p>
    <w:p w14:paraId="041D96AF" w14:textId="77777777" w:rsidR="0094501B" w:rsidRPr="00B47BDE" w:rsidRDefault="0094501B" w:rsidP="0094501B">
      <w:pPr>
        <w:ind w:firstLine="420"/>
        <w:rPr>
          <w:sz w:val="21"/>
          <w:shd w:val="clear" w:color="auto" w:fill="FFFFFF"/>
        </w:rPr>
      </w:pPr>
      <w:r w:rsidRPr="00B47BDE">
        <w:rPr>
          <w:sz w:val="21"/>
          <w:shd w:val="clear" w:color="auto" w:fill="FFFFFF"/>
        </w:rPr>
        <w:t xml:space="preserve">                request.getSession().setAttribute("originPercent", originPercent);</w:t>
      </w:r>
    </w:p>
    <w:p w14:paraId="7E2A6AE6"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3C53E3A7"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r w:rsidRPr="00B47BDE">
        <w:rPr>
          <w:sz w:val="21"/>
          <w:shd w:val="clear" w:color="auto" w:fill="FFFFFF"/>
        </w:rPr>
        <w:t>解析</w:t>
      </w:r>
      <w:r w:rsidRPr="00B47BDE">
        <w:rPr>
          <w:sz w:val="21"/>
          <w:shd w:val="clear" w:color="auto" w:fill="FFFFFF"/>
        </w:rPr>
        <w:t>json</w:t>
      </w:r>
      <w:r w:rsidRPr="00B47BDE">
        <w:rPr>
          <w:sz w:val="21"/>
          <w:shd w:val="clear" w:color="auto" w:fill="FFFFFF"/>
        </w:rPr>
        <w:t>数据</w:t>
      </w:r>
    </w:p>
    <w:p w14:paraId="79515F4C" w14:textId="77777777" w:rsidR="0094501B" w:rsidRPr="00B47BDE" w:rsidRDefault="0094501B" w:rsidP="0094501B">
      <w:pPr>
        <w:ind w:firstLine="420"/>
        <w:rPr>
          <w:sz w:val="21"/>
          <w:shd w:val="clear" w:color="auto" w:fill="FFFFFF"/>
        </w:rPr>
      </w:pPr>
      <w:r w:rsidRPr="00B47BDE">
        <w:rPr>
          <w:sz w:val="21"/>
          <w:shd w:val="clear" w:color="auto" w:fill="FFFFFF"/>
        </w:rPr>
        <w:t xml:space="preserve">            if(line.contains("origin_search_JSON:")){</w:t>
      </w:r>
    </w:p>
    <w:p w14:paraId="41C1DA73" w14:textId="77777777" w:rsidR="0094501B" w:rsidRPr="00B47BDE" w:rsidRDefault="0094501B" w:rsidP="0094501B">
      <w:pPr>
        <w:ind w:firstLine="420"/>
        <w:rPr>
          <w:sz w:val="21"/>
          <w:shd w:val="clear" w:color="auto" w:fill="FFFFFF"/>
        </w:rPr>
      </w:pPr>
      <w:r w:rsidRPr="00B47BDE">
        <w:rPr>
          <w:sz w:val="21"/>
          <w:shd w:val="clear" w:color="auto" w:fill="FFFFFF"/>
        </w:rPr>
        <w:t xml:space="preserve">                jsonArray = new JSONArray(line.substring("origin_search_JSON:".length()));</w:t>
      </w:r>
    </w:p>
    <w:p w14:paraId="44E640B9"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504DD5F8"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55165FFD"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r w:rsidRPr="00B47BDE">
        <w:rPr>
          <w:sz w:val="21"/>
          <w:shd w:val="clear" w:color="auto" w:fill="FFFFFF"/>
        </w:rPr>
        <w:t>等待进程退出</w:t>
      </w:r>
    </w:p>
    <w:p w14:paraId="566D3F08" w14:textId="77777777" w:rsidR="0094501B" w:rsidRPr="00B47BDE" w:rsidRDefault="0094501B" w:rsidP="0094501B">
      <w:pPr>
        <w:ind w:firstLine="420"/>
        <w:rPr>
          <w:sz w:val="21"/>
          <w:shd w:val="clear" w:color="auto" w:fill="FFFFFF"/>
        </w:rPr>
      </w:pPr>
      <w:r w:rsidRPr="00B47BDE">
        <w:rPr>
          <w:sz w:val="21"/>
          <w:shd w:val="clear" w:color="auto" w:fill="FFFFFF"/>
        </w:rPr>
        <w:t xml:space="preserve">        int exitCode = process.waitFor();</w:t>
      </w:r>
    </w:p>
    <w:p w14:paraId="3817F2BE"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System.out.println(pythonFilePath + " exited with code: " + exitCode);</w:t>
      </w:r>
    </w:p>
    <w:p w14:paraId="09C83EE4" w14:textId="77777777" w:rsidR="0094501B" w:rsidRPr="00B47BDE" w:rsidRDefault="0094501B" w:rsidP="0094501B">
      <w:pPr>
        <w:ind w:firstLine="420"/>
        <w:rPr>
          <w:sz w:val="21"/>
          <w:shd w:val="clear" w:color="auto" w:fill="FFFFFF"/>
        </w:rPr>
      </w:pPr>
    </w:p>
    <w:p w14:paraId="62215877" w14:textId="77777777" w:rsidR="0094501B" w:rsidRPr="00B47BDE" w:rsidRDefault="0094501B" w:rsidP="0094501B">
      <w:pPr>
        <w:ind w:firstLine="420"/>
        <w:rPr>
          <w:sz w:val="21"/>
          <w:shd w:val="clear" w:color="auto" w:fill="FFFFFF"/>
        </w:rPr>
      </w:pPr>
      <w:r w:rsidRPr="00B47BDE">
        <w:rPr>
          <w:sz w:val="21"/>
          <w:shd w:val="clear" w:color="auto" w:fill="FFFFFF"/>
        </w:rPr>
        <w:t xml:space="preserve">        if (exitCode != 0) { // </w:t>
      </w:r>
      <w:r w:rsidRPr="00B47BDE">
        <w:rPr>
          <w:sz w:val="21"/>
          <w:shd w:val="clear" w:color="auto" w:fill="FFFFFF"/>
        </w:rPr>
        <w:t>如果进程退出状态码不为</w:t>
      </w:r>
      <w:r w:rsidRPr="00B47BDE">
        <w:rPr>
          <w:sz w:val="21"/>
          <w:shd w:val="clear" w:color="auto" w:fill="FFFFFF"/>
        </w:rPr>
        <w:t>0</w:t>
      </w:r>
      <w:r w:rsidRPr="00B47BDE">
        <w:rPr>
          <w:sz w:val="21"/>
          <w:shd w:val="clear" w:color="auto" w:fill="FFFFFF"/>
        </w:rPr>
        <w:t>，则表示有错误</w:t>
      </w:r>
    </w:p>
    <w:p w14:paraId="344BAA71" w14:textId="77777777" w:rsidR="0094501B" w:rsidRPr="00B47BDE" w:rsidRDefault="0094501B" w:rsidP="0094501B">
      <w:pPr>
        <w:ind w:firstLine="420"/>
        <w:rPr>
          <w:sz w:val="21"/>
          <w:shd w:val="clear" w:color="auto" w:fill="FFFFFF"/>
        </w:rPr>
      </w:pPr>
      <w:r w:rsidRPr="00B47BDE">
        <w:rPr>
          <w:sz w:val="21"/>
          <w:shd w:val="clear" w:color="auto" w:fill="FFFFFF"/>
        </w:rPr>
        <w:t xml:space="preserve">            BufferedReader errorReader = new BufferedReader(new InputStreamReader(process.getErrorStream(), StandardCharsets.UTF_8));</w:t>
      </w:r>
    </w:p>
    <w:p w14:paraId="55D68964" w14:textId="77777777" w:rsidR="0094501B" w:rsidRPr="00B47BDE" w:rsidRDefault="0094501B" w:rsidP="0094501B">
      <w:pPr>
        <w:ind w:firstLine="420"/>
        <w:rPr>
          <w:sz w:val="21"/>
          <w:shd w:val="clear" w:color="auto" w:fill="FFFFFF"/>
        </w:rPr>
      </w:pPr>
      <w:r w:rsidRPr="00B47BDE">
        <w:rPr>
          <w:sz w:val="21"/>
          <w:shd w:val="clear" w:color="auto" w:fill="FFFFFF"/>
        </w:rPr>
        <w:t xml:space="preserve">            while ((line = errorReader.readLine()) != null) {</w:t>
      </w:r>
    </w:p>
    <w:p w14:paraId="2261A117"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System.out.println(line);</w:t>
      </w:r>
    </w:p>
    <w:p w14:paraId="166DA814"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07D5CE00"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w:t>
      </w:r>
      <w:r w:rsidRPr="00B47BDE">
        <w:rPr>
          <w:sz w:val="21"/>
          <w:shd w:val="clear" w:color="auto" w:fill="FFFFFF"/>
        </w:rPr>
        <w:t>调用</w:t>
      </w:r>
      <w:r w:rsidRPr="00B47BDE">
        <w:rPr>
          <w:sz w:val="21"/>
          <w:shd w:val="clear" w:color="auto" w:fill="FFFFFF"/>
        </w:rPr>
        <w:t>python</w:t>
      </w:r>
      <w:r w:rsidRPr="00B47BDE">
        <w:rPr>
          <w:sz w:val="21"/>
          <w:shd w:val="clear" w:color="auto" w:fill="FFFFFF"/>
        </w:rPr>
        <w:t>时发生错误</w:t>
      </w:r>
      <w:r w:rsidRPr="00B47BDE">
        <w:rPr>
          <w:sz w:val="21"/>
          <w:shd w:val="clear" w:color="auto" w:fill="FFFFFF"/>
        </w:rPr>
        <w:t>");</w:t>
      </w:r>
    </w:p>
    <w:p w14:paraId="304C9B76"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05F4BFF5" w14:textId="77777777" w:rsidR="0094501B" w:rsidRPr="00B47BDE" w:rsidRDefault="0094501B" w:rsidP="0094501B">
      <w:pPr>
        <w:ind w:firstLine="420"/>
        <w:rPr>
          <w:sz w:val="21"/>
          <w:shd w:val="clear" w:color="auto" w:fill="FFFFFF"/>
        </w:rPr>
      </w:pPr>
      <w:r w:rsidRPr="00B47BDE">
        <w:rPr>
          <w:sz w:val="21"/>
          <w:shd w:val="clear" w:color="auto" w:fill="FFFFFF"/>
        </w:rPr>
        <w:t xml:space="preserve">        process.destroy();//</w:t>
      </w:r>
      <w:r w:rsidRPr="00B47BDE">
        <w:rPr>
          <w:sz w:val="21"/>
          <w:shd w:val="clear" w:color="auto" w:fill="FFFFFF"/>
        </w:rPr>
        <w:t>记得销毁进程，不然会内存泄漏</w:t>
      </w:r>
    </w:p>
    <w:p w14:paraId="1974D56D" w14:textId="77777777" w:rsidR="0094501B" w:rsidRPr="00B47BDE" w:rsidRDefault="0094501B" w:rsidP="0094501B">
      <w:pPr>
        <w:ind w:firstLine="420"/>
        <w:rPr>
          <w:sz w:val="21"/>
          <w:shd w:val="clear" w:color="auto" w:fill="FFFFFF"/>
        </w:rPr>
      </w:pPr>
      <w:r w:rsidRPr="00B47BDE">
        <w:rPr>
          <w:sz w:val="21"/>
          <w:shd w:val="clear" w:color="auto" w:fill="FFFFFF"/>
        </w:rPr>
        <w:t xml:space="preserve">        if(jsonArray != null){</w:t>
      </w:r>
    </w:p>
    <w:p w14:paraId="322C6BA6"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r w:rsidRPr="00B47BDE">
        <w:rPr>
          <w:sz w:val="21"/>
          <w:shd w:val="clear" w:color="auto" w:fill="FFFFFF"/>
        </w:rPr>
        <w:t>成功，存入数据库中</w:t>
      </w:r>
    </w:p>
    <w:p w14:paraId="6D2A89DB" w14:textId="77777777" w:rsidR="0094501B" w:rsidRPr="00B47BDE" w:rsidRDefault="0094501B" w:rsidP="0094501B">
      <w:pPr>
        <w:ind w:firstLine="420"/>
        <w:rPr>
          <w:sz w:val="21"/>
          <w:shd w:val="clear" w:color="auto" w:fill="FFFFFF"/>
        </w:rPr>
      </w:pPr>
      <w:r w:rsidRPr="00B47BDE">
        <w:rPr>
          <w:sz w:val="21"/>
          <w:shd w:val="clear" w:color="auto" w:fill="FFFFFF"/>
        </w:rPr>
        <w:t xml:space="preserve">            System.out.println("audioName:" + Paths.get(path).getFileName().toString().replace(".mp3",""));</w:t>
      </w:r>
    </w:p>
    <w:p w14:paraId="13F78C80" w14:textId="77777777" w:rsidR="0094501B" w:rsidRPr="00B47BDE" w:rsidRDefault="0094501B" w:rsidP="0094501B">
      <w:pPr>
        <w:ind w:firstLine="420"/>
        <w:rPr>
          <w:sz w:val="21"/>
          <w:shd w:val="clear" w:color="auto" w:fill="FFFFFF"/>
        </w:rPr>
      </w:pPr>
      <w:r w:rsidRPr="00B47BDE">
        <w:rPr>
          <w:sz w:val="21"/>
          <w:shd w:val="clear" w:color="auto" w:fill="FFFFFF"/>
        </w:rPr>
        <w:t xml:space="preserve">            ObjectMapper objectMapper = new ObjectMapper();</w:t>
      </w:r>
    </w:p>
    <w:p w14:paraId="1AD5BA62" w14:textId="77777777" w:rsidR="0094501B" w:rsidRPr="00B47BDE" w:rsidRDefault="0094501B" w:rsidP="0094501B">
      <w:pPr>
        <w:ind w:firstLine="420"/>
        <w:rPr>
          <w:sz w:val="21"/>
          <w:shd w:val="clear" w:color="auto" w:fill="FFFFFF"/>
        </w:rPr>
      </w:pPr>
      <w:r w:rsidRPr="00B47BDE">
        <w:rPr>
          <w:sz w:val="21"/>
          <w:shd w:val="clear" w:color="auto" w:fill="FFFFFF"/>
        </w:rPr>
        <w:t xml:space="preserve">            Query[] queryList = objectMapper.readValue(jsonArray.toString(),Query[].class);</w:t>
      </w:r>
    </w:p>
    <w:p w14:paraId="145BF7B4" w14:textId="77777777" w:rsidR="0094501B" w:rsidRPr="00B47BDE" w:rsidRDefault="0094501B" w:rsidP="0094501B">
      <w:pPr>
        <w:ind w:firstLine="420"/>
        <w:rPr>
          <w:sz w:val="21"/>
          <w:shd w:val="clear" w:color="auto" w:fill="FFFFFF"/>
        </w:rPr>
      </w:pPr>
      <w:r w:rsidRPr="00B47BDE">
        <w:rPr>
          <w:sz w:val="21"/>
          <w:shd w:val="clear" w:color="auto" w:fill="FFFFFF"/>
        </w:rPr>
        <w:t xml:space="preserve">            for(int i =0;i&lt;queryList.length;i++){</w:t>
      </w:r>
    </w:p>
    <w:p w14:paraId="273A6D6A"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 result = new Result();</w:t>
      </w:r>
    </w:p>
    <w:p w14:paraId="078437C1"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result.setAudioName(Paths.get(path).getFileName().toString().replace(".mp3",""));</w:t>
      </w:r>
    </w:p>
    <w:p w14:paraId="765B9C16"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result.setSessionId(request.getSession().getId());</w:t>
      </w:r>
    </w:p>
    <w:p w14:paraId="337FE1F1"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result.setSessionDatetime( new Timestamp( request.getSession().getCreationTime()));</w:t>
      </w:r>
    </w:p>
    <w:p w14:paraId="4C0BAE65" w14:textId="77777777" w:rsidR="0094501B" w:rsidRPr="00B47BDE" w:rsidRDefault="0094501B" w:rsidP="0094501B">
      <w:pPr>
        <w:ind w:firstLine="420"/>
        <w:rPr>
          <w:sz w:val="21"/>
          <w:shd w:val="clear" w:color="auto" w:fill="FFFFFF"/>
        </w:rPr>
      </w:pPr>
      <w:r w:rsidRPr="00B47BDE">
        <w:rPr>
          <w:sz w:val="21"/>
          <w:shd w:val="clear" w:color="auto" w:fill="FFFFFF"/>
        </w:rPr>
        <w:t xml:space="preserve">                queryMapper.insert(queryList[i]);</w:t>
      </w:r>
    </w:p>
    <w:p w14:paraId="772E3C58" w14:textId="77777777" w:rsidR="0094501B" w:rsidRPr="00B47BDE" w:rsidRDefault="0094501B" w:rsidP="0094501B">
      <w:pPr>
        <w:ind w:firstLine="420"/>
        <w:rPr>
          <w:sz w:val="21"/>
          <w:shd w:val="clear" w:color="auto" w:fill="FFFFFF"/>
        </w:rPr>
      </w:pPr>
      <w:r w:rsidRPr="00B47BDE">
        <w:rPr>
          <w:sz w:val="21"/>
          <w:shd w:val="clear" w:color="auto" w:fill="FFFFFF"/>
        </w:rPr>
        <w:t xml:space="preserve">                String queryUuid =queryList[i].getQueryUuid();</w:t>
      </w:r>
    </w:p>
    <w:p w14:paraId="43CDEC23"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r w:rsidRPr="00B47BDE">
        <w:rPr>
          <w:sz w:val="21"/>
          <w:shd w:val="clear" w:color="auto" w:fill="FFFFFF"/>
        </w:rPr>
        <w:t>存进</w:t>
      </w:r>
      <w:r w:rsidRPr="00B47BDE">
        <w:rPr>
          <w:sz w:val="21"/>
          <w:shd w:val="clear" w:color="auto" w:fill="FFFFFF"/>
        </w:rPr>
        <w:t>result</w:t>
      </w:r>
      <w:r w:rsidRPr="00B47BDE">
        <w:rPr>
          <w:sz w:val="21"/>
          <w:shd w:val="clear" w:color="auto" w:fill="FFFFFF"/>
        </w:rPr>
        <w:t>表中</w:t>
      </w:r>
    </w:p>
    <w:p w14:paraId="4DE8D168"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result.setQueryUuid(queryUuid);</w:t>
      </w:r>
    </w:p>
    <w:p w14:paraId="77B662B0" w14:textId="77777777" w:rsidR="0094501B" w:rsidRPr="00B47BDE" w:rsidRDefault="0094501B" w:rsidP="0094501B">
      <w:pPr>
        <w:ind w:firstLine="420"/>
        <w:rPr>
          <w:sz w:val="21"/>
          <w:shd w:val="clear" w:color="auto" w:fill="FFFFFF"/>
        </w:rPr>
      </w:pPr>
      <w:r w:rsidRPr="00B47BDE">
        <w:rPr>
          <w:sz w:val="21"/>
          <w:shd w:val="clear" w:color="auto" w:fill="FFFFFF"/>
        </w:rPr>
        <w:t xml:space="preserve">                resultMapper.insert(result);</w:t>
      </w:r>
    </w:p>
    <w:p w14:paraId="2AF4E6F6"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104D29F0" w14:textId="77777777" w:rsidR="0094501B" w:rsidRPr="00B47BDE" w:rsidRDefault="0094501B" w:rsidP="0094501B">
      <w:pPr>
        <w:ind w:firstLine="420"/>
        <w:rPr>
          <w:sz w:val="21"/>
          <w:shd w:val="clear" w:color="auto" w:fill="FFFFFF"/>
        </w:rPr>
      </w:pPr>
      <w:r w:rsidRPr="00B47BDE">
        <w:rPr>
          <w:sz w:val="21"/>
          <w:shd w:val="clear" w:color="auto" w:fill="FFFFFF"/>
        </w:rPr>
        <w:t xml:space="preserve">            return jsonArray.toString();</w:t>
      </w:r>
    </w:p>
    <w:p w14:paraId="7B4E82FF"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0E04744A" w14:textId="77777777" w:rsidR="0094501B" w:rsidRPr="00B47BDE" w:rsidRDefault="0094501B" w:rsidP="0094501B">
      <w:pPr>
        <w:ind w:firstLine="420"/>
        <w:rPr>
          <w:sz w:val="21"/>
          <w:shd w:val="clear" w:color="auto" w:fill="FFFFFF"/>
        </w:rPr>
      </w:pPr>
      <w:r w:rsidRPr="00B47BDE">
        <w:rPr>
          <w:sz w:val="21"/>
          <w:shd w:val="clear" w:color="auto" w:fill="FFFFFF"/>
        </w:rPr>
        <w:t xml:space="preserve">        return "error:</w:t>
      </w:r>
      <w:r w:rsidRPr="00B47BDE">
        <w:rPr>
          <w:sz w:val="21"/>
          <w:shd w:val="clear" w:color="auto" w:fill="FFFFFF"/>
        </w:rPr>
        <w:t>数组为空</w:t>
      </w:r>
      <w:r w:rsidRPr="00B47BDE">
        <w:rPr>
          <w:sz w:val="21"/>
          <w:shd w:val="clear" w:color="auto" w:fill="FFFFFF"/>
        </w:rPr>
        <w:t>";</w:t>
      </w:r>
    </w:p>
    <w:p w14:paraId="5BEDF3E7" w14:textId="77777777" w:rsidR="0094501B" w:rsidRPr="00B47BDE" w:rsidRDefault="0094501B" w:rsidP="0094501B">
      <w:pPr>
        <w:ind w:firstLine="420"/>
        <w:rPr>
          <w:sz w:val="21"/>
          <w:shd w:val="clear" w:color="auto" w:fill="FFFFFF"/>
        </w:rPr>
      </w:pPr>
      <w:r w:rsidRPr="00B47BDE">
        <w:rPr>
          <w:sz w:val="21"/>
          <w:shd w:val="clear" w:color="auto" w:fill="FFFFFF"/>
        </w:rPr>
        <w:t xml:space="preserve">    }</w:t>
      </w:r>
    </w:p>
    <w:p w14:paraId="52B2C786" w14:textId="77777777" w:rsidR="0094501B" w:rsidRDefault="0094501B" w:rsidP="0094501B">
      <w:pPr>
        <w:ind w:firstLine="480"/>
      </w:pPr>
      <w:r w:rsidRPr="00A347DF">
        <w:rPr>
          <w:rFonts w:hint="eastAsia"/>
        </w:rPr>
        <w:t>在</w:t>
      </w:r>
      <w:r w:rsidRPr="00A347DF">
        <w:rPr>
          <w:rFonts w:hint="eastAsia"/>
        </w:rPr>
        <w:t>java</w:t>
      </w:r>
      <w:r w:rsidRPr="00A347DF">
        <w:rPr>
          <w:rFonts w:hint="eastAsia"/>
        </w:rPr>
        <w:t>代码中调用的</w:t>
      </w:r>
      <w:r>
        <w:rPr>
          <w:rFonts w:hint="eastAsia"/>
        </w:rPr>
        <w:t>Python</w:t>
      </w:r>
      <w:r w:rsidRPr="00A347DF">
        <w:rPr>
          <w:rFonts w:hint="eastAsia"/>
        </w:rPr>
        <w:t>脚本</w:t>
      </w:r>
      <w:r w:rsidRPr="00A347DF">
        <w:rPr>
          <w:rFonts w:hint="eastAsia"/>
        </w:rPr>
        <w:t>cli_process_origin</w:t>
      </w:r>
      <w:r w:rsidRPr="00A347DF">
        <w:rPr>
          <w:rFonts w:hint="eastAsia"/>
        </w:rPr>
        <w:t>如下：通过命令行方式调用，</w:t>
      </w:r>
      <w:r w:rsidRPr="00A347DF">
        <w:rPr>
          <w:rFonts w:hint="eastAsia"/>
        </w:rPr>
        <w:lastRenderedPageBreak/>
        <w:t>在参数中读入要处理的文件路径后，调用封装的</w:t>
      </w:r>
      <w:r w:rsidRPr="00A347DF">
        <w:rPr>
          <w:rFonts w:hint="eastAsia"/>
        </w:rPr>
        <w:t>Dejavu_origin</w:t>
      </w:r>
      <w:r w:rsidRPr="00A347DF">
        <w:rPr>
          <w:rFonts w:hint="eastAsia"/>
        </w:rPr>
        <w:t>类的</w:t>
      </w:r>
      <w:r w:rsidRPr="00A347DF">
        <w:rPr>
          <w:rFonts w:hint="eastAsia"/>
        </w:rPr>
        <w:t>recognize_djv_from_file()</w:t>
      </w:r>
      <w:r w:rsidRPr="00A347DF">
        <w:rPr>
          <w:rFonts w:hint="eastAsia"/>
        </w:rPr>
        <w:t>方法进行音频检索，在处理的前后以及处理的内部设定一些进度点，到进度点时实时打印进度值，调用</w:t>
      </w:r>
      <w:r w:rsidRPr="00A347DF">
        <w:rPr>
          <w:rFonts w:hint="eastAsia"/>
        </w:rPr>
        <w:t>sys.stdout.flush()</w:t>
      </w:r>
      <w:r w:rsidRPr="00A347DF">
        <w:rPr>
          <w:rFonts w:hint="eastAsia"/>
        </w:rPr>
        <w:t>来刷新控制台的缓存输出。在处理完成后，将得到的检索结果按照特定的格式打印到控制台，以供</w:t>
      </w:r>
      <w:r w:rsidRPr="00A347DF">
        <w:rPr>
          <w:rFonts w:hint="eastAsia"/>
        </w:rPr>
        <w:t>java</w:t>
      </w:r>
      <w:r w:rsidRPr="00A347DF">
        <w:rPr>
          <w:rFonts w:hint="eastAsia"/>
        </w:rPr>
        <w:t>后台解析。</w:t>
      </w:r>
    </w:p>
    <w:p w14:paraId="2F9D3B05" w14:textId="77777777" w:rsidR="0094501B" w:rsidRPr="002175AF" w:rsidRDefault="0094501B" w:rsidP="0094501B">
      <w:pPr>
        <w:ind w:firstLine="420"/>
        <w:rPr>
          <w:sz w:val="21"/>
          <w:shd w:val="clear" w:color="auto" w:fill="FFFFFF"/>
        </w:rPr>
      </w:pPr>
      <w:r w:rsidRPr="002175AF">
        <w:rPr>
          <w:sz w:val="21"/>
          <w:shd w:val="clear" w:color="auto" w:fill="FFFFFF"/>
        </w:rPr>
        <w:t>import os</w:t>
      </w:r>
    </w:p>
    <w:p w14:paraId="3DEDF267" w14:textId="77777777" w:rsidR="0094501B" w:rsidRPr="002175AF" w:rsidRDefault="0094501B" w:rsidP="0094501B">
      <w:pPr>
        <w:ind w:firstLine="420"/>
        <w:rPr>
          <w:sz w:val="21"/>
          <w:shd w:val="clear" w:color="auto" w:fill="FFFFFF"/>
        </w:rPr>
      </w:pPr>
      <w:r w:rsidRPr="002175AF">
        <w:rPr>
          <w:sz w:val="21"/>
          <w:shd w:val="clear" w:color="auto" w:fill="FFFFFF"/>
        </w:rPr>
        <w:t>from dejavu_master import Dejavu_origin</w:t>
      </w:r>
    </w:p>
    <w:p w14:paraId="6C792D1C" w14:textId="77777777" w:rsidR="0094501B" w:rsidRPr="002175AF" w:rsidRDefault="0094501B" w:rsidP="0094501B">
      <w:pPr>
        <w:ind w:firstLine="420"/>
        <w:rPr>
          <w:sz w:val="21"/>
          <w:shd w:val="clear" w:color="auto" w:fill="FFFFFF"/>
        </w:rPr>
      </w:pPr>
      <w:r w:rsidRPr="002175AF">
        <w:rPr>
          <w:sz w:val="21"/>
          <w:shd w:val="clear" w:color="auto" w:fill="FFFFFF"/>
        </w:rPr>
        <w:t>import argparse</w:t>
      </w:r>
    </w:p>
    <w:p w14:paraId="7FC48740" w14:textId="77777777" w:rsidR="0094501B" w:rsidRPr="002175AF" w:rsidRDefault="0094501B" w:rsidP="0094501B">
      <w:pPr>
        <w:ind w:firstLine="420"/>
        <w:rPr>
          <w:sz w:val="21"/>
          <w:shd w:val="clear" w:color="auto" w:fill="FFFFFF"/>
        </w:rPr>
      </w:pPr>
      <w:r w:rsidRPr="002175AF">
        <w:rPr>
          <w:sz w:val="21"/>
          <w:shd w:val="clear" w:color="auto" w:fill="FFFFFF"/>
        </w:rPr>
        <w:t>import sys</w:t>
      </w:r>
    </w:p>
    <w:p w14:paraId="31859AA9" w14:textId="77777777" w:rsidR="0094501B" w:rsidRPr="002175AF" w:rsidRDefault="0094501B" w:rsidP="0094501B">
      <w:pPr>
        <w:ind w:firstLine="420"/>
        <w:rPr>
          <w:sz w:val="21"/>
          <w:shd w:val="clear" w:color="auto" w:fill="FFFFFF"/>
        </w:rPr>
      </w:pPr>
      <w:r w:rsidRPr="002175AF">
        <w:rPr>
          <w:sz w:val="21"/>
          <w:shd w:val="clear" w:color="auto" w:fill="FFFFFF"/>
        </w:rPr>
        <w:t>import io</w:t>
      </w:r>
    </w:p>
    <w:p w14:paraId="6D8B1B56" w14:textId="77777777" w:rsidR="0094501B" w:rsidRPr="002175AF" w:rsidRDefault="0094501B" w:rsidP="0094501B">
      <w:pPr>
        <w:ind w:firstLine="420"/>
        <w:rPr>
          <w:sz w:val="21"/>
          <w:shd w:val="clear" w:color="auto" w:fill="FFFFFF"/>
        </w:rPr>
      </w:pPr>
      <w:r w:rsidRPr="002175AF">
        <w:rPr>
          <w:sz w:val="21"/>
          <w:shd w:val="clear" w:color="auto" w:fill="FFFFFF"/>
        </w:rPr>
        <w:t>sys.stdout = io.TextIOWrapper(sys.stdout.buffer, encoding='utf-8')</w:t>
      </w:r>
    </w:p>
    <w:p w14:paraId="0CA49932" w14:textId="77777777" w:rsidR="0094501B" w:rsidRPr="002175AF" w:rsidRDefault="0094501B" w:rsidP="0094501B">
      <w:pPr>
        <w:ind w:firstLine="420"/>
        <w:rPr>
          <w:sz w:val="21"/>
          <w:shd w:val="clear" w:color="auto" w:fill="FFFFFF"/>
        </w:rPr>
      </w:pPr>
    </w:p>
    <w:p w14:paraId="2195DCD2" w14:textId="77777777" w:rsidR="0094501B" w:rsidRDefault="0094501B" w:rsidP="0094501B">
      <w:pPr>
        <w:ind w:firstLine="420"/>
        <w:rPr>
          <w:sz w:val="21"/>
          <w:shd w:val="clear" w:color="auto" w:fill="FFFFFF"/>
        </w:rPr>
      </w:pPr>
      <w:r w:rsidRPr="002175AF">
        <w:rPr>
          <w:sz w:val="21"/>
          <w:shd w:val="clear" w:color="auto" w:fill="FFFFFF"/>
        </w:rPr>
        <w:t>def parse_results_to_jsons(results):</w:t>
      </w:r>
    </w:p>
    <w:p w14:paraId="0D452CF9" w14:textId="77777777" w:rsidR="0094501B" w:rsidRPr="002175AF" w:rsidRDefault="0094501B" w:rsidP="0094501B">
      <w:pPr>
        <w:ind w:firstLine="420"/>
        <w:rPr>
          <w:sz w:val="21"/>
          <w:shd w:val="clear" w:color="auto" w:fill="FFFFFF"/>
        </w:rPr>
      </w:pPr>
      <w:r w:rsidRPr="00B00C53">
        <w:rPr>
          <w:rFonts w:hint="eastAsia"/>
          <w:sz w:val="21"/>
          <w:shd w:val="clear" w:color="auto" w:fill="FFFFFF"/>
        </w:rPr>
        <w:t>"""</w:t>
      </w:r>
      <w:r w:rsidRPr="00B00C53">
        <w:rPr>
          <w:rFonts w:hint="eastAsia"/>
          <w:sz w:val="21"/>
          <w:shd w:val="clear" w:color="auto" w:fill="FFFFFF"/>
        </w:rPr>
        <w:t>将识别结果解析为</w:t>
      </w:r>
      <w:r w:rsidRPr="00B00C53">
        <w:rPr>
          <w:rFonts w:hint="eastAsia"/>
          <w:sz w:val="21"/>
          <w:shd w:val="clear" w:color="auto" w:fill="FFFFFF"/>
        </w:rPr>
        <w:t>JSON</w:t>
      </w:r>
      <w:r w:rsidRPr="00B00C53">
        <w:rPr>
          <w:rFonts w:hint="eastAsia"/>
          <w:sz w:val="21"/>
          <w:shd w:val="clear" w:color="auto" w:fill="FFFFFF"/>
        </w:rPr>
        <w:t>格式</w:t>
      </w:r>
      <w:r w:rsidRPr="00B00C53">
        <w:rPr>
          <w:rFonts w:hint="eastAsia"/>
          <w:sz w:val="21"/>
          <w:shd w:val="clear" w:color="auto" w:fill="FFFFFF"/>
        </w:rPr>
        <w:t>"""</w:t>
      </w:r>
    </w:p>
    <w:p w14:paraId="31DB0747"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print(results)</w:t>
      </w:r>
    </w:p>
    <w:p w14:paraId="3AB2F8D3"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print(f"</w:t>
      </w:r>
      <w:r w:rsidRPr="002175AF">
        <w:rPr>
          <w:sz w:val="21"/>
          <w:shd w:val="clear" w:color="auto" w:fill="FFFFFF"/>
        </w:rPr>
        <w:t>用时</w:t>
      </w:r>
      <w:r w:rsidRPr="002175AF">
        <w:rPr>
          <w:sz w:val="21"/>
          <w:shd w:val="clear" w:color="auto" w:fill="FFFFFF"/>
        </w:rPr>
        <w:t>:{int(results['total_time']):2}")</w:t>
      </w:r>
    </w:p>
    <w:p w14:paraId="7F007BCF" w14:textId="77777777" w:rsidR="0094501B" w:rsidRPr="002175AF" w:rsidRDefault="0094501B" w:rsidP="0094501B">
      <w:pPr>
        <w:ind w:firstLine="420"/>
        <w:rPr>
          <w:sz w:val="21"/>
          <w:shd w:val="clear" w:color="auto" w:fill="FFFFFF"/>
        </w:rPr>
      </w:pPr>
      <w:r w:rsidRPr="002175AF">
        <w:rPr>
          <w:sz w:val="21"/>
          <w:shd w:val="clear" w:color="auto" w:fill="FFFFFF"/>
        </w:rPr>
        <w:t xml:space="preserve">    results_parsed_json = []</w:t>
      </w:r>
    </w:p>
    <w:p w14:paraId="509AA723" w14:textId="77777777" w:rsidR="0094501B" w:rsidRPr="002175AF" w:rsidRDefault="0094501B" w:rsidP="0094501B">
      <w:pPr>
        <w:ind w:firstLine="420"/>
        <w:rPr>
          <w:sz w:val="21"/>
          <w:shd w:val="clear" w:color="auto" w:fill="FFFFFF"/>
        </w:rPr>
      </w:pPr>
      <w:r w:rsidRPr="002175AF">
        <w:rPr>
          <w:sz w:val="21"/>
          <w:shd w:val="clear" w:color="auto" w:fill="FFFFFF"/>
        </w:rPr>
        <w:t xml:space="preserve">    for index,result in enumerate(results['results']):</w:t>
      </w:r>
    </w:p>
    <w:p w14:paraId="580ADC21" w14:textId="77777777" w:rsidR="0094501B" w:rsidRPr="002175AF" w:rsidRDefault="0094501B" w:rsidP="0094501B">
      <w:pPr>
        <w:ind w:firstLine="420"/>
        <w:rPr>
          <w:sz w:val="21"/>
          <w:shd w:val="clear" w:color="auto" w:fill="FFFFFF"/>
        </w:rPr>
      </w:pPr>
      <w:r w:rsidRPr="002175AF">
        <w:rPr>
          <w:sz w:val="21"/>
          <w:shd w:val="clear" w:color="auto" w:fill="FFFFFF"/>
        </w:rPr>
        <w:t xml:space="preserve">        res_json = {</w:t>
      </w:r>
    </w:p>
    <w:p w14:paraId="33ABC5D7"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排名</w:t>
      </w:r>
      <w:r w:rsidRPr="002175AF">
        <w:rPr>
          <w:sz w:val="21"/>
          <w:shd w:val="clear" w:color="auto" w:fill="FFFFFF"/>
        </w:rPr>
        <w:t>' : index + 1,</w:t>
      </w:r>
    </w:p>
    <w:p w14:paraId="5FD19980" w14:textId="77777777" w:rsidR="0094501B" w:rsidRPr="002175AF" w:rsidRDefault="0094501B" w:rsidP="0094501B">
      <w:pPr>
        <w:ind w:firstLine="420"/>
        <w:rPr>
          <w:sz w:val="21"/>
          <w:shd w:val="clear" w:color="auto" w:fill="FFFFFF"/>
        </w:rPr>
      </w:pPr>
      <w:r w:rsidRPr="002175AF">
        <w:rPr>
          <w:sz w:val="21"/>
          <w:shd w:val="clear" w:color="auto" w:fill="FFFFFF"/>
        </w:rPr>
        <w:t xml:space="preserve">            'song_id' : result['song_id'],</w:t>
      </w:r>
    </w:p>
    <w:p w14:paraId="06FABFE3"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曲名</w:t>
      </w:r>
      <w:r w:rsidRPr="002175AF">
        <w:rPr>
          <w:sz w:val="21"/>
          <w:shd w:val="clear" w:color="auto" w:fill="FFFFFF"/>
        </w:rPr>
        <w:t>' : result['song_name'].decode('utf-8'),</w:t>
      </w:r>
    </w:p>
    <w:p w14:paraId="5CA008A8"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输入置信度</w:t>
      </w:r>
      <w:r w:rsidRPr="002175AF">
        <w:rPr>
          <w:sz w:val="21"/>
          <w:shd w:val="clear" w:color="auto" w:fill="FFFFFF"/>
        </w:rPr>
        <w:t>':result['input_confidence'],</w:t>
      </w:r>
    </w:p>
    <w:p w14:paraId="027900C8"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指纹置信度</w:t>
      </w:r>
      <w:r w:rsidRPr="002175AF">
        <w:rPr>
          <w:sz w:val="21"/>
          <w:shd w:val="clear" w:color="auto" w:fill="FFFFFF"/>
        </w:rPr>
        <w:t>' : result['fingerprinted_confidence'],</w:t>
      </w:r>
    </w:p>
    <w:p w14:paraId="771FB3C6"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开始时间</w:t>
      </w:r>
      <w:r w:rsidRPr="002175AF">
        <w:rPr>
          <w:sz w:val="21"/>
          <w:shd w:val="clear" w:color="auto" w:fill="FFFFFF"/>
        </w:rPr>
        <w:t>' : f"{int(result['offset_seconds'])}",</w:t>
      </w:r>
    </w:p>
    <w:p w14:paraId="164098D6"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来源</w:t>
      </w:r>
      <w:r w:rsidRPr="002175AF">
        <w:rPr>
          <w:sz w:val="21"/>
          <w:shd w:val="clear" w:color="auto" w:fill="FFFFFF"/>
        </w:rPr>
        <w:t>' : f"</w:t>
      </w:r>
      <w:r w:rsidRPr="002175AF">
        <w:rPr>
          <w:sz w:val="21"/>
          <w:shd w:val="clear" w:color="auto" w:fill="FFFFFF"/>
        </w:rPr>
        <w:t>原声</w:t>
      </w:r>
      <w:r w:rsidRPr="002175AF">
        <w:rPr>
          <w:sz w:val="21"/>
          <w:shd w:val="clear" w:color="auto" w:fill="FFFFFF"/>
        </w:rPr>
        <w:t>",</w:t>
      </w:r>
    </w:p>
    <w:p w14:paraId="4734157F"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p>
    <w:p w14:paraId="3429751D" w14:textId="77777777" w:rsidR="0094501B" w:rsidRPr="002175AF" w:rsidRDefault="0094501B" w:rsidP="0094501B">
      <w:pPr>
        <w:ind w:firstLine="420"/>
        <w:rPr>
          <w:sz w:val="21"/>
          <w:shd w:val="clear" w:color="auto" w:fill="FFFFFF"/>
        </w:rPr>
      </w:pPr>
      <w:r w:rsidRPr="002175AF">
        <w:rPr>
          <w:sz w:val="21"/>
          <w:shd w:val="clear" w:color="auto" w:fill="FFFFFF"/>
        </w:rPr>
        <w:t xml:space="preserve">        results_parsed_json.append(res_json)</w:t>
      </w:r>
    </w:p>
    <w:p w14:paraId="357EBA6B" w14:textId="77777777" w:rsidR="0094501B" w:rsidRPr="002175AF" w:rsidRDefault="0094501B" w:rsidP="0094501B">
      <w:pPr>
        <w:ind w:firstLine="420"/>
        <w:rPr>
          <w:sz w:val="21"/>
          <w:shd w:val="clear" w:color="auto" w:fill="FFFFFF"/>
        </w:rPr>
      </w:pPr>
      <w:r w:rsidRPr="002175AF">
        <w:rPr>
          <w:sz w:val="21"/>
          <w:shd w:val="clear" w:color="auto" w:fill="FFFFFF"/>
        </w:rPr>
        <w:t xml:space="preserve">    return results_parsed_json</w:t>
      </w:r>
    </w:p>
    <w:p w14:paraId="59C26F64" w14:textId="77777777" w:rsidR="0094501B" w:rsidRPr="002175AF" w:rsidRDefault="0094501B" w:rsidP="0094501B">
      <w:pPr>
        <w:ind w:firstLine="420"/>
        <w:rPr>
          <w:sz w:val="21"/>
          <w:shd w:val="clear" w:color="auto" w:fill="FFFFFF"/>
        </w:rPr>
      </w:pPr>
    </w:p>
    <w:p w14:paraId="133824F9" w14:textId="77777777" w:rsidR="0094501B" w:rsidRDefault="0094501B" w:rsidP="0094501B">
      <w:pPr>
        <w:ind w:firstLine="420"/>
        <w:rPr>
          <w:sz w:val="21"/>
          <w:shd w:val="clear" w:color="auto" w:fill="FFFFFF"/>
        </w:rPr>
      </w:pPr>
      <w:r w:rsidRPr="002175AF">
        <w:rPr>
          <w:sz w:val="21"/>
          <w:shd w:val="clear" w:color="auto" w:fill="FFFFFF"/>
        </w:rPr>
        <w:t>def print_json(resuls_parsed_json):</w:t>
      </w:r>
    </w:p>
    <w:p w14:paraId="6BEF2F88" w14:textId="77777777" w:rsidR="0094501B" w:rsidRPr="002175AF" w:rsidRDefault="0094501B" w:rsidP="0094501B">
      <w:pPr>
        <w:ind w:firstLine="420"/>
        <w:rPr>
          <w:sz w:val="21"/>
          <w:shd w:val="clear" w:color="auto" w:fill="FFFFFF"/>
        </w:rPr>
      </w:pPr>
      <w:r w:rsidRPr="00A243C3">
        <w:rPr>
          <w:rFonts w:hint="eastAsia"/>
          <w:sz w:val="21"/>
          <w:shd w:val="clear" w:color="auto" w:fill="FFFFFF"/>
        </w:rPr>
        <w:t>"""</w:t>
      </w:r>
      <w:r w:rsidRPr="00A243C3">
        <w:rPr>
          <w:rFonts w:hint="eastAsia"/>
          <w:sz w:val="21"/>
          <w:shd w:val="clear" w:color="auto" w:fill="FFFFFF"/>
        </w:rPr>
        <w:t>打印解析后的</w:t>
      </w:r>
      <w:r w:rsidRPr="00A243C3">
        <w:rPr>
          <w:rFonts w:hint="eastAsia"/>
          <w:sz w:val="21"/>
          <w:shd w:val="clear" w:color="auto" w:fill="FFFFFF"/>
        </w:rPr>
        <w:t>JSON</w:t>
      </w:r>
      <w:r w:rsidRPr="00A243C3">
        <w:rPr>
          <w:rFonts w:hint="eastAsia"/>
          <w:sz w:val="21"/>
          <w:shd w:val="clear" w:color="auto" w:fill="FFFFFF"/>
        </w:rPr>
        <w:t>结果</w:t>
      </w:r>
      <w:r w:rsidRPr="00A243C3">
        <w:rPr>
          <w:rFonts w:hint="eastAsia"/>
          <w:sz w:val="21"/>
          <w:shd w:val="clear" w:color="auto" w:fill="FFFFFF"/>
        </w:rPr>
        <w:t>"""</w:t>
      </w:r>
    </w:p>
    <w:p w14:paraId="51FF74C2"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print("origin_search_JSON:",resuls_parsed_json)</w:t>
      </w:r>
    </w:p>
    <w:p w14:paraId="502F1629" w14:textId="77777777" w:rsidR="0094501B" w:rsidRPr="002175AF" w:rsidRDefault="0094501B" w:rsidP="0094501B">
      <w:pPr>
        <w:ind w:firstLine="420"/>
        <w:rPr>
          <w:sz w:val="21"/>
          <w:shd w:val="clear" w:color="auto" w:fill="FFFFFF"/>
        </w:rPr>
      </w:pPr>
    </w:p>
    <w:p w14:paraId="3971FB03" w14:textId="77777777" w:rsidR="0094501B" w:rsidRDefault="0094501B" w:rsidP="0094501B">
      <w:pPr>
        <w:ind w:firstLine="420"/>
        <w:rPr>
          <w:sz w:val="21"/>
          <w:shd w:val="clear" w:color="auto" w:fill="FFFFFF"/>
        </w:rPr>
      </w:pPr>
      <w:r w:rsidRPr="002175AF">
        <w:rPr>
          <w:sz w:val="21"/>
          <w:shd w:val="clear" w:color="auto" w:fill="FFFFFF"/>
        </w:rPr>
        <w:t>if __name__ == '__main__':</w:t>
      </w:r>
    </w:p>
    <w:p w14:paraId="64B76CF1" w14:textId="77777777" w:rsidR="0094501B" w:rsidRPr="002175AF" w:rsidRDefault="0094501B" w:rsidP="0094501B">
      <w:pPr>
        <w:ind w:firstLineChars="400" w:firstLine="840"/>
        <w:rPr>
          <w:sz w:val="21"/>
          <w:shd w:val="clear" w:color="auto" w:fill="FFFFFF"/>
        </w:rPr>
      </w:pPr>
      <w:r w:rsidRPr="00807DD7">
        <w:rPr>
          <w:rFonts w:hint="eastAsia"/>
          <w:sz w:val="21"/>
          <w:shd w:val="clear" w:color="auto" w:fill="FFFFFF"/>
        </w:rPr>
        <w:t xml:space="preserve"># </w:t>
      </w:r>
      <w:r w:rsidRPr="00807DD7">
        <w:rPr>
          <w:rFonts w:hint="eastAsia"/>
          <w:sz w:val="21"/>
          <w:shd w:val="clear" w:color="auto" w:fill="FFFFFF"/>
        </w:rPr>
        <w:t>设置命令行参数</w:t>
      </w:r>
    </w:p>
    <w:p w14:paraId="6BDB44FF" w14:textId="77777777" w:rsidR="0094501B" w:rsidRPr="002175AF" w:rsidRDefault="0094501B" w:rsidP="0094501B">
      <w:pPr>
        <w:ind w:firstLine="420"/>
        <w:rPr>
          <w:sz w:val="21"/>
          <w:shd w:val="clear" w:color="auto" w:fill="FFFFFF"/>
        </w:rPr>
      </w:pPr>
      <w:r w:rsidRPr="002175AF">
        <w:rPr>
          <w:sz w:val="21"/>
          <w:shd w:val="clear" w:color="auto" w:fill="FFFFFF"/>
        </w:rPr>
        <w:t xml:space="preserve">    parser = argparse.ArgumentParser()</w:t>
      </w:r>
    </w:p>
    <w:p w14:paraId="55F2D69B" w14:textId="77777777" w:rsidR="0094501B" w:rsidRPr="002175AF" w:rsidRDefault="0094501B" w:rsidP="0094501B">
      <w:pPr>
        <w:ind w:firstLine="420"/>
        <w:rPr>
          <w:sz w:val="21"/>
          <w:shd w:val="clear" w:color="auto" w:fill="FFFFFF"/>
        </w:rPr>
      </w:pPr>
      <w:r w:rsidRPr="002175AF">
        <w:rPr>
          <w:sz w:val="21"/>
          <w:shd w:val="clear" w:color="auto" w:fill="FFFFFF"/>
        </w:rPr>
        <w:t xml:space="preserve">    parser.add_argument('--path','-p',required=True)</w:t>
      </w:r>
    </w:p>
    <w:p w14:paraId="601FEEC5" w14:textId="77777777" w:rsidR="0094501B" w:rsidRPr="002175AF" w:rsidRDefault="0094501B" w:rsidP="0094501B">
      <w:pPr>
        <w:ind w:firstLine="420"/>
        <w:rPr>
          <w:sz w:val="21"/>
          <w:shd w:val="clear" w:color="auto" w:fill="FFFFFF"/>
        </w:rPr>
      </w:pPr>
      <w:r w:rsidRPr="002175AF">
        <w:rPr>
          <w:sz w:val="21"/>
          <w:shd w:val="clear" w:color="auto" w:fill="FFFFFF"/>
        </w:rPr>
        <w:t xml:space="preserve">    args = parser.parse_args()</w:t>
      </w:r>
    </w:p>
    <w:p w14:paraId="4417DC13" w14:textId="77777777" w:rsidR="0094501B" w:rsidRPr="002175AF" w:rsidRDefault="0094501B" w:rsidP="0094501B">
      <w:pPr>
        <w:ind w:firstLine="420"/>
        <w:rPr>
          <w:sz w:val="21"/>
          <w:shd w:val="clear" w:color="auto" w:fill="FFFFFF"/>
        </w:rPr>
      </w:pPr>
      <w:r w:rsidRPr="002175AF">
        <w:rPr>
          <w:sz w:val="21"/>
          <w:shd w:val="clear" w:color="auto" w:fill="FFFFFF"/>
        </w:rPr>
        <w:t xml:space="preserve">    file_path = args.path</w:t>
      </w:r>
    </w:p>
    <w:p w14:paraId="62629CF1" w14:textId="77777777" w:rsidR="0094501B" w:rsidRPr="002175AF" w:rsidRDefault="0094501B" w:rsidP="0094501B">
      <w:pPr>
        <w:ind w:firstLine="420"/>
        <w:rPr>
          <w:sz w:val="21"/>
          <w:shd w:val="clear" w:color="auto" w:fill="FFFFFF"/>
        </w:rPr>
      </w:pPr>
      <w:r w:rsidRPr="002175AF">
        <w:rPr>
          <w:sz w:val="21"/>
          <w:shd w:val="clear" w:color="auto" w:fill="FFFFFF"/>
        </w:rPr>
        <w:t xml:space="preserve">    file_name = os.path.dirname(file_path)</w:t>
      </w:r>
    </w:p>
    <w:p w14:paraId="7C2BB3CC" w14:textId="77777777" w:rsidR="0094501B" w:rsidRPr="002175AF" w:rsidRDefault="0094501B" w:rsidP="0094501B">
      <w:pPr>
        <w:ind w:firstLine="420"/>
        <w:rPr>
          <w:sz w:val="21"/>
          <w:shd w:val="clear" w:color="auto" w:fill="FFFFFF"/>
        </w:rPr>
      </w:pPr>
      <w:r>
        <w:rPr>
          <w:rFonts w:hint="eastAsia"/>
          <w:sz w:val="21"/>
          <w:shd w:val="clear" w:color="auto" w:fill="FFFFFF"/>
        </w:rPr>
        <w:t xml:space="preserve"> </w:t>
      </w:r>
      <w:r>
        <w:rPr>
          <w:sz w:val="21"/>
          <w:shd w:val="clear" w:color="auto" w:fill="FFFFFF"/>
        </w:rPr>
        <w:t xml:space="preserve">   #</w:t>
      </w:r>
      <w:r>
        <w:rPr>
          <w:rFonts w:hint="eastAsia"/>
          <w:sz w:val="21"/>
          <w:shd w:val="clear" w:color="auto" w:fill="FFFFFF"/>
        </w:rPr>
        <w:t>控制台同步原声查询的进度</w:t>
      </w:r>
    </w:p>
    <w:p w14:paraId="339D88AE" w14:textId="77777777" w:rsidR="0094501B" w:rsidRPr="002175AF" w:rsidRDefault="0094501B" w:rsidP="0094501B">
      <w:pPr>
        <w:ind w:firstLine="420"/>
        <w:rPr>
          <w:sz w:val="21"/>
          <w:shd w:val="clear" w:color="auto" w:fill="FFFFFF"/>
        </w:rPr>
      </w:pPr>
      <w:r w:rsidRPr="002175AF">
        <w:rPr>
          <w:sz w:val="21"/>
          <w:shd w:val="clear" w:color="auto" w:fill="FFFFFF"/>
        </w:rPr>
        <w:t xml:space="preserve">    import datetime</w:t>
      </w:r>
    </w:p>
    <w:p w14:paraId="3D914085"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print(f"originPercent:{1}% End,{datetime.datetime.now()}\n");sys.stdout.flush()</w:t>
      </w:r>
    </w:p>
    <w:p w14:paraId="086508D5" w14:textId="77777777" w:rsidR="0094501B" w:rsidRPr="002175AF" w:rsidRDefault="0094501B" w:rsidP="0094501B">
      <w:pPr>
        <w:ind w:firstLine="420"/>
        <w:rPr>
          <w:sz w:val="21"/>
          <w:shd w:val="clear" w:color="auto" w:fill="FFFFFF"/>
        </w:rPr>
      </w:pPr>
      <w:r w:rsidRPr="002175AF">
        <w:rPr>
          <w:sz w:val="21"/>
          <w:shd w:val="clear" w:color="auto" w:fill="FFFFFF"/>
        </w:rPr>
        <w:t xml:space="preserve">    #</w:t>
      </w:r>
      <w:r w:rsidRPr="002175AF">
        <w:rPr>
          <w:sz w:val="21"/>
          <w:shd w:val="clear" w:color="auto" w:fill="FFFFFF"/>
        </w:rPr>
        <w:t>原声识别</w:t>
      </w:r>
      <w:r>
        <w:rPr>
          <w:rFonts w:hint="eastAsia"/>
          <w:sz w:val="21"/>
          <w:shd w:val="clear" w:color="auto" w:fill="FFFFFF"/>
        </w:rPr>
        <w:t>处理</w:t>
      </w:r>
    </w:p>
    <w:p w14:paraId="2710970A" w14:textId="77777777" w:rsidR="0094501B" w:rsidRDefault="0094501B" w:rsidP="0094501B">
      <w:pPr>
        <w:ind w:firstLine="420"/>
        <w:rPr>
          <w:sz w:val="21"/>
          <w:shd w:val="clear" w:color="auto" w:fill="FFFFFF"/>
        </w:rPr>
      </w:pPr>
      <w:r w:rsidRPr="002175AF">
        <w:rPr>
          <w:sz w:val="21"/>
          <w:shd w:val="clear" w:color="auto" w:fill="FFFFFF"/>
        </w:rPr>
        <w:lastRenderedPageBreak/>
        <w:t xml:space="preserve">    print('----</w:t>
      </w:r>
      <w:r w:rsidRPr="002175AF">
        <w:rPr>
          <w:sz w:val="21"/>
          <w:shd w:val="clear" w:color="auto" w:fill="FFFFFF"/>
        </w:rPr>
        <w:t>原声识别文件</w:t>
      </w:r>
      <w:r w:rsidRPr="002175AF">
        <w:rPr>
          <w:sz w:val="21"/>
          <w:shd w:val="clear" w:color="auto" w:fill="FFFFFF"/>
        </w:rPr>
        <w:t>:',file_name,'----')</w:t>
      </w:r>
    </w:p>
    <w:p w14:paraId="427F354C" w14:textId="77777777" w:rsidR="0094501B" w:rsidRPr="002175AF" w:rsidRDefault="0094501B" w:rsidP="0094501B">
      <w:pPr>
        <w:ind w:firstLineChars="400" w:firstLine="840"/>
        <w:rPr>
          <w:sz w:val="21"/>
          <w:shd w:val="clear" w:color="auto" w:fill="FFFFFF"/>
        </w:rPr>
      </w:pPr>
      <w:r>
        <w:rPr>
          <w:sz w:val="21"/>
          <w:shd w:val="clear" w:color="auto" w:fill="FFFFFF"/>
        </w:rPr>
        <w:t>#</w:t>
      </w:r>
      <w:r>
        <w:rPr>
          <w:rFonts w:hint="eastAsia"/>
          <w:sz w:val="21"/>
          <w:shd w:val="clear" w:color="auto" w:fill="FFFFFF"/>
        </w:rPr>
        <w:t>调用</w:t>
      </w:r>
      <w:r>
        <w:rPr>
          <w:rFonts w:hint="eastAsia"/>
          <w:sz w:val="21"/>
          <w:shd w:val="clear" w:color="auto" w:fill="FFFFFF"/>
        </w:rPr>
        <w:t>dejavu</w:t>
      </w:r>
      <w:r>
        <w:rPr>
          <w:rFonts w:hint="eastAsia"/>
          <w:sz w:val="21"/>
          <w:shd w:val="clear" w:color="auto" w:fill="FFFFFF"/>
        </w:rPr>
        <w:t>代码，启动</w:t>
      </w:r>
      <w:r>
        <w:rPr>
          <w:rFonts w:hint="eastAsia"/>
          <w:sz w:val="21"/>
          <w:shd w:val="clear" w:color="auto" w:fill="FFFFFF"/>
        </w:rPr>
        <w:t>Shazam</w:t>
      </w:r>
      <w:r>
        <w:rPr>
          <w:rFonts w:hint="eastAsia"/>
          <w:sz w:val="21"/>
          <w:shd w:val="clear" w:color="auto" w:fill="FFFFFF"/>
        </w:rPr>
        <w:t>处理流程</w:t>
      </w:r>
    </w:p>
    <w:p w14:paraId="252C7635" w14:textId="77777777" w:rsidR="0094501B" w:rsidRDefault="0094501B" w:rsidP="0094501B">
      <w:pPr>
        <w:ind w:firstLine="420"/>
        <w:rPr>
          <w:sz w:val="21"/>
          <w:shd w:val="clear" w:color="auto" w:fill="FFFFFF"/>
        </w:rPr>
      </w:pPr>
      <w:r w:rsidRPr="002175AF">
        <w:rPr>
          <w:sz w:val="21"/>
          <w:shd w:val="clear" w:color="auto" w:fill="FFFFFF"/>
        </w:rPr>
        <w:t xml:space="preserve">    djv_ori = Dejavu_origin()</w:t>
      </w:r>
    </w:p>
    <w:p w14:paraId="35BFA1AD" w14:textId="77777777" w:rsidR="0094501B" w:rsidRPr="002175AF" w:rsidRDefault="0094501B" w:rsidP="0094501B">
      <w:pPr>
        <w:ind w:firstLine="420"/>
        <w:rPr>
          <w:sz w:val="21"/>
          <w:shd w:val="clear" w:color="auto" w:fill="FFFFFF"/>
        </w:rPr>
      </w:pPr>
      <w:r>
        <w:rPr>
          <w:sz w:val="21"/>
          <w:shd w:val="clear" w:color="auto" w:fill="FFFFFF"/>
        </w:rPr>
        <w:t xml:space="preserve">    #</w:t>
      </w:r>
      <w:r>
        <w:rPr>
          <w:rFonts w:hint="eastAsia"/>
          <w:sz w:val="21"/>
          <w:shd w:val="clear" w:color="auto" w:fill="FFFFFF"/>
        </w:rPr>
        <w:t>开始识别文件</w:t>
      </w:r>
    </w:p>
    <w:p w14:paraId="13AA3C32" w14:textId="77777777" w:rsidR="0094501B" w:rsidRDefault="0094501B" w:rsidP="0094501B">
      <w:pPr>
        <w:ind w:firstLine="420"/>
        <w:rPr>
          <w:sz w:val="21"/>
          <w:shd w:val="clear" w:color="auto" w:fill="FFFFFF"/>
        </w:rPr>
      </w:pPr>
      <w:r w:rsidRPr="002175AF">
        <w:rPr>
          <w:sz w:val="21"/>
          <w:shd w:val="clear" w:color="auto" w:fill="FFFFFF"/>
        </w:rPr>
        <w:t xml:space="preserve">    results = djv_ori.recognize_djv_from_file(file_path)</w:t>
      </w:r>
    </w:p>
    <w:p w14:paraId="04D4158C" w14:textId="77777777" w:rsidR="0094501B" w:rsidRPr="002175AF" w:rsidRDefault="0094501B" w:rsidP="0094501B">
      <w:pPr>
        <w:ind w:firstLine="420"/>
        <w:rPr>
          <w:sz w:val="21"/>
          <w:shd w:val="clear" w:color="auto" w:fill="FFFFFF"/>
        </w:rPr>
      </w:pPr>
      <w:r>
        <w:rPr>
          <w:sz w:val="21"/>
          <w:shd w:val="clear" w:color="auto" w:fill="FFFFFF"/>
        </w:rPr>
        <w:t xml:space="preserve">    #</w:t>
      </w:r>
      <w:r>
        <w:rPr>
          <w:rFonts w:hint="eastAsia"/>
          <w:sz w:val="21"/>
          <w:shd w:val="clear" w:color="auto" w:fill="FFFFFF"/>
        </w:rPr>
        <w:t>打印结果</w:t>
      </w:r>
    </w:p>
    <w:p w14:paraId="574B44FE"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print(f"originPercent:{100}% End,{datetime.datetime.now()}");sys.stdout.flush()</w:t>
      </w:r>
    </w:p>
    <w:p w14:paraId="7DA2B9C2" w14:textId="77777777" w:rsidR="0094501B" w:rsidRPr="002175AF" w:rsidRDefault="0094501B" w:rsidP="0094501B">
      <w:pPr>
        <w:ind w:firstLine="420"/>
        <w:rPr>
          <w:sz w:val="21"/>
          <w:shd w:val="clear" w:color="auto" w:fill="FFFFFF"/>
        </w:rPr>
      </w:pPr>
      <w:r w:rsidRPr="002175AF">
        <w:rPr>
          <w:sz w:val="21"/>
          <w:shd w:val="clear" w:color="auto" w:fill="FFFFFF"/>
        </w:rPr>
        <w:t xml:space="preserve">    print_json(parse_results_to_jsons(results))</w:t>
      </w:r>
    </w:p>
    <w:p w14:paraId="66BD407C" w14:textId="77777777" w:rsidR="0094501B" w:rsidRDefault="0094501B" w:rsidP="0094501B">
      <w:pPr>
        <w:ind w:firstLine="480"/>
      </w:pPr>
      <w:r w:rsidRPr="00D5417B">
        <w:rPr>
          <w:rFonts w:hint="eastAsia"/>
        </w:rPr>
        <w:t>伴奏查询的</w:t>
      </w:r>
      <w:r w:rsidRPr="00D5417B">
        <w:rPr>
          <w:rFonts w:hint="eastAsia"/>
        </w:rPr>
        <w:t>java</w:t>
      </w:r>
      <w:r w:rsidRPr="00D5417B">
        <w:rPr>
          <w:rFonts w:hint="eastAsia"/>
        </w:rPr>
        <w:t>代码与</w:t>
      </w:r>
      <w:r w:rsidRPr="00D5417B">
        <w:rPr>
          <w:rFonts w:hint="eastAsia"/>
        </w:rPr>
        <w:t>python</w:t>
      </w:r>
      <w:r w:rsidRPr="00D5417B">
        <w:rPr>
          <w:rFonts w:hint="eastAsia"/>
        </w:rPr>
        <w:t>代码均与原声查询的实现类似，只是在处理前需使用</w:t>
      </w:r>
      <w:r w:rsidRPr="00D5417B">
        <w:rPr>
          <w:rFonts w:hint="eastAsia"/>
        </w:rPr>
        <w:t>UVR</w:t>
      </w:r>
      <w:r w:rsidRPr="00D5417B">
        <w:rPr>
          <w:rFonts w:hint="eastAsia"/>
        </w:rPr>
        <w:t>进行伴奏分离，此处不再展示。旋律查询的</w:t>
      </w:r>
      <w:r w:rsidRPr="00D5417B">
        <w:rPr>
          <w:rFonts w:hint="eastAsia"/>
        </w:rPr>
        <w:t>Python</w:t>
      </w:r>
      <w:r w:rsidRPr="00D5417B">
        <w:rPr>
          <w:rFonts w:hint="eastAsia"/>
        </w:rPr>
        <w:t>代码有所不同，展示如下：首先仍然是从命令行参数中读入要处理的文件路径与保存路径，然后调用封装的深度神经网络</w:t>
      </w:r>
      <w:r w:rsidRPr="00D5417B">
        <w:rPr>
          <w:rFonts w:hint="eastAsia"/>
        </w:rPr>
        <w:t>Melody_Extractor</w:t>
      </w:r>
      <w:r w:rsidRPr="00D5417B">
        <w:rPr>
          <w:rFonts w:hint="eastAsia"/>
        </w:rPr>
        <w:t>类的</w:t>
      </w:r>
      <w:r w:rsidRPr="00D5417B">
        <w:rPr>
          <w:rFonts w:hint="eastAsia"/>
        </w:rPr>
        <w:t>predict_pitch_single_file()</w:t>
      </w:r>
      <w:r w:rsidRPr="00D5417B">
        <w:rPr>
          <w:rFonts w:hint="eastAsia"/>
        </w:rPr>
        <w:t>方法进行旋律基频的预测，在生成预测文件后调用</w:t>
      </w:r>
      <w:r w:rsidRPr="00D5417B">
        <w:rPr>
          <w:rFonts w:hint="eastAsia"/>
        </w:rPr>
        <w:t>set_time_standard</w:t>
      </w:r>
      <w:r w:rsidRPr="00D5417B">
        <w:rPr>
          <w:rFonts w:hint="eastAsia"/>
        </w:rPr>
        <w:t>函数将文件的时间与格式统一以便后续检索，随后调用</w:t>
      </w:r>
      <w:r w:rsidRPr="00D5417B">
        <w:rPr>
          <w:rFonts w:hint="eastAsia"/>
        </w:rPr>
        <w:t>Lsh_query.query()</w:t>
      </w:r>
      <w:r w:rsidRPr="00D5417B">
        <w:rPr>
          <w:rFonts w:hint="eastAsia"/>
        </w:rPr>
        <w:t>方法对基频序列文件进行检索，将检索的结果按特定格式输出，以供</w:t>
      </w:r>
      <w:r w:rsidRPr="00D5417B">
        <w:rPr>
          <w:rFonts w:hint="eastAsia"/>
        </w:rPr>
        <w:t>java</w:t>
      </w:r>
      <w:r w:rsidRPr="00D5417B">
        <w:rPr>
          <w:rFonts w:hint="eastAsia"/>
        </w:rPr>
        <w:t>后端读取解析。</w:t>
      </w:r>
    </w:p>
    <w:p w14:paraId="055FBC60" w14:textId="77777777" w:rsidR="0094501B" w:rsidRPr="00EB65BB" w:rsidRDefault="0094501B" w:rsidP="0094501B">
      <w:pPr>
        <w:ind w:firstLine="420"/>
        <w:rPr>
          <w:sz w:val="21"/>
          <w:shd w:val="clear" w:color="auto" w:fill="FFFFFF"/>
        </w:rPr>
      </w:pPr>
      <w:r w:rsidRPr="00EB65BB">
        <w:rPr>
          <w:sz w:val="21"/>
          <w:shd w:val="clear" w:color="auto" w:fill="FFFFFF"/>
        </w:rPr>
        <w:t>if __name__ == '__main__':</w:t>
      </w:r>
    </w:p>
    <w:p w14:paraId="44CA74DC" w14:textId="77777777" w:rsidR="0094501B" w:rsidRPr="00EB65BB" w:rsidRDefault="0094501B" w:rsidP="0094501B">
      <w:pPr>
        <w:ind w:firstLine="420"/>
        <w:rPr>
          <w:sz w:val="21"/>
          <w:shd w:val="clear" w:color="auto" w:fill="FFFFFF"/>
        </w:rPr>
      </w:pPr>
      <w:r w:rsidRPr="00EB65BB">
        <w:rPr>
          <w:sz w:val="21"/>
          <w:shd w:val="clear" w:color="auto" w:fill="FFFFFF"/>
        </w:rPr>
        <w:t xml:space="preserve">    import datetime</w:t>
      </w:r>
    </w:p>
    <w:p w14:paraId="25F1E86D" w14:textId="77777777" w:rsidR="0094501B" w:rsidRPr="00EB65BB" w:rsidRDefault="0094501B" w:rsidP="0094501B">
      <w:pPr>
        <w:ind w:firstLine="420"/>
        <w:rPr>
          <w:sz w:val="21"/>
          <w:shd w:val="clear" w:color="auto" w:fill="FFFFFF"/>
        </w:rPr>
      </w:pPr>
      <w:r w:rsidRPr="00EB65BB">
        <w:rPr>
          <w:sz w:val="21"/>
          <w:shd w:val="clear" w:color="auto" w:fill="FFFFFF"/>
        </w:rPr>
        <w:t xml:space="preserve">    </w:t>
      </w:r>
      <w:r w:rsidRPr="00D2712D">
        <w:rPr>
          <w:rFonts w:hint="eastAsia"/>
          <w:sz w:val="21"/>
          <w:shd w:val="clear" w:color="auto" w:fill="FFFFFF"/>
        </w:rPr>
        <w:t xml:space="preserve"># </w:t>
      </w:r>
      <w:r>
        <w:rPr>
          <w:rFonts w:hint="eastAsia"/>
          <w:sz w:val="21"/>
          <w:shd w:val="clear" w:color="auto" w:fill="FFFFFF"/>
        </w:rPr>
        <w:t>控制台同步</w:t>
      </w:r>
      <w:r w:rsidRPr="00D2712D">
        <w:rPr>
          <w:rFonts w:hint="eastAsia"/>
          <w:sz w:val="21"/>
          <w:shd w:val="clear" w:color="auto" w:fill="FFFFFF"/>
        </w:rPr>
        <w:t>旋律查询的时间和进度</w:t>
      </w:r>
    </w:p>
    <w:p w14:paraId="4C6E6288" w14:textId="77777777" w:rsidR="0094501B" w:rsidRDefault="0094501B" w:rsidP="0094501B">
      <w:pPr>
        <w:ind w:firstLine="420"/>
        <w:rPr>
          <w:sz w:val="21"/>
          <w:shd w:val="clear" w:color="auto" w:fill="FFFFFF"/>
        </w:rPr>
      </w:pPr>
      <w:r w:rsidRPr="00EB65BB">
        <w:rPr>
          <w:sz w:val="21"/>
          <w:shd w:val="clear" w:color="auto" w:fill="FFFFFF"/>
        </w:rPr>
        <w:t xml:space="preserve">    print(f"melodyPercent:{1}% Start,{datetime.datetime.now()}");sys.stdout.flush()</w:t>
      </w:r>
    </w:p>
    <w:p w14:paraId="41C6D971" w14:textId="77777777" w:rsidR="0094501B" w:rsidRPr="00EB65BB" w:rsidRDefault="0094501B" w:rsidP="0094501B">
      <w:pPr>
        <w:ind w:firstLine="420"/>
        <w:rPr>
          <w:sz w:val="21"/>
          <w:shd w:val="clear" w:color="auto" w:fill="FFFFFF"/>
        </w:rPr>
      </w:pPr>
      <w:r>
        <w:rPr>
          <w:sz w:val="21"/>
          <w:shd w:val="clear" w:color="auto" w:fill="FFFFFF"/>
        </w:rPr>
        <w:t xml:space="preserve">    </w:t>
      </w:r>
      <w:r w:rsidRPr="000C272F">
        <w:rPr>
          <w:rFonts w:hint="eastAsia"/>
          <w:sz w:val="21"/>
          <w:shd w:val="clear" w:color="auto" w:fill="FFFFFF"/>
        </w:rPr>
        <w:t xml:space="preserve"># </w:t>
      </w:r>
      <w:r w:rsidRPr="000C272F">
        <w:rPr>
          <w:rFonts w:hint="eastAsia"/>
          <w:sz w:val="21"/>
          <w:shd w:val="clear" w:color="auto" w:fill="FFFFFF"/>
        </w:rPr>
        <w:t>设置命令行参数</w:t>
      </w:r>
    </w:p>
    <w:p w14:paraId="04909C52" w14:textId="77777777" w:rsidR="0094501B" w:rsidRPr="00EB65BB" w:rsidRDefault="0094501B" w:rsidP="0094501B">
      <w:pPr>
        <w:ind w:firstLine="420"/>
        <w:rPr>
          <w:sz w:val="21"/>
          <w:shd w:val="clear" w:color="auto" w:fill="FFFFFF"/>
        </w:rPr>
      </w:pPr>
      <w:r w:rsidRPr="00EB65BB">
        <w:rPr>
          <w:sz w:val="21"/>
          <w:shd w:val="clear" w:color="auto" w:fill="FFFFFF"/>
        </w:rPr>
        <w:t xml:space="preserve">    parser = argparse.ArgumentParser()</w:t>
      </w:r>
    </w:p>
    <w:p w14:paraId="3AC9A837" w14:textId="77777777" w:rsidR="0094501B" w:rsidRPr="00EB65BB" w:rsidRDefault="0094501B" w:rsidP="0094501B">
      <w:pPr>
        <w:ind w:firstLine="420"/>
        <w:rPr>
          <w:sz w:val="21"/>
          <w:shd w:val="clear" w:color="auto" w:fill="FFFFFF"/>
        </w:rPr>
      </w:pPr>
      <w:r w:rsidRPr="00EB65BB">
        <w:rPr>
          <w:sz w:val="21"/>
          <w:shd w:val="clear" w:color="auto" w:fill="FFFFFF"/>
        </w:rPr>
        <w:t xml:space="preserve">    parser.add_argument('--file_path','-p',required=True)</w:t>
      </w:r>
    </w:p>
    <w:p w14:paraId="6547292F" w14:textId="77777777" w:rsidR="0094501B" w:rsidRPr="00EB65BB" w:rsidRDefault="0094501B" w:rsidP="0094501B">
      <w:pPr>
        <w:ind w:firstLine="420"/>
        <w:rPr>
          <w:sz w:val="21"/>
          <w:shd w:val="clear" w:color="auto" w:fill="FFFFFF"/>
        </w:rPr>
      </w:pPr>
      <w:r w:rsidRPr="00EB65BB">
        <w:rPr>
          <w:sz w:val="21"/>
          <w:shd w:val="clear" w:color="auto" w:fill="FFFFFF"/>
        </w:rPr>
        <w:t xml:space="preserve">    parser.add_argument('--save_path','-s',required=True)</w:t>
      </w:r>
    </w:p>
    <w:p w14:paraId="7603DCCB" w14:textId="77777777" w:rsidR="0094501B" w:rsidRPr="00EB65BB" w:rsidRDefault="0094501B" w:rsidP="0094501B">
      <w:pPr>
        <w:ind w:firstLine="420"/>
        <w:rPr>
          <w:sz w:val="21"/>
          <w:shd w:val="clear" w:color="auto" w:fill="FFFFFF"/>
        </w:rPr>
      </w:pPr>
      <w:r w:rsidRPr="00EB65BB">
        <w:rPr>
          <w:sz w:val="21"/>
          <w:shd w:val="clear" w:color="auto" w:fill="FFFFFF"/>
        </w:rPr>
        <w:t xml:space="preserve">    args = parser.parse_args()</w:t>
      </w:r>
    </w:p>
    <w:p w14:paraId="0D3A4718" w14:textId="77777777" w:rsidR="0094501B" w:rsidRPr="00EB65BB" w:rsidRDefault="0094501B" w:rsidP="0094501B">
      <w:pPr>
        <w:ind w:firstLine="420"/>
        <w:rPr>
          <w:sz w:val="21"/>
          <w:shd w:val="clear" w:color="auto" w:fill="FFFFFF"/>
        </w:rPr>
      </w:pPr>
      <w:r w:rsidRPr="00EB65BB">
        <w:rPr>
          <w:sz w:val="21"/>
          <w:shd w:val="clear" w:color="auto" w:fill="FFFFFF"/>
        </w:rPr>
        <w:t xml:space="preserve">    file_path = args.file_path</w:t>
      </w:r>
    </w:p>
    <w:p w14:paraId="0FC61433" w14:textId="77777777" w:rsidR="0094501B" w:rsidRPr="00EB65BB" w:rsidRDefault="0094501B" w:rsidP="0094501B">
      <w:pPr>
        <w:ind w:firstLine="420"/>
        <w:rPr>
          <w:sz w:val="21"/>
          <w:shd w:val="clear" w:color="auto" w:fill="FFFFFF"/>
        </w:rPr>
      </w:pPr>
      <w:r w:rsidRPr="00EB65BB">
        <w:rPr>
          <w:sz w:val="21"/>
          <w:shd w:val="clear" w:color="auto" w:fill="FFFFFF"/>
        </w:rPr>
        <w:t xml:space="preserve">    file_name = os.path.dirname(file_path)</w:t>
      </w:r>
    </w:p>
    <w:p w14:paraId="3D01B002" w14:textId="77777777" w:rsidR="0094501B" w:rsidRPr="00EB65BB" w:rsidRDefault="0094501B" w:rsidP="0094501B">
      <w:pPr>
        <w:ind w:firstLine="420"/>
        <w:rPr>
          <w:sz w:val="21"/>
          <w:shd w:val="clear" w:color="auto" w:fill="FFFFFF"/>
        </w:rPr>
      </w:pPr>
      <w:r w:rsidRPr="00EB65BB">
        <w:rPr>
          <w:sz w:val="21"/>
          <w:shd w:val="clear" w:color="auto" w:fill="FFFFFF"/>
        </w:rPr>
        <w:t xml:space="preserve">    save_path = args.save_path</w:t>
      </w:r>
    </w:p>
    <w:p w14:paraId="04CA2182" w14:textId="77777777" w:rsidR="0094501B" w:rsidRDefault="0094501B" w:rsidP="0094501B">
      <w:pPr>
        <w:ind w:firstLine="420"/>
        <w:rPr>
          <w:sz w:val="21"/>
          <w:shd w:val="clear" w:color="auto" w:fill="FFFFFF"/>
        </w:rPr>
      </w:pPr>
      <w:r w:rsidRPr="00EB65BB">
        <w:rPr>
          <w:sz w:val="21"/>
          <w:shd w:val="clear" w:color="auto" w:fill="FFFFFF"/>
        </w:rPr>
        <w:t xml:space="preserve">    print("</w:t>
      </w:r>
      <w:r w:rsidRPr="00EB65BB">
        <w:rPr>
          <w:sz w:val="21"/>
          <w:shd w:val="clear" w:color="auto" w:fill="FFFFFF"/>
        </w:rPr>
        <w:t>正在查询：</w:t>
      </w:r>
      <w:r w:rsidRPr="00EB65BB">
        <w:rPr>
          <w:sz w:val="21"/>
          <w:shd w:val="clear" w:color="auto" w:fill="FFFFFF"/>
        </w:rPr>
        <w:t>" + os.path.basename(file_path))</w:t>
      </w:r>
    </w:p>
    <w:p w14:paraId="59743777" w14:textId="77777777" w:rsidR="0094501B" w:rsidRPr="00EB65BB" w:rsidRDefault="0094501B" w:rsidP="0094501B">
      <w:pPr>
        <w:ind w:firstLine="420"/>
        <w:rPr>
          <w:sz w:val="21"/>
          <w:shd w:val="clear" w:color="auto" w:fill="FFFFFF"/>
        </w:rPr>
      </w:pPr>
      <w:r>
        <w:rPr>
          <w:sz w:val="21"/>
          <w:shd w:val="clear" w:color="auto" w:fill="FFFFFF"/>
        </w:rPr>
        <w:t xml:space="preserve">    </w:t>
      </w:r>
      <w:r w:rsidRPr="00236C1C">
        <w:rPr>
          <w:rFonts w:hint="eastAsia"/>
          <w:sz w:val="21"/>
          <w:shd w:val="clear" w:color="auto" w:fill="FFFFFF"/>
        </w:rPr>
        <w:t xml:space="preserve"># </w:t>
      </w:r>
      <w:r w:rsidRPr="00236C1C">
        <w:rPr>
          <w:rFonts w:hint="eastAsia"/>
          <w:sz w:val="21"/>
          <w:shd w:val="clear" w:color="auto" w:fill="FFFFFF"/>
        </w:rPr>
        <w:t>初始化</w:t>
      </w:r>
      <w:r>
        <w:rPr>
          <w:rFonts w:hint="eastAsia"/>
          <w:sz w:val="21"/>
          <w:shd w:val="clear" w:color="auto" w:fill="FFFFFF"/>
        </w:rPr>
        <w:t>C</w:t>
      </w:r>
      <w:r>
        <w:rPr>
          <w:sz w:val="21"/>
          <w:shd w:val="clear" w:color="auto" w:fill="FFFFFF"/>
        </w:rPr>
        <w:t>FTA_AFF_SA</w:t>
      </w:r>
      <w:r>
        <w:rPr>
          <w:rFonts w:hint="eastAsia"/>
          <w:sz w:val="21"/>
          <w:shd w:val="clear" w:color="auto" w:fill="FFFFFF"/>
        </w:rPr>
        <w:t>网络</w:t>
      </w:r>
      <w:r w:rsidRPr="00236C1C">
        <w:rPr>
          <w:rFonts w:hint="eastAsia"/>
          <w:sz w:val="21"/>
          <w:shd w:val="clear" w:color="auto" w:fill="FFFFFF"/>
        </w:rPr>
        <w:t>旋律提取器</w:t>
      </w:r>
      <w:r>
        <w:rPr>
          <w:rFonts w:hint="eastAsia"/>
          <w:sz w:val="21"/>
          <w:shd w:val="clear" w:color="auto" w:fill="FFFFFF"/>
        </w:rPr>
        <w:t>，设置</w:t>
      </w:r>
      <w:r>
        <w:rPr>
          <w:rFonts w:hint="eastAsia"/>
          <w:sz w:val="21"/>
          <w:shd w:val="clear" w:color="auto" w:fill="FFFFFF"/>
        </w:rPr>
        <w:t>gpu</w:t>
      </w:r>
    </w:p>
    <w:p w14:paraId="5A80B5C2" w14:textId="77777777" w:rsidR="0094501B" w:rsidRPr="00EB65BB" w:rsidRDefault="0094501B" w:rsidP="0094501B">
      <w:pPr>
        <w:ind w:firstLine="420"/>
        <w:rPr>
          <w:sz w:val="21"/>
          <w:shd w:val="clear" w:color="auto" w:fill="FFFFFF"/>
        </w:rPr>
      </w:pPr>
      <w:r w:rsidRPr="00EB65BB">
        <w:rPr>
          <w:sz w:val="21"/>
          <w:shd w:val="clear" w:color="auto" w:fill="FFFFFF"/>
        </w:rPr>
        <w:t xml:space="preserve">    extractor = Melody_Extractor(cuda_id=0)</w:t>
      </w:r>
    </w:p>
    <w:p w14:paraId="16C9B20A" w14:textId="77777777" w:rsidR="0094501B" w:rsidRDefault="0094501B" w:rsidP="0094501B">
      <w:pPr>
        <w:ind w:firstLine="420"/>
        <w:rPr>
          <w:sz w:val="21"/>
          <w:shd w:val="clear" w:color="auto" w:fill="FFFFFF"/>
        </w:rPr>
      </w:pPr>
      <w:r w:rsidRPr="00EB65BB">
        <w:rPr>
          <w:sz w:val="21"/>
          <w:shd w:val="clear" w:color="auto" w:fill="FFFFFF"/>
        </w:rPr>
        <w:t xml:space="preserve">    print(f"melodyPercent:{5}% Predict_start,{datetime.datetime.now()}");sys.stdout.flush()</w:t>
      </w:r>
    </w:p>
    <w:p w14:paraId="52BFE5F3" w14:textId="77777777" w:rsidR="0094501B" w:rsidRPr="00EB65BB" w:rsidRDefault="0094501B" w:rsidP="0094501B">
      <w:pPr>
        <w:ind w:firstLine="420"/>
        <w:rPr>
          <w:sz w:val="21"/>
          <w:shd w:val="clear" w:color="auto" w:fill="FFFFFF"/>
        </w:rPr>
      </w:pPr>
      <w:r>
        <w:rPr>
          <w:sz w:val="21"/>
          <w:shd w:val="clear" w:color="auto" w:fill="FFFFFF"/>
        </w:rPr>
        <w:t xml:space="preserve">    </w:t>
      </w:r>
      <w:r w:rsidRPr="00791D72">
        <w:rPr>
          <w:rFonts w:hint="eastAsia"/>
          <w:sz w:val="21"/>
          <w:shd w:val="clear" w:color="auto" w:fill="FFFFFF"/>
        </w:rPr>
        <w:t xml:space="preserve"># </w:t>
      </w:r>
      <w:r>
        <w:rPr>
          <w:rFonts w:hint="eastAsia"/>
          <w:sz w:val="21"/>
          <w:shd w:val="clear" w:color="auto" w:fill="FFFFFF"/>
        </w:rPr>
        <w:t>调用封装的</w:t>
      </w:r>
      <w:r w:rsidRPr="00791D72">
        <w:rPr>
          <w:rFonts w:hint="eastAsia"/>
          <w:sz w:val="21"/>
          <w:shd w:val="clear" w:color="auto" w:fill="FFFFFF"/>
        </w:rPr>
        <w:t>预测旋律基频</w:t>
      </w:r>
      <w:r>
        <w:rPr>
          <w:rFonts w:hint="eastAsia"/>
          <w:sz w:val="21"/>
          <w:shd w:val="clear" w:color="auto" w:fill="FFFFFF"/>
        </w:rPr>
        <w:t>方法，</w:t>
      </w:r>
      <w:r w:rsidRPr="00791D72">
        <w:rPr>
          <w:rFonts w:hint="eastAsia"/>
          <w:sz w:val="21"/>
          <w:shd w:val="clear" w:color="auto" w:fill="FFFFFF"/>
        </w:rPr>
        <w:t>并保存结果</w:t>
      </w:r>
    </w:p>
    <w:p w14:paraId="26E57D96" w14:textId="77777777" w:rsidR="0094501B" w:rsidRPr="00EB65BB" w:rsidRDefault="0094501B" w:rsidP="0094501B">
      <w:pPr>
        <w:ind w:firstLine="420"/>
        <w:rPr>
          <w:sz w:val="21"/>
          <w:shd w:val="clear" w:color="auto" w:fill="FFFFFF"/>
        </w:rPr>
      </w:pPr>
      <w:r w:rsidRPr="00EB65BB">
        <w:rPr>
          <w:sz w:val="21"/>
          <w:shd w:val="clear" w:color="auto" w:fill="FFFFFF"/>
        </w:rPr>
        <w:t xml:space="preserve">    pitch_path = extractor.predict_pitch_single_file(file_path,save_path)</w:t>
      </w:r>
    </w:p>
    <w:p w14:paraId="4D0FA2F5" w14:textId="77777777" w:rsidR="0094501B" w:rsidRPr="00EB65BB" w:rsidRDefault="0094501B" w:rsidP="0094501B">
      <w:pPr>
        <w:ind w:firstLine="420"/>
        <w:rPr>
          <w:sz w:val="21"/>
          <w:shd w:val="clear" w:color="auto" w:fill="FFFFFF"/>
        </w:rPr>
      </w:pPr>
    </w:p>
    <w:p w14:paraId="6BEB6512" w14:textId="77777777" w:rsidR="0094501B" w:rsidRDefault="0094501B" w:rsidP="0094501B">
      <w:pPr>
        <w:ind w:firstLine="420"/>
        <w:rPr>
          <w:sz w:val="21"/>
          <w:shd w:val="clear" w:color="auto" w:fill="FFFFFF"/>
        </w:rPr>
      </w:pPr>
      <w:r w:rsidRPr="00EB65BB">
        <w:rPr>
          <w:sz w:val="21"/>
          <w:shd w:val="clear" w:color="auto" w:fill="FFFFFF"/>
        </w:rPr>
        <w:t xml:space="preserve">    print(f"melodyPercent:{80}% End,{datetime.datetime.now()}\n");sys.stdout.flush()</w:t>
      </w:r>
    </w:p>
    <w:p w14:paraId="40915C19" w14:textId="77777777" w:rsidR="0094501B" w:rsidRPr="00EB65BB" w:rsidRDefault="0094501B" w:rsidP="0094501B">
      <w:pPr>
        <w:ind w:firstLine="420"/>
        <w:rPr>
          <w:sz w:val="21"/>
          <w:shd w:val="clear" w:color="auto" w:fill="FFFFFF"/>
        </w:rPr>
      </w:pPr>
      <w:r>
        <w:rPr>
          <w:sz w:val="21"/>
          <w:shd w:val="clear" w:color="auto" w:fill="FFFFFF"/>
        </w:rPr>
        <w:t xml:space="preserve">    </w:t>
      </w:r>
      <w:r w:rsidRPr="006D36F9">
        <w:rPr>
          <w:rFonts w:hint="eastAsia"/>
          <w:sz w:val="21"/>
          <w:shd w:val="clear" w:color="auto" w:fill="FFFFFF"/>
        </w:rPr>
        <w:t xml:space="preserve"># </w:t>
      </w:r>
      <w:r w:rsidRPr="006D36F9">
        <w:rPr>
          <w:rFonts w:hint="eastAsia"/>
          <w:sz w:val="21"/>
          <w:shd w:val="clear" w:color="auto" w:fill="FFFFFF"/>
        </w:rPr>
        <w:t>统一</w:t>
      </w:r>
      <w:r>
        <w:rPr>
          <w:rFonts w:hint="eastAsia"/>
          <w:sz w:val="21"/>
          <w:shd w:val="clear" w:color="auto" w:fill="FFFFFF"/>
        </w:rPr>
        <w:t>旋律文件的</w:t>
      </w:r>
      <w:r w:rsidRPr="006D36F9">
        <w:rPr>
          <w:rFonts w:hint="eastAsia"/>
          <w:sz w:val="21"/>
          <w:shd w:val="clear" w:color="auto" w:fill="FFFFFF"/>
        </w:rPr>
        <w:t>时间和格式</w:t>
      </w:r>
      <w:r>
        <w:rPr>
          <w:rFonts w:hint="eastAsia"/>
          <w:sz w:val="21"/>
          <w:shd w:val="clear" w:color="auto" w:fill="FFFFFF"/>
        </w:rPr>
        <w:t>，</w:t>
      </w:r>
      <w:r w:rsidRPr="006D36F9">
        <w:rPr>
          <w:rFonts w:hint="eastAsia"/>
          <w:sz w:val="21"/>
          <w:shd w:val="clear" w:color="auto" w:fill="FFFFFF"/>
        </w:rPr>
        <w:t>以便后续检索</w:t>
      </w:r>
    </w:p>
    <w:p w14:paraId="23870EF7" w14:textId="77777777" w:rsidR="0094501B" w:rsidRPr="00EB65BB" w:rsidRDefault="0094501B" w:rsidP="0094501B">
      <w:pPr>
        <w:ind w:firstLine="420"/>
        <w:rPr>
          <w:sz w:val="21"/>
          <w:shd w:val="clear" w:color="auto" w:fill="FFFFFF"/>
        </w:rPr>
      </w:pPr>
      <w:r w:rsidRPr="00EB65BB">
        <w:rPr>
          <w:sz w:val="21"/>
          <w:shd w:val="clear" w:color="auto" w:fill="FFFFFF"/>
        </w:rPr>
        <w:t xml:space="preserve">    set_time_standard(pitch_path,pitch_path)</w:t>
      </w:r>
    </w:p>
    <w:p w14:paraId="0F55D214" w14:textId="77777777" w:rsidR="0094501B" w:rsidRPr="00EB65BB" w:rsidRDefault="0094501B" w:rsidP="0094501B">
      <w:pPr>
        <w:ind w:firstLine="420"/>
        <w:rPr>
          <w:sz w:val="21"/>
          <w:shd w:val="clear" w:color="auto" w:fill="FFFFFF"/>
        </w:rPr>
      </w:pPr>
      <w:r w:rsidRPr="00EB65BB">
        <w:rPr>
          <w:sz w:val="21"/>
          <w:shd w:val="clear" w:color="auto" w:fill="FFFFFF"/>
        </w:rPr>
        <w:t xml:space="preserve">    print("pitch_std</w:t>
      </w:r>
      <w:r w:rsidRPr="00EB65BB">
        <w:rPr>
          <w:sz w:val="21"/>
          <w:shd w:val="clear" w:color="auto" w:fill="FFFFFF"/>
        </w:rPr>
        <w:t>生成完成</w:t>
      </w:r>
      <w:r w:rsidRPr="00EB65BB">
        <w:rPr>
          <w:sz w:val="21"/>
          <w:shd w:val="clear" w:color="auto" w:fill="FFFFFF"/>
        </w:rPr>
        <w:t>...")</w:t>
      </w:r>
    </w:p>
    <w:p w14:paraId="6A691384" w14:textId="77777777" w:rsidR="0094501B" w:rsidRPr="00EB65BB" w:rsidRDefault="0094501B" w:rsidP="0094501B">
      <w:pPr>
        <w:ind w:firstLine="420"/>
        <w:rPr>
          <w:sz w:val="21"/>
          <w:shd w:val="clear" w:color="auto" w:fill="FFFFFF"/>
        </w:rPr>
      </w:pPr>
      <w:r>
        <w:rPr>
          <w:rFonts w:hint="eastAsia"/>
          <w:sz w:val="21"/>
          <w:shd w:val="clear" w:color="auto" w:fill="FFFFFF"/>
        </w:rPr>
        <w:t xml:space="preserve"> </w:t>
      </w:r>
      <w:r>
        <w:rPr>
          <w:sz w:val="21"/>
          <w:shd w:val="clear" w:color="auto" w:fill="FFFFFF"/>
        </w:rPr>
        <w:t xml:space="preserve">   # </w:t>
      </w:r>
      <w:r>
        <w:rPr>
          <w:rFonts w:hint="eastAsia"/>
          <w:sz w:val="21"/>
          <w:shd w:val="clear" w:color="auto" w:fill="FFFFFF"/>
        </w:rPr>
        <w:t>初始化</w:t>
      </w:r>
      <w:r>
        <w:rPr>
          <w:rFonts w:hint="eastAsia"/>
          <w:sz w:val="21"/>
          <w:shd w:val="clear" w:color="auto" w:fill="FFFFFF"/>
        </w:rPr>
        <w:t>LSH</w:t>
      </w:r>
      <w:r>
        <w:rPr>
          <w:rFonts w:hint="eastAsia"/>
          <w:sz w:val="21"/>
          <w:shd w:val="clear" w:color="auto" w:fill="FFFFFF"/>
        </w:rPr>
        <w:t>查询对象</w:t>
      </w:r>
    </w:p>
    <w:p w14:paraId="5C1EAF61" w14:textId="77777777" w:rsidR="0094501B" w:rsidRPr="00EB65BB" w:rsidRDefault="0094501B" w:rsidP="0094501B">
      <w:pPr>
        <w:ind w:firstLine="420"/>
        <w:rPr>
          <w:sz w:val="21"/>
          <w:shd w:val="clear" w:color="auto" w:fill="FFFFFF"/>
        </w:rPr>
      </w:pPr>
      <w:r w:rsidRPr="00EB65BB">
        <w:rPr>
          <w:sz w:val="21"/>
          <w:shd w:val="clear" w:color="auto" w:fill="FFFFFF"/>
        </w:rPr>
        <w:t xml:space="preserve">    lsh_query = Lsh_query()</w:t>
      </w:r>
    </w:p>
    <w:p w14:paraId="203B02D1" w14:textId="77777777" w:rsidR="0094501B" w:rsidRDefault="0094501B" w:rsidP="0094501B">
      <w:pPr>
        <w:ind w:firstLine="420"/>
        <w:rPr>
          <w:sz w:val="21"/>
          <w:shd w:val="clear" w:color="auto" w:fill="FFFFFF"/>
        </w:rPr>
      </w:pPr>
      <w:r w:rsidRPr="00EB65BB">
        <w:rPr>
          <w:sz w:val="21"/>
          <w:shd w:val="clear" w:color="auto" w:fill="FFFFFF"/>
        </w:rPr>
        <w:t xml:space="preserve">    print(f"melodyPercent:{85}% End,{datetime.datetime.now()}\n");sys.stdout.flush()</w:t>
      </w:r>
    </w:p>
    <w:p w14:paraId="12E7D8F5" w14:textId="77777777" w:rsidR="0094501B" w:rsidRPr="00EB65BB" w:rsidRDefault="0094501B" w:rsidP="0094501B">
      <w:pPr>
        <w:ind w:firstLine="420"/>
        <w:rPr>
          <w:sz w:val="21"/>
          <w:shd w:val="clear" w:color="auto" w:fill="FFFFFF"/>
        </w:rPr>
      </w:pPr>
      <w:r>
        <w:rPr>
          <w:sz w:val="21"/>
          <w:shd w:val="clear" w:color="auto" w:fill="FFFFFF"/>
        </w:rPr>
        <w:t xml:space="preserve">    #</w:t>
      </w:r>
      <w:r>
        <w:rPr>
          <w:rFonts w:hint="eastAsia"/>
          <w:sz w:val="21"/>
          <w:shd w:val="clear" w:color="auto" w:fill="FFFFFF"/>
        </w:rPr>
        <w:t>LSH</w:t>
      </w:r>
      <w:r>
        <w:rPr>
          <w:rFonts w:hint="eastAsia"/>
          <w:sz w:val="21"/>
          <w:shd w:val="clear" w:color="auto" w:fill="FFFFFF"/>
        </w:rPr>
        <w:t>查询，检索返回结果</w:t>
      </w:r>
    </w:p>
    <w:p w14:paraId="637AD7FD" w14:textId="77777777" w:rsidR="0094501B" w:rsidRPr="00EB65BB" w:rsidRDefault="0094501B" w:rsidP="0094501B">
      <w:pPr>
        <w:ind w:firstLine="420"/>
        <w:rPr>
          <w:sz w:val="21"/>
          <w:shd w:val="clear" w:color="auto" w:fill="FFFFFF"/>
        </w:rPr>
      </w:pPr>
      <w:r w:rsidRPr="00EB65BB">
        <w:rPr>
          <w:sz w:val="21"/>
          <w:shd w:val="clear" w:color="auto" w:fill="FFFFFF"/>
        </w:rPr>
        <w:t xml:space="preserve">    results  = lsh_query.query(pitch_path)</w:t>
      </w:r>
    </w:p>
    <w:p w14:paraId="7ABCEC75" w14:textId="77777777" w:rsidR="0094501B" w:rsidRPr="00EB65BB" w:rsidRDefault="0094501B" w:rsidP="0094501B">
      <w:pPr>
        <w:ind w:firstLine="420"/>
        <w:rPr>
          <w:sz w:val="21"/>
          <w:shd w:val="clear" w:color="auto" w:fill="FFFFFF"/>
        </w:rPr>
      </w:pPr>
      <w:r w:rsidRPr="00EB65BB">
        <w:rPr>
          <w:sz w:val="21"/>
          <w:shd w:val="clear" w:color="auto" w:fill="FFFFFF"/>
        </w:rPr>
        <w:lastRenderedPageBreak/>
        <w:t xml:space="preserve">    print(f"melodyPercent:{100}% End,{datetime.datetim</w:t>
      </w:r>
      <w:r>
        <w:rPr>
          <w:sz w:val="21"/>
          <w:shd w:val="clear" w:color="auto" w:fill="FFFFFF"/>
        </w:rPr>
        <w:t>e.now()}\n");sys.stdout.flush()</w:t>
      </w:r>
    </w:p>
    <w:p w14:paraId="3CC845C1" w14:textId="77777777" w:rsidR="0094501B" w:rsidRPr="00EB65BB" w:rsidRDefault="0094501B" w:rsidP="0094501B">
      <w:pPr>
        <w:ind w:firstLine="420"/>
        <w:rPr>
          <w:sz w:val="21"/>
          <w:shd w:val="clear" w:color="auto" w:fill="FFFFFF"/>
        </w:rPr>
      </w:pPr>
      <w:r w:rsidRPr="00EB65BB">
        <w:rPr>
          <w:sz w:val="21"/>
          <w:shd w:val="clear" w:color="auto" w:fill="FFFFFF"/>
        </w:rPr>
        <w:t xml:space="preserve">    print("melody_search_JSON:",results)</w:t>
      </w:r>
    </w:p>
    <w:p w14:paraId="6A28E3B0" w14:textId="5853EC90" w:rsidR="0094501B" w:rsidRDefault="00EA3367" w:rsidP="0094501B">
      <w:pPr>
        <w:ind w:firstLine="480"/>
        <w:jc w:val="center"/>
      </w:pPr>
      <w:r w:rsidRPr="00EA3367">
        <w:drawing>
          <wp:inline distT="0" distB="0" distL="0" distR="0" wp14:anchorId="26A72462" wp14:editId="2FD27F51">
            <wp:extent cx="5688965" cy="3054985"/>
            <wp:effectExtent l="0" t="0" r="6985" b="0"/>
            <wp:docPr id="7326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5206" name=""/>
                    <pic:cNvPicPr/>
                  </pic:nvPicPr>
                  <pic:blipFill>
                    <a:blip r:embed="rId88"/>
                    <a:stretch>
                      <a:fillRect/>
                    </a:stretch>
                  </pic:blipFill>
                  <pic:spPr>
                    <a:xfrm>
                      <a:off x="0" y="0"/>
                      <a:ext cx="5688965" cy="3054985"/>
                    </a:xfrm>
                    <a:prstGeom prst="rect">
                      <a:avLst/>
                    </a:prstGeom>
                  </pic:spPr>
                </pic:pic>
              </a:graphicData>
            </a:graphic>
          </wp:inline>
        </w:drawing>
      </w:r>
    </w:p>
    <w:p w14:paraId="5A8ADAB3" w14:textId="07212527" w:rsidR="00EA3367" w:rsidRPr="00EB65BB" w:rsidRDefault="00EA3367" w:rsidP="0094501B">
      <w:pPr>
        <w:ind w:firstLine="480"/>
        <w:jc w:val="center"/>
        <w:rPr>
          <w:rFonts w:hint="eastAsia"/>
        </w:rPr>
      </w:pPr>
      <w:r w:rsidRPr="00EA3367">
        <w:drawing>
          <wp:inline distT="0" distB="0" distL="0" distR="0" wp14:anchorId="1D9B002B" wp14:editId="7F502E3A">
            <wp:extent cx="5688965" cy="3046095"/>
            <wp:effectExtent l="0" t="0" r="6985" b="1905"/>
            <wp:docPr id="697234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4049" name=""/>
                    <pic:cNvPicPr/>
                  </pic:nvPicPr>
                  <pic:blipFill>
                    <a:blip r:embed="rId89"/>
                    <a:stretch>
                      <a:fillRect/>
                    </a:stretch>
                  </pic:blipFill>
                  <pic:spPr>
                    <a:xfrm>
                      <a:off x="0" y="0"/>
                      <a:ext cx="5688965" cy="3046095"/>
                    </a:xfrm>
                    <a:prstGeom prst="rect">
                      <a:avLst/>
                    </a:prstGeom>
                  </pic:spPr>
                </pic:pic>
              </a:graphicData>
            </a:graphic>
          </wp:inline>
        </w:drawing>
      </w:r>
    </w:p>
    <w:p w14:paraId="3DB3CA54" w14:textId="053E2EAF" w:rsidR="0094501B" w:rsidRDefault="0094501B" w:rsidP="0094501B">
      <w:pPr>
        <w:pStyle w:val="a4"/>
        <w:ind w:firstLine="400"/>
      </w:pPr>
      <w:r>
        <w:rPr>
          <w:rFonts w:hint="eastAsia"/>
        </w:rPr>
        <w:t>图</w:t>
      </w:r>
      <w:r>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5</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4</w:t>
      </w:r>
      <w:r w:rsidR="005C2D78">
        <w:fldChar w:fldCharType="end"/>
      </w:r>
      <w:r>
        <w:t xml:space="preserve">  </w:t>
      </w:r>
      <w:r w:rsidRPr="004A593A">
        <w:rPr>
          <w:rFonts w:hint="eastAsia"/>
        </w:rPr>
        <w:t>批量查询并实时同步</w:t>
      </w:r>
      <w:commentRangeStart w:id="171"/>
      <w:r w:rsidRPr="004A593A">
        <w:rPr>
          <w:rFonts w:hint="eastAsia"/>
        </w:rPr>
        <w:t>文件处理进度</w:t>
      </w:r>
      <w:commentRangeEnd w:id="171"/>
      <w:r>
        <w:rPr>
          <w:rStyle w:val="af9"/>
        </w:rPr>
        <w:commentReference w:id="171"/>
      </w:r>
    </w:p>
    <w:p w14:paraId="3565C7DE" w14:textId="77777777" w:rsidR="0094501B" w:rsidRDefault="0094501B" w:rsidP="0094501B">
      <w:pPr>
        <w:ind w:firstLine="480"/>
        <w:jc w:val="center"/>
      </w:pPr>
      <w:r>
        <w:rPr>
          <w:noProof/>
        </w:rPr>
        <w:lastRenderedPageBreak/>
        <w:drawing>
          <wp:inline distT="0" distB="0" distL="0" distR="0" wp14:anchorId="1157B718" wp14:editId="3F75618D">
            <wp:extent cx="5688965" cy="3051810"/>
            <wp:effectExtent l="0" t="0" r="6985" b="0"/>
            <wp:docPr id="11" name="图片 11" descr="电脑软件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软件的截图&#10;&#10;AI 生成的内容可能不正确。"/>
                    <pic:cNvPicPr/>
                  </pic:nvPicPr>
                  <pic:blipFill>
                    <a:blip r:embed="rId90"/>
                    <a:stretch>
                      <a:fillRect/>
                    </a:stretch>
                  </pic:blipFill>
                  <pic:spPr>
                    <a:xfrm>
                      <a:off x="0" y="0"/>
                      <a:ext cx="5688965" cy="3051810"/>
                    </a:xfrm>
                    <a:prstGeom prst="rect">
                      <a:avLst/>
                    </a:prstGeom>
                  </pic:spPr>
                </pic:pic>
              </a:graphicData>
            </a:graphic>
          </wp:inline>
        </w:drawing>
      </w:r>
    </w:p>
    <w:p w14:paraId="1CB150D7" w14:textId="36586E93" w:rsidR="0094501B" w:rsidRPr="004162A0" w:rsidRDefault="0094501B" w:rsidP="0094501B">
      <w:pPr>
        <w:pStyle w:val="a4"/>
        <w:ind w:firstLine="400"/>
      </w:pPr>
      <w:r>
        <w:rPr>
          <w:rFonts w:hint="eastAsia"/>
        </w:rPr>
        <w:t>图</w:t>
      </w:r>
      <w:r>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5</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5</w:t>
      </w:r>
      <w:r w:rsidR="005C2D78">
        <w:fldChar w:fldCharType="end"/>
      </w:r>
      <w:r>
        <w:t xml:space="preserve">  </w:t>
      </w:r>
      <w:r>
        <w:rPr>
          <w:rFonts w:hint="eastAsia"/>
        </w:rPr>
        <w:t>对单曲进行旋律查询并同步处理进度</w:t>
      </w:r>
    </w:p>
    <w:p w14:paraId="5976FCA1" w14:textId="77777777" w:rsidR="0094501B" w:rsidRPr="00615D6D" w:rsidRDefault="0094501B" w:rsidP="0094501B">
      <w:pPr>
        <w:pStyle w:val="3"/>
      </w:pPr>
      <w:bookmarkStart w:id="172" w:name="_Toc167983028"/>
      <w:r w:rsidRPr="00C443F3">
        <w:rPr>
          <w:rFonts w:hint="eastAsia"/>
        </w:rPr>
        <w:t>查看检索结果模块实现</w:t>
      </w:r>
      <w:bookmarkEnd w:id="172"/>
    </w:p>
    <w:p w14:paraId="44C692FD" w14:textId="77777777" w:rsidR="0094501B" w:rsidRDefault="0094501B" w:rsidP="0094501B">
      <w:pPr>
        <w:ind w:firstLine="480"/>
      </w:pPr>
      <w:r w:rsidRPr="00601199">
        <w:rPr>
          <w:rFonts w:hint="eastAsia"/>
        </w:rPr>
        <w:t>本小节将展示查看检索模块中的查看侵权概率总表功能的实现代码。</w:t>
      </w:r>
      <w:r w:rsidRPr="00601199">
        <w:rPr>
          <w:rFonts w:hint="eastAsia"/>
        </w:rPr>
        <w:t>showFullTable()</w:t>
      </w:r>
      <w:r w:rsidRPr="00601199">
        <w:rPr>
          <w:rFonts w:hint="eastAsia"/>
        </w:rPr>
        <w:t>方法首先接收前端传入的</w:t>
      </w:r>
      <w:r w:rsidRPr="00601199">
        <w:rPr>
          <w:rFonts w:hint="eastAsia"/>
        </w:rPr>
        <w:t>sessionId</w:t>
      </w:r>
      <w:r w:rsidRPr="00601199">
        <w:rPr>
          <w:rFonts w:hint="eastAsia"/>
        </w:rPr>
        <w:t>，首先从</w:t>
      </w:r>
      <w:r w:rsidRPr="00601199">
        <w:rPr>
          <w:rFonts w:hint="eastAsia"/>
        </w:rPr>
        <w:t>Query</w:t>
      </w:r>
      <w:r w:rsidRPr="00601199">
        <w:rPr>
          <w:rFonts w:hint="eastAsia"/>
        </w:rPr>
        <w:t>表中将等于这个</w:t>
      </w:r>
      <w:r w:rsidRPr="00601199">
        <w:rPr>
          <w:rFonts w:hint="eastAsia"/>
        </w:rPr>
        <w:t>sessionId</w:t>
      </w:r>
      <w:r w:rsidRPr="00601199">
        <w:rPr>
          <w:rFonts w:hint="eastAsia"/>
        </w:rPr>
        <w:t>的所有音频名取出作为</w:t>
      </w:r>
      <w:r w:rsidRPr="00601199">
        <w:rPr>
          <w:rFonts w:hint="eastAsia"/>
        </w:rPr>
        <w:t>audioNameList</w:t>
      </w:r>
      <w:r w:rsidRPr="00601199">
        <w:rPr>
          <w:rFonts w:hint="eastAsia"/>
        </w:rPr>
        <w:t>，然后遍历每一个查询的音频名，将检索结果全部取出。</w:t>
      </w:r>
      <w:r>
        <w:rPr>
          <w:rFonts w:hint="eastAsia"/>
        </w:rPr>
        <w:t>如果检索结果没有重复，则直接将检索结果的置信度</w:t>
      </w:r>
      <w:r>
        <w:rPr>
          <w:rFonts w:hint="eastAsia"/>
        </w:rPr>
        <w:t>q</w:t>
      </w:r>
      <w:r>
        <w:t>uery.getConfidence()</w:t>
      </w:r>
      <w:r>
        <w:rPr>
          <w:rFonts w:hint="eastAsia"/>
        </w:rPr>
        <w:t>作为</w:t>
      </w:r>
      <w:r w:rsidRPr="00601199">
        <w:rPr>
          <w:rFonts w:hint="eastAsia"/>
        </w:rPr>
        <w:t>音频</w:t>
      </w:r>
      <w:r w:rsidRPr="00601199">
        <w:rPr>
          <w:rFonts w:hint="eastAsia"/>
        </w:rPr>
        <w:t>-</w:t>
      </w:r>
      <w:r>
        <w:rPr>
          <w:rFonts w:hint="eastAsia"/>
        </w:rPr>
        <w:t>歌曲二元组之间的侵权概率。</w:t>
      </w:r>
      <w:r w:rsidRPr="00601199">
        <w:rPr>
          <w:rFonts w:hint="eastAsia"/>
        </w:rPr>
        <w:t>如果不同的来源之间检索得到了同样的歌曲结果，则</w:t>
      </w:r>
      <w:r>
        <w:rPr>
          <w:rFonts w:hint="eastAsia"/>
        </w:rPr>
        <w:t>使用基于对数和的置信度放大方法，迭代计算总侵权概率</w:t>
      </w:r>
      <w:r w:rsidRPr="00601199">
        <w:rPr>
          <w:rFonts w:hint="eastAsia"/>
        </w:rPr>
        <w:t>，最后将得到的</w:t>
      </w:r>
      <w:r w:rsidRPr="00601199">
        <w:rPr>
          <w:rFonts w:hint="eastAsia"/>
        </w:rPr>
        <w:t>json</w:t>
      </w:r>
      <w:r w:rsidRPr="00601199">
        <w:rPr>
          <w:rFonts w:hint="eastAsia"/>
        </w:rPr>
        <w:t>结果返回给前端的侵权概率总表进行显示。</w:t>
      </w:r>
    </w:p>
    <w:p w14:paraId="1101E056" w14:textId="77777777" w:rsidR="0094501B" w:rsidRPr="00911EA5" w:rsidRDefault="0094501B" w:rsidP="0094501B">
      <w:pPr>
        <w:ind w:firstLine="420"/>
        <w:rPr>
          <w:sz w:val="21"/>
          <w:shd w:val="clear" w:color="auto" w:fill="FFFFFF"/>
        </w:rPr>
      </w:pPr>
      <w:r w:rsidRPr="00911EA5">
        <w:rPr>
          <w:sz w:val="21"/>
          <w:shd w:val="clear" w:color="auto" w:fill="FFFFFF"/>
        </w:rPr>
        <w:t>public String showFullTable(String sessionId){</w:t>
      </w:r>
    </w:p>
    <w:p w14:paraId="1007F05A"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w:t>
      </w:r>
      <w:r w:rsidRPr="00911EA5">
        <w:rPr>
          <w:rFonts w:hint="eastAsia"/>
          <w:sz w:val="21"/>
          <w:shd w:val="clear" w:color="auto" w:fill="FFFFFF"/>
        </w:rPr>
        <w:t>应该能保证，每次调用的时候表里都不会是空的</w:t>
      </w:r>
    </w:p>
    <w:p w14:paraId="1B9C6D83" w14:textId="77777777" w:rsidR="0094501B" w:rsidRPr="00911EA5" w:rsidRDefault="0094501B" w:rsidP="0094501B">
      <w:pPr>
        <w:ind w:firstLine="420"/>
        <w:rPr>
          <w:sz w:val="21"/>
          <w:shd w:val="clear" w:color="auto" w:fill="FFFFFF"/>
        </w:rPr>
      </w:pPr>
    </w:p>
    <w:p w14:paraId="5B21F2A3"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w:t>
      </w:r>
      <w:r w:rsidRPr="00911EA5">
        <w:rPr>
          <w:rFonts w:hint="eastAsia"/>
          <w:sz w:val="21"/>
          <w:shd w:val="clear" w:color="auto" w:fill="FFFFFF"/>
        </w:rPr>
        <w:t>把结果转成</w:t>
      </w:r>
      <w:r w:rsidRPr="00911EA5">
        <w:rPr>
          <w:rFonts w:hint="eastAsia"/>
          <w:sz w:val="21"/>
          <w:shd w:val="clear" w:color="auto" w:fill="FFFFFF"/>
        </w:rPr>
        <w:t>json</w:t>
      </w:r>
      <w:r w:rsidRPr="00911EA5">
        <w:rPr>
          <w:rFonts w:hint="eastAsia"/>
          <w:sz w:val="21"/>
          <w:shd w:val="clear" w:color="auto" w:fill="FFFFFF"/>
        </w:rPr>
        <w:t>输出</w:t>
      </w:r>
    </w:p>
    <w:p w14:paraId="40662BF6" w14:textId="77777777" w:rsidR="0094501B" w:rsidRPr="00911EA5" w:rsidRDefault="0094501B" w:rsidP="0094501B">
      <w:pPr>
        <w:ind w:firstLine="420"/>
        <w:rPr>
          <w:sz w:val="21"/>
          <w:shd w:val="clear" w:color="auto" w:fill="FFFFFF"/>
        </w:rPr>
      </w:pPr>
      <w:r w:rsidRPr="00911EA5">
        <w:rPr>
          <w:sz w:val="21"/>
          <w:shd w:val="clear" w:color="auto" w:fill="FFFFFF"/>
        </w:rPr>
        <w:t xml:space="preserve">        ObjectMapper objectMapper = new ObjectMapper();</w:t>
      </w:r>
    </w:p>
    <w:p w14:paraId="2AB1408E" w14:textId="77777777" w:rsidR="0094501B" w:rsidRPr="00911EA5" w:rsidRDefault="0094501B" w:rsidP="0094501B">
      <w:pPr>
        <w:ind w:firstLine="420"/>
        <w:rPr>
          <w:sz w:val="21"/>
          <w:shd w:val="clear" w:color="auto" w:fill="FFFFFF"/>
        </w:rPr>
      </w:pPr>
    </w:p>
    <w:p w14:paraId="6D06464C" w14:textId="77777777" w:rsidR="0094501B" w:rsidRPr="00911EA5" w:rsidRDefault="0094501B" w:rsidP="0094501B">
      <w:pPr>
        <w:ind w:firstLine="420"/>
        <w:rPr>
          <w:sz w:val="21"/>
          <w:shd w:val="clear" w:color="auto" w:fill="FFFFFF"/>
        </w:rPr>
      </w:pPr>
      <w:r w:rsidRPr="00911EA5">
        <w:rPr>
          <w:sz w:val="21"/>
          <w:shd w:val="clear" w:color="auto" w:fill="FFFFFF"/>
        </w:rPr>
        <w:t xml:space="preserve">        ArrayNode jsonArray = objectMapper.createArrayNode();</w:t>
      </w:r>
    </w:p>
    <w:p w14:paraId="24C3D316" w14:textId="77777777" w:rsidR="0094501B" w:rsidRPr="00911EA5" w:rsidRDefault="0094501B" w:rsidP="0094501B">
      <w:pPr>
        <w:ind w:firstLine="420"/>
        <w:rPr>
          <w:sz w:val="21"/>
          <w:shd w:val="clear" w:color="auto" w:fill="FFFFFF"/>
        </w:rPr>
      </w:pPr>
    </w:p>
    <w:p w14:paraId="0785C80A"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w:t>
      </w:r>
      <w:r w:rsidRPr="00911EA5">
        <w:rPr>
          <w:rFonts w:hint="eastAsia"/>
          <w:sz w:val="21"/>
          <w:shd w:val="clear" w:color="auto" w:fill="FFFFFF"/>
        </w:rPr>
        <w:t>把这个</w:t>
      </w:r>
      <w:r w:rsidRPr="00911EA5">
        <w:rPr>
          <w:rFonts w:hint="eastAsia"/>
          <w:sz w:val="21"/>
          <w:shd w:val="clear" w:color="auto" w:fill="FFFFFF"/>
        </w:rPr>
        <w:t>sessionId</w:t>
      </w:r>
      <w:r w:rsidRPr="00911EA5">
        <w:rPr>
          <w:rFonts w:hint="eastAsia"/>
          <w:sz w:val="21"/>
          <w:shd w:val="clear" w:color="auto" w:fill="FFFFFF"/>
        </w:rPr>
        <w:t>里面所有的音频名都抓出来</w:t>
      </w:r>
    </w:p>
    <w:p w14:paraId="3257E154"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QueryWrapper&lt;Result&gt; queryWrapper1 = new QueryWrapper&lt;&gt;();</w:t>
      </w:r>
    </w:p>
    <w:p w14:paraId="706C281B"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queryWrapper1.select("DISTINCT audio_name");</w:t>
      </w:r>
    </w:p>
    <w:p w14:paraId="004B96CA"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queryWrapper1.eq("session_id",sessionId);</w:t>
      </w:r>
    </w:p>
    <w:p w14:paraId="6EE463F9" w14:textId="77777777" w:rsidR="0094501B" w:rsidRPr="00911EA5" w:rsidRDefault="0094501B" w:rsidP="0094501B">
      <w:pPr>
        <w:ind w:firstLine="420"/>
        <w:rPr>
          <w:sz w:val="21"/>
          <w:shd w:val="clear" w:color="auto" w:fill="FFFFFF"/>
        </w:rPr>
      </w:pPr>
      <w:r w:rsidRPr="00911EA5">
        <w:rPr>
          <w:sz w:val="21"/>
          <w:shd w:val="clear" w:color="auto" w:fill="FFFFFF"/>
        </w:rPr>
        <w:t xml:space="preserve">        List&lt;Object&gt; audioNameList = resultMapper.selectObjs(queryWrapper1);</w:t>
      </w:r>
    </w:p>
    <w:p w14:paraId="4ADC482F" w14:textId="77777777" w:rsidR="0094501B" w:rsidRPr="00911EA5" w:rsidRDefault="0094501B" w:rsidP="0094501B">
      <w:pPr>
        <w:ind w:firstLine="420"/>
        <w:rPr>
          <w:sz w:val="21"/>
          <w:shd w:val="clear" w:color="auto" w:fill="FFFFFF"/>
        </w:rPr>
      </w:pPr>
      <w:r w:rsidRPr="00911EA5">
        <w:rPr>
          <w:sz w:val="21"/>
          <w:shd w:val="clear" w:color="auto" w:fill="FFFFFF"/>
        </w:rPr>
        <w:t xml:space="preserve">        System.out.println("audioNameList = " + audioNameList);</w:t>
      </w:r>
    </w:p>
    <w:p w14:paraId="7FCA1D8B"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w:t>
      </w:r>
      <w:r w:rsidRPr="00911EA5">
        <w:rPr>
          <w:rFonts w:hint="eastAsia"/>
          <w:sz w:val="21"/>
          <w:shd w:val="clear" w:color="auto" w:fill="FFFFFF"/>
        </w:rPr>
        <w:t>对每个音频名循环，抓出</w:t>
      </w:r>
      <w:r w:rsidRPr="00911EA5">
        <w:rPr>
          <w:rFonts w:hint="eastAsia"/>
          <w:sz w:val="21"/>
          <w:shd w:val="clear" w:color="auto" w:fill="FFFFFF"/>
        </w:rPr>
        <w:t>15</w:t>
      </w:r>
      <w:r w:rsidRPr="00911EA5">
        <w:rPr>
          <w:rFonts w:hint="eastAsia"/>
          <w:sz w:val="21"/>
          <w:shd w:val="clear" w:color="auto" w:fill="FFFFFF"/>
        </w:rPr>
        <w:t>个结果</w:t>
      </w:r>
    </w:p>
    <w:p w14:paraId="07DC61F9" w14:textId="77777777" w:rsidR="0094501B" w:rsidRPr="00911EA5" w:rsidRDefault="0094501B" w:rsidP="0094501B">
      <w:pPr>
        <w:ind w:firstLine="420"/>
        <w:rPr>
          <w:sz w:val="21"/>
          <w:shd w:val="clear" w:color="auto" w:fill="FFFFFF"/>
        </w:rPr>
      </w:pPr>
      <w:r w:rsidRPr="00911EA5">
        <w:rPr>
          <w:sz w:val="21"/>
          <w:shd w:val="clear" w:color="auto" w:fill="FFFFFF"/>
        </w:rPr>
        <w:t xml:space="preserve">        for(int i =0;i &lt; audioNameList.size();i++){</w:t>
      </w:r>
    </w:p>
    <w:p w14:paraId="2CA74654" w14:textId="77777777" w:rsidR="0094501B" w:rsidRPr="00911EA5" w:rsidRDefault="0094501B" w:rsidP="0094501B">
      <w:pPr>
        <w:ind w:firstLine="420"/>
        <w:rPr>
          <w:sz w:val="21"/>
          <w:shd w:val="clear" w:color="auto" w:fill="FFFFFF"/>
        </w:rPr>
      </w:pPr>
      <w:r w:rsidRPr="00911EA5">
        <w:rPr>
          <w:sz w:val="21"/>
          <w:shd w:val="clear" w:color="auto" w:fill="FFFFFF"/>
        </w:rPr>
        <w:t xml:space="preserve">            String audioName = (String) audioNameList.get(i);</w:t>
      </w:r>
    </w:p>
    <w:p w14:paraId="2841D930" w14:textId="77777777" w:rsidR="0094501B" w:rsidRPr="00911EA5" w:rsidRDefault="0094501B" w:rsidP="0094501B">
      <w:pPr>
        <w:ind w:firstLine="420"/>
        <w:rPr>
          <w:sz w:val="21"/>
          <w:shd w:val="clear" w:color="auto" w:fill="FFFFFF"/>
        </w:rPr>
      </w:pPr>
      <w:r w:rsidRPr="00911EA5">
        <w:rPr>
          <w:rFonts w:hint="eastAsia"/>
          <w:sz w:val="21"/>
          <w:shd w:val="clear" w:color="auto" w:fill="FFFFFF"/>
        </w:rPr>
        <w:lastRenderedPageBreak/>
        <w:t xml:space="preserve">            //</w:t>
      </w:r>
      <w:r w:rsidRPr="00911EA5">
        <w:rPr>
          <w:rFonts w:hint="eastAsia"/>
          <w:sz w:val="21"/>
          <w:shd w:val="clear" w:color="auto" w:fill="FFFFFF"/>
        </w:rPr>
        <w:t>获取所有</w:t>
      </w:r>
      <w:r w:rsidRPr="00911EA5">
        <w:rPr>
          <w:rFonts w:hint="eastAsia"/>
          <w:sz w:val="21"/>
          <w:shd w:val="clear" w:color="auto" w:fill="FFFFFF"/>
        </w:rPr>
        <w:t>query_uuid</w:t>
      </w:r>
    </w:p>
    <w:p w14:paraId="0135C3A8"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QueryWrapper&lt;Result&gt; queryWrapper = new QueryWrapper&lt;&gt;();</w:t>
      </w:r>
    </w:p>
    <w:p w14:paraId="069FC6DF"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queryWrapper.select("query_uuid");</w:t>
      </w:r>
    </w:p>
    <w:p w14:paraId="3A9D0D63"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queryWrapper.eq("session_id",sessionId);</w:t>
      </w:r>
    </w:p>
    <w:p w14:paraId="36177307"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queryWrapper.eq("audio_name",audioName);</w:t>
      </w:r>
    </w:p>
    <w:p w14:paraId="3CA4A8E3" w14:textId="77777777" w:rsidR="0094501B" w:rsidRPr="00911EA5" w:rsidRDefault="0094501B" w:rsidP="0094501B">
      <w:pPr>
        <w:ind w:firstLine="420"/>
        <w:rPr>
          <w:sz w:val="21"/>
          <w:shd w:val="clear" w:color="auto" w:fill="FFFFFF"/>
        </w:rPr>
      </w:pPr>
      <w:r w:rsidRPr="00911EA5">
        <w:rPr>
          <w:sz w:val="21"/>
          <w:shd w:val="clear" w:color="auto" w:fill="FFFFFF"/>
        </w:rPr>
        <w:t xml:space="preserve">            List&lt;Object&gt; queryUuidList = resultMapper.selectObjs(queryWrapper);</w:t>
      </w:r>
    </w:p>
    <w:p w14:paraId="13EFE209"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 </w:t>
      </w:r>
      <w:r w:rsidRPr="00911EA5">
        <w:rPr>
          <w:rFonts w:hint="eastAsia"/>
          <w:sz w:val="21"/>
          <w:shd w:val="clear" w:color="auto" w:fill="FFFFFF"/>
        </w:rPr>
        <w:t>创建一个映射用于存储歌曲结果和对应的侵权概率</w:t>
      </w:r>
    </w:p>
    <w:p w14:paraId="74BF3760" w14:textId="77777777" w:rsidR="0094501B" w:rsidRPr="00911EA5" w:rsidRDefault="0094501B" w:rsidP="0094501B">
      <w:pPr>
        <w:ind w:firstLine="420"/>
        <w:rPr>
          <w:sz w:val="21"/>
          <w:shd w:val="clear" w:color="auto" w:fill="FFFFFF"/>
        </w:rPr>
      </w:pPr>
      <w:r w:rsidRPr="00911EA5">
        <w:rPr>
          <w:sz w:val="21"/>
          <w:shd w:val="clear" w:color="auto" w:fill="FFFFFF"/>
        </w:rPr>
        <w:t xml:space="preserve">            Map&lt;String ,Double&gt; probabilityMap = new HashMap&lt;&gt;();</w:t>
      </w:r>
    </w:p>
    <w:p w14:paraId="66BC6259" w14:textId="77777777" w:rsidR="0094501B" w:rsidRPr="00911EA5" w:rsidRDefault="0094501B" w:rsidP="0094501B">
      <w:pPr>
        <w:ind w:firstLine="420"/>
        <w:rPr>
          <w:sz w:val="21"/>
          <w:shd w:val="clear" w:color="auto" w:fill="FFFFFF"/>
        </w:rPr>
      </w:pPr>
    </w:p>
    <w:p w14:paraId="6415CF90"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 </w:t>
      </w:r>
      <w:r w:rsidRPr="00911EA5">
        <w:rPr>
          <w:rFonts w:hint="eastAsia"/>
          <w:sz w:val="21"/>
          <w:shd w:val="clear" w:color="auto" w:fill="FFFFFF"/>
        </w:rPr>
        <w:t>遍历每个查询</w:t>
      </w:r>
      <w:r w:rsidRPr="00911EA5">
        <w:rPr>
          <w:rFonts w:hint="eastAsia"/>
          <w:sz w:val="21"/>
          <w:shd w:val="clear" w:color="auto" w:fill="FFFFFF"/>
        </w:rPr>
        <w:t xml:space="preserve"> UUID</w:t>
      </w:r>
      <w:r w:rsidRPr="00911EA5">
        <w:rPr>
          <w:rFonts w:hint="eastAsia"/>
          <w:sz w:val="21"/>
          <w:shd w:val="clear" w:color="auto" w:fill="FFFFFF"/>
        </w:rPr>
        <w:t>，计算侵权概率并存入映射</w:t>
      </w:r>
    </w:p>
    <w:p w14:paraId="33C8C259" w14:textId="77777777" w:rsidR="0094501B" w:rsidRPr="00911EA5" w:rsidRDefault="0094501B" w:rsidP="0094501B">
      <w:pPr>
        <w:ind w:firstLine="420"/>
        <w:rPr>
          <w:sz w:val="21"/>
          <w:shd w:val="clear" w:color="auto" w:fill="FFFFFF"/>
        </w:rPr>
      </w:pPr>
      <w:r w:rsidRPr="00911EA5">
        <w:rPr>
          <w:sz w:val="21"/>
          <w:shd w:val="clear" w:color="auto" w:fill="FFFFFF"/>
        </w:rPr>
        <w:t xml:space="preserve">            for(int j = 0; j&lt;queryUuidList.size();j++){</w:t>
      </w:r>
    </w:p>
    <w:p w14:paraId="37D48D8D" w14:textId="77777777" w:rsidR="0094501B" w:rsidRPr="00911EA5" w:rsidRDefault="0094501B" w:rsidP="0094501B">
      <w:pPr>
        <w:ind w:firstLine="420"/>
        <w:rPr>
          <w:sz w:val="21"/>
          <w:shd w:val="clear" w:color="auto" w:fill="FFFFFF"/>
        </w:rPr>
      </w:pPr>
      <w:r w:rsidRPr="00911EA5">
        <w:rPr>
          <w:sz w:val="21"/>
          <w:shd w:val="clear" w:color="auto" w:fill="FFFFFF"/>
        </w:rPr>
        <w:t xml:space="preserve">                Query query = queryMapper.selectById((String)queryUuidList.get(j));</w:t>
      </w:r>
    </w:p>
    <w:p w14:paraId="70471D0E" w14:textId="77777777" w:rsidR="0094501B" w:rsidRPr="00911EA5" w:rsidRDefault="0094501B" w:rsidP="0094501B">
      <w:pPr>
        <w:ind w:firstLine="420"/>
        <w:rPr>
          <w:sz w:val="21"/>
          <w:shd w:val="clear" w:color="auto" w:fill="FFFFFF"/>
        </w:rPr>
      </w:pPr>
      <w:r w:rsidRPr="00911EA5">
        <w:rPr>
          <w:sz w:val="21"/>
          <w:shd w:val="clear" w:color="auto" w:fill="FFFFFF"/>
        </w:rPr>
        <w:t xml:space="preserve">                String songResult = query.getSongResult();</w:t>
      </w:r>
    </w:p>
    <w:p w14:paraId="7332A32F"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w:t>
      </w:r>
      <w:r w:rsidRPr="00911EA5">
        <w:rPr>
          <w:rFonts w:hint="eastAsia"/>
          <w:sz w:val="21"/>
          <w:shd w:val="clear" w:color="auto" w:fill="FFFFFF"/>
        </w:rPr>
        <w:t>检索置信度</w:t>
      </w:r>
    </w:p>
    <w:p w14:paraId="78AB4113" w14:textId="77777777" w:rsidR="0094501B" w:rsidRPr="00911EA5" w:rsidRDefault="0094501B" w:rsidP="0094501B">
      <w:pPr>
        <w:ind w:firstLine="420"/>
        <w:rPr>
          <w:sz w:val="21"/>
          <w:shd w:val="clear" w:color="auto" w:fill="FFFFFF"/>
        </w:rPr>
      </w:pPr>
      <w:r w:rsidRPr="00911EA5">
        <w:rPr>
          <w:sz w:val="21"/>
          <w:shd w:val="clear" w:color="auto" w:fill="FFFFFF"/>
        </w:rPr>
        <w:t xml:space="preserve">                double infringe_probability = query.getConfidence();</w:t>
      </w:r>
    </w:p>
    <w:p w14:paraId="5CEC719C" w14:textId="77777777" w:rsidR="0094501B" w:rsidRPr="00911EA5" w:rsidRDefault="0094501B" w:rsidP="0094501B">
      <w:pPr>
        <w:ind w:firstLine="420"/>
        <w:rPr>
          <w:sz w:val="21"/>
          <w:shd w:val="clear" w:color="auto" w:fill="FFFFFF"/>
        </w:rPr>
      </w:pPr>
      <w:r w:rsidRPr="00911EA5">
        <w:rPr>
          <w:sz w:val="21"/>
          <w:shd w:val="clear" w:color="auto" w:fill="FFFFFF"/>
        </w:rPr>
        <w:t xml:space="preserve">                if (!probabilityMap.containsKey(songResult)){</w:t>
      </w:r>
    </w:p>
    <w:p w14:paraId="75CF4350" w14:textId="77777777" w:rsidR="0094501B" w:rsidRPr="00911EA5" w:rsidRDefault="0094501B" w:rsidP="0094501B">
      <w:pPr>
        <w:ind w:firstLine="420"/>
        <w:rPr>
          <w:sz w:val="21"/>
          <w:shd w:val="clear" w:color="auto" w:fill="FFFFFF"/>
        </w:rPr>
      </w:pPr>
      <w:r w:rsidRPr="00911EA5">
        <w:rPr>
          <w:sz w:val="21"/>
          <w:shd w:val="clear" w:color="auto" w:fill="FFFFFF"/>
        </w:rPr>
        <w:t xml:space="preserve">                    probabilityMap.put(songResult,infringe_probability);</w:t>
      </w:r>
    </w:p>
    <w:p w14:paraId="2B564581"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27B54001" w14:textId="77777777" w:rsidR="0094501B" w:rsidRPr="00911EA5" w:rsidRDefault="0094501B" w:rsidP="0094501B">
      <w:pPr>
        <w:ind w:firstLine="420"/>
        <w:rPr>
          <w:sz w:val="21"/>
          <w:shd w:val="clear" w:color="auto" w:fill="FFFFFF"/>
        </w:rPr>
      </w:pPr>
      <w:r w:rsidRPr="00911EA5">
        <w:rPr>
          <w:sz w:val="21"/>
          <w:shd w:val="clear" w:color="auto" w:fill="FFFFFF"/>
        </w:rPr>
        <w:t xml:space="preserve">                else {</w:t>
      </w:r>
    </w:p>
    <w:p w14:paraId="6F652D8B"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//map</w:t>
      </w:r>
      <w:r w:rsidRPr="00911EA5">
        <w:rPr>
          <w:rFonts w:hint="eastAsia"/>
          <w:sz w:val="21"/>
          <w:shd w:val="clear" w:color="auto" w:fill="FFFFFF"/>
        </w:rPr>
        <w:t>中有这个</w:t>
      </w:r>
      <w:r w:rsidRPr="00911EA5">
        <w:rPr>
          <w:rFonts w:hint="eastAsia"/>
          <w:sz w:val="21"/>
          <w:shd w:val="clear" w:color="auto" w:fill="FFFFFF"/>
        </w:rPr>
        <w:t>key</w:t>
      </w:r>
      <w:r w:rsidRPr="00911EA5">
        <w:rPr>
          <w:rFonts w:hint="eastAsia"/>
          <w:sz w:val="21"/>
          <w:shd w:val="clear" w:color="auto" w:fill="FFFFFF"/>
        </w:rPr>
        <w:t>，说明重复，需要使用置信度放大方法额外计算概率</w:t>
      </w:r>
    </w:p>
    <w:p w14:paraId="17911CC4"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System.out.println("</w:t>
      </w:r>
      <w:r w:rsidRPr="00911EA5">
        <w:rPr>
          <w:rFonts w:hint="eastAsia"/>
          <w:sz w:val="21"/>
          <w:shd w:val="clear" w:color="auto" w:fill="FFFFFF"/>
        </w:rPr>
        <w:t>重复，对数和放大概率，</w:t>
      </w:r>
      <w:r w:rsidRPr="00911EA5">
        <w:rPr>
          <w:rFonts w:hint="eastAsia"/>
          <w:sz w:val="21"/>
          <w:shd w:val="clear" w:color="auto" w:fill="FFFFFF"/>
        </w:rPr>
        <w:t>" +audioName +songResult);</w:t>
      </w:r>
    </w:p>
    <w:p w14:paraId="35095B01" w14:textId="77777777" w:rsidR="0094501B" w:rsidRPr="00911EA5" w:rsidRDefault="0094501B" w:rsidP="0094501B">
      <w:pPr>
        <w:ind w:firstLine="420"/>
        <w:rPr>
          <w:sz w:val="21"/>
          <w:shd w:val="clear" w:color="auto" w:fill="FFFFFF"/>
        </w:rPr>
      </w:pPr>
      <w:r w:rsidRPr="00911EA5">
        <w:rPr>
          <w:sz w:val="21"/>
          <w:shd w:val="clear" w:color="auto" w:fill="FFFFFF"/>
        </w:rPr>
        <w:t xml:space="preserve">                    infringe_probability = 1- (1-infringe_probability)*(1-probabilityMap.get(songResult));</w:t>
      </w:r>
    </w:p>
    <w:p w14:paraId="42F4F9FF" w14:textId="77777777" w:rsidR="0094501B" w:rsidRPr="00911EA5" w:rsidRDefault="0094501B" w:rsidP="0094501B">
      <w:pPr>
        <w:ind w:firstLine="420"/>
        <w:rPr>
          <w:sz w:val="21"/>
          <w:shd w:val="clear" w:color="auto" w:fill="FFFFFF"/>
        </w:rPr>
      </w:pPr>
      <w:r w:rsidRPr="00911EA5">
        <w:rPr>
          <w:sz w:val="21"/>
          <w:shd w:val="clear" w:color="auto" w:fill="FFFFFF"/>
        </w:rPr>
        <w:t xml:space="preserve">                    probabilityMap.put(songResult,infringe_probability);</w:t>
      </w:r>
    </w:p>
    <w:p w14:paraId="4B279429"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486BD1A5"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6B567E3B" w14:textId="77777777" w:rsidR="0094501B" w:rsidRPr="00911EA5" w:rsidRDefault="0094501B" w:rsidP="0094501B">
      <w:pPr>
        <w:ind w:firstLine="420"/>
        <w:rPr>
          <w:sz w:val="21"/>
          <w:shd w:val="clear" w:color="auto" w:fill="FFFFFF"/>
        </w:rPr>
      </w:pPr>
      <w:r w:rsidRPr="00911EA5">
        <w:rPr>
          <w:sz w:val="21"/>
          <w:shd w:val="clear" w:color="auto" w:fill="FFFFFF"/>
        </w:rPr>
        <w:t xml:space="preserve">            System.out.println("map:"  +probabilityMap);</w:t>
      </w:r>
    </w:p>
    <w:p w14:paraId="70358EB9" w14:textId="77777777" w:rsidR="0094501B" w:rsidRPr="00911EA5" w:rsidRDefault="0094501B" w:rsidP="0094501B">
      <w:pPr>
        <w:ind w:firstLine="420"/>
        <w:rPr>
          <w:sz w:val="21"/>
          <w:shd w:val="clear" w:color="auto" w:fill="FFFFFF"/>
        </w:rPr>
      </w:pPr>
      <w:r w:rsidRPr="00911EA5">
        <w:rPr>
          <w:rFonts w:hint="eastAsia"/>
          <w:sz w:val="21"/>
          <w:shd w:val="clear" w:color="auto" w:fill="FFFFFF"/>
        </w:rPr>
        <w:t xml:space="preserve">            // </w:t>
      </w:r>
      <w:r w:rsidRPr="00911EA5">
        <w:rPr>
          <w:rFonts w:hint="eastAsia"/>
          <w:sz w:val="21"/>
          <w:shd w:val="clear" w:color="auto" w:fill="FFFFFF"/>
        </w:rPr>
        <w:t>将计算结果转换为</w:t>
      </w:r>
      <w:r w:rsidRPr="00911EA5">
        <w:rPr>
          <w:rFonts w:hint="eastAsia"/>
          <w:sz w:val="21"/>
          <w:shd w:val="clear" w:color="auto" w:fill="FFFFFF"/>
        </w:rPr>
        <w:t xml:space="preserve"> JSON </w:t>
      </w:r>
      <w:r w:rsidRPr="00911EA5">
        <w:rPr>
          <w:rFonts w:hint="eastAsia"/>
          <w:sz w:val="21"/>
          <w:shd w:val="clear" w:color="auto" w:fill="FFFFFF"/>
        </w:rPr>
        <w:t>对象，并添加到</w:t>
      </w:r>
      <w:r w:rsidRPr="00911EA5">
        <w:rPr>
          <w:rFonts w:hint="eastAsia"/>
          <w:sz w:val="21"/>
          <w:shd w:val="clear" w:color="auto" w:fill="FFFFFF"/>
        </w:rPr>
        <w:t xml:space="preserve"> JSON </w:t>
      </w:r>
      <w:r w:rsidRPr="00911EA5">
        <w:rPr>
          <w:rFonts w:hint="eastAsia"/>
          <w:sz w:val="21"/>
          <w:shd w:val="clear" w:color="auto" w:fill="FFFFFF"/>
        </w:rPr>
        <w:t>数组中</w:t>
      </w:r>
    </w:p>
    <w:p w14:paraId="51B1419F" w14:textId="77777777" w:rsidR="0094501B" w:rsidRPr="00911EA5" w:rsidRDefault="0094501B" w:rsidP="0094501B">
      <w:pPr>
        <w:ind w:firstLine="420"/>
        <w:rPr>
          <w:sz w:val="21"/>
          <w:shd w:val="clear" w:color="auto" w:fill="FFFFFF"/>
        </w:rPr>
      </w:pPr>
      <w:r w:rsidRPr="00911EA5">
        <w:rPr>
          <w:sz w:val="21"/>
          <w:shd w:val="clear" w:color="auto" w:fill="FFFFFF"/>
        </w:rPr>
        <w:t xml:space="preserve">            for (Map.Entry&lt;String, Double&gt; entry : probabilityMap.entrySet()) {</w:t>
      </w:r>
    </w:p>
    <w:p w14:paraId="182F58B1" w14:textId="77777777" w:rsidR="0094501B" w:rsidRPr="00911EA5" w:rsidRDefault="0094501B" w:rsidP="0094501B">
      <w:pPr>
        <w:ind w:firstLine="420"/>
        <w:rPr>
          <w:sz w:val="21"/>
          <w:shd w:val="clear" w:color="auto" w:fill="FFFFFF"/>
        </w:rPr>
      </w:pPr>
      <w:r w:rsidRPr="00911EA5">
        <w:rPr>
          <w:sz w:val="21"/>
          <w:shd w:val="clear" w:color="auto" w:fill="FFFFFF"/>
        </w:rPr>
        <w:t xml:space="preserve">                ObjectNode jsonObject = objectMapper.createObjectNode();</w:t>
      </w:r>
    </w:p>
    <w:p w14:paraId="6B6A2F4D" w14:textId="77777777" w:rsidR="0094501B" w:rsidRPr="00911EA5" w:rsidRDefault="0094501B" w:rsidP="0094501B">
      <w:pPr>
        <w:ind w:firstLine="420"/>
        <w:rPr>
          <w:sz w:val="21"/>
          <w:shd w:val="clear" w:color="auto" w:fill="FFFFFF"/>
        </w:rPr>
      </w:pPr>
      <w:r w:rsidRPr="00911EA5">
        <w:rPr>
          <w:sz w:val="21"/>
          <w:shd w:val="clear" w:color="auto" w:fill="FFFFFF"/>
        </w:rPr>
        <w:t xml:space="preserve">                jsonObject.put("audioName",audioName);</w:t>
      </w:r>
    </w:p>
    <w:p w14:paraId="63A5953B" w14:textId="77777777" w:rsidR="0094501B" w:rsidRPr="00911EA5" w:rsidRDefault="0094501B" w:rsidP="0094501B">
      <w:pPr>
        <w:ind w:firstLine="420"/>
        <w:rPr>
          <w:sz w:val="21"/>
          <w:shd w:val="clear" w:color="auto" w:fill="FFFFFF"/>
        </w:rPr>
      </w:pPr>
      <w:r w:rsidRPr="00911EA5">
        <w:rPr>
          <w:sz w:val="21"/>
          <w:shd w:val="clear" w:color="auto" w:fill="FFFFFF"/>
        </w:rPr>
        <w:t xml:space="preserve">                jsonObject.put("songResult",entry.getKey());</w:t>
      </w:r>
    </w:p>
    <w:p w14:paraId="625AE6CD" w14:textId="77777777" w:rsidR="0094501B" w:rsidRPr="00911EA5" w:rsidRDefault="0094501B" w:rsidP="0094501B">
      <w:pPr>
        <w:ind w:firstLine="420"/>
        <w:rPr>
          <w:sz w:val="21"/>
          <w:shd w:val="clear" w:color="auto" w:fill="FFFFFF"/>
        </w:rPr>
      </w:pPr>
      <w:r w:rsidRPr="00911EA5">
        <w:rPr>
          <w:sz w:val="21"/>
          <w:shd w:val="clear" w:color="auto" w:fill="FFFFFF"/>
        </w:rPr>
        <w:t xml:space="preserve">                jsonObject.put("infringeProbability",String.format("%.1f",entry.getValue() * 100) );</w:t>
      </w:r>
    </w:p>
    <w:p w14:paraId="545535AA" w14:textId="77777777" w:rsidR="0094501B" w:rsidRPr="00911EA5" w:rsidRDefault="0094501B" w:rsidP="0094501B">
      <w:pPr>
        <w:ind w:firstLine="420"/>
        <w:rPr>
          <w:sz w:val="21"/>
          <w:shd w:val="clear" w:color="auto" w:fill="FFFFFF"/>
        </w:rPr>
      </w:pPr>
      <w:r w:rsidRPr="00911EA5">
        <w:rPr>
          <w:sz w:val="21"/>
          <w:shd w:val="clear" w:color="auto" w:fill="FFFFFF"/>
        </w:rPr>
        <w:t xml:space="preserve">                System.out.println("jsonObject:" + jsonObject);</w:t>
      </w:r>
    </w:p>
    <w:p w14:paraId="63F8A9E0" w14:textId="77777777" w:rsidR="0094501B" w:rsidRPr="00911EA5" w:rsidRDefault="0094501B" w:rsidP="0094501B">
      <w:pPr>
        <w:ind w:firstLine="420"/>
        <w:rPr>
          <w:sz w:val="21"/>
          <w:shd w:val="clear" w:color="auto" w:fill="FFFFFF"/>
        </w:rPr>
      </w:pPr>
      <w:r w:rsidRPr="00911EA5">
        <w:rPr>
          <w:sz w:val="21"/>
          <w:shd w:val="clear" w:color="auto" w:fill="FFFFFF"/>
        </w:rPr>
        <w:t xml:space="preserve">                jsonArray.add(jsonObject);</w:t>
      </w:r>
    </w:p>
    <w:p w14:paraId="5599DE86"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0AFAA6F4"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4CE3A42C" w14:textId="77777777" w:rsidR="0094501B" w:rsidRPr="00911EA5" w:rsidRDefault="0094501B" w:rsidP="0094501B">
      <w:pPr>
        <w:ind w:firstLine="420"/>
        <w:rPr>
          <w:sz w:val="21"/>
          <w:shd w:val="clear" w:color="auto" w:fill="FFFFFF"/>
        </w:rPr>
      </w:pPr>
    </w:p>
    <w:p w14:paraId="541E1B67" w14:textId="77777777" w:rsidR="0094501B" w:rsidRPr="00911EA5" w:rsidRDefault="0094501B" w:rsidP="0094501B">
      <w:pPr>
        <w:ind w:firstLine="420"/>
        <w:rPr>
          <w:sz w:val="21"/>
          <w:shd w:val="clear" w:color="auto" w:fill="FFFFFF"/>
        </w:rPr>
      </w:pPr>
      <w:r w:rsidRPr="00911EA5">
        <w:rPr>
          <w:sz w:val="21"/>
          <w:shd w:val="clear" w:color="auto" w:fill="FFFFFF"/>
        </w:rPr>
        <w:t xml:space="preserve">        return jsonArray.toString();</w:t>
      </w:r>
    </w:p>
    <w:p w14:paraId="220E1C15" w14:textId="77777777" w:rsidR="0094501B" w:rsidRPr="00911EA5" w:rsidRDefault="0094501B" w:rsidP="0094501B">
      <w:pPr>
        <w:ind w:firstLine="420"/>
        <w:rPr>
          <w:sz w:val="21"/>
          <w:shd w:val="clear" w:color="auto" w:fill="FFFFFF"/>
        </w:rPr>
      </w:pPr>
      <w:r w:rsidRPr="00911EA5">
        <w:rPr>
          <w:sz w:val="21"/>
          <w:shd w:val="clear" w:color="auto" w:fill="FFFFFF"/>
        </w:rPr>
        <w:t xml:space="preserve">    }</w:t>
      </w:r>
    </w:p>
    <w:p w14:paraId="1258070E" w14:textId="07748252" w:rsidR="0094501B" w:rsidRDefault="00EA3367" w:rsidP="0094501B">
      <w:pPr>
        <w:ind w:firstLine="480"/>
        <w:jc w:val="center"/>
      </w:pPr>
      <w:r w:rsidRPr="00EA3367">
        <w:lastRenderedPageBreak/>
        <w:drawing>
          <wp:inline distT="0" distB="0" distL="0" distR="0" wp14:anchorId="1BB83625" wp14:editId="07387CAE">
            <wp:extent cx="5688965" cy="3049270"/>
            <wp:effectExtent l="0" t="0" r="6985" b="0"/>
            <wp:docPr id="1523178342" name="图片 1" descr="电脑软件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8342" name="图片 1" descr="电脑软件的截图&#10;&#10;AI 生成的内容可能不正确。"/>
                    <pic:cNvPicPr/>
                  </pic:nvPicPr>
                  <pic:blipFill>
                    <a:blip r:embed="rId91"/>
                    <a:stretch>
                      <a:fillRect/>
                    </a:stretch>
                  </pic:blipFill>
                  <pic:spPr>
                    <a:xfrm>
                      <a:off x="0" y="0"/>
                      <a:ext cx="5688965" cy="3049270"/>
                    </a:xfrm>
                    <a:prstGeom prst="rect">
                      <a:avLst/>
                    </a:prstGeom>
                  </pic:spPr>
                </pic:pic>
              </a:graphicData>
            </a:graphic>
          </wp:inline>
        </w:drawing>
      </w:r>
    </w:p>
    <w:p w14:paraId="63507686" w14:textId="14C7E295" w:rsidR="00EA3367" w:rsidRDefault="00EA3367" w:rsidP="0094501B">
      <w:pPr>
        <w:ind w:firstLine="480"/>
        <w:jc w:val="center"/>
      </w:pPr>
      <w:r w:rsidRPr="00EA3367">
        <w:drawing>
          <wp:inline distT="0" distB="0" distL="0" distR="0" wp14:anchorId="534C2427" wp14:editId="2F8675DE">
            <wp:extent cx="5688965" cy="2448560"/>
            <wp:effectExtent l="0" t="0" r="6985" b="8890"/>
            <wp:docPr id="76680376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760" name="图片 1" descr="图形用户界面, 文本, 应用程序&#10;&#10;AI 生成的内容可能不正确。"/>
                    <pic:cNvPicPr/>
                  </pic:nvPicPr>
                  <pic:blipFill>
                    <a:blip r:embed="rId92"/>
                    <a:stretch>
                      <a:fillRect/>
                    </a:stretch>
                  </pic:blipFill>
                  <pic:spPr>
                    <a:xfrm>
                      <a:off x="0" y="0"/>
                      <a:ext cx="5688965" cy="2448560"/>
                    </a:xfrm>
                    <a:prstGeom prst="rect">
                      <a:avLst/>
                    </a:prstGeom>
                  </pic:spPr>
                </pic:pic>
              </a:graphicData>
            </a:graphic>
          </wp:inline>
        </w:drawing>
      </w:r>
    </w:p>
    <w:p w14:paraId="32198089" w14:textId="1ACAB900" w:rsidR="00EA3367" w:rsidRDefault="00EA3367" w:rsidP="0094501B">
      <w:pPr>
        <w:ind w:firstLine="480"/>
        <w:jc w:val="center"/>
        <w:rPr>
          <w:rFonts w:hint="eastAsia"/>
        </w:rPr>
      </w:pPr>
      <w:r w:rsidRPr="00EA3367">
        <w:drawing>
          <wp:inline distT="0" distB="0" distL="0" distR="0" wp14:anchorId="6E27F1C4" wp14:editId="595C8D3B">
            <wp:extent cx="5688965" cy="2305050"/>
            <wp:effectExtent l="0" t="0" r="6985" b="0"/>
            <wp:docPr id="8595846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466" name="图片 1" descr="图形用户界面, 应用程序&#10;&#10;AI 生成的内容可能不正确。"/>
                    <pic:cNvPicPr/>
                  </pic:nvPicPr>
                  <pic:blipFill>
                    <a:blip r:embed="rId93"/>
                    <a:stretch>
                      <a:fillRect/>
                    </a:stretch>
                  </pic:blipFill>
                  <pic:spPr>
                    <a:xfrm>
                      <a:off x="0" y="0"/>
                      <a:ext cx="5688965" cy="2305050"/>
                    </a:xfrm>
                    <a:prstGeom prst="rect">
                      <a:avLst/>
                    </a:prstGeom>
                  </pic:spPr>
                </pic:pic>
              </a:graphicData>
            </a:graphic>
          </wp:inline>
        </w:drawing>
      </w:r>
    </w:p>
    <w:p w14:paraId="56136B1E" w14:textId="4C037EFC" w:rsidR="0094501B" w:rsidRPr="001166D9" w:rsidRDefault="0094501B" w:rsidP="0094501B">
      <w:pPr>
        <w:pStyle w:val="a4"/>
        <w:ind w:firstLine="400"/>
      </w:pPr>
      <w:r>
        <w:rPr>
          <w:rFonts w:hint="eastAsia"/>
        </w:rPr>
        <w:t>图</w:t>
      </w:r>
      <w:r>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5</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6</w:t>
      </w:r>
      <w:r w:rsidR="005C2D78">
        <w:fldChar w:fldCharType="end"/>
      </w:r>
      <w:r>
        <w:t xml:space="preserve">  </w:t>
      </w:r>
      <w:r w:rsidRPr="001166D9">
        <w:rPr>
          <w:rFonts w:hint="eastAsia"/>
        </w:rPr>
        <w:t>查看按侵权概率由高到低排序的侵权概率总表</w:t>
      </w:r>
    </w:p>
    <w:p w14:paraId="42013F3B" w14:textId="77777777" w:rsidR="0094501B" w:rsidRPr="00615D6D" w:rsidRDefault="0094501B" w:rsidP="0094501B">
      <w:pPr>
        <w:pStyle w:val="3"/>
      </w:pPr>
      <w:bookmarkStart w:id="173" w:name="_Toc167983029"/>
      <w:r>
        <w:rPr>
          <w:rFonts w:hint="eastAsia"/>
        </w:rPr>
        <w:lastRenderedPageBreak/>
        <w:t>历史会话</w:t>
      </w:r>
      <w:r w:rsidRPr="00C443F3">
        <w:rPr>
          <w:rFonts w:hint="eastAsia"/>
        </w:rPr>
        <w:t>模块实现</w:t>
      </w:r>
      <w:bookmarkEnd w:id="173"/>
    </w:p>
    <w:p w14:paraId="44E39266" w14:textId="77777777" w:rsidR="0094501B" w:rsidRPr="001166D9" w:rsidRDefault="0094501B" w:rsidP="0094501B">
      <w:pPr>
        <w:ind w:firstLine="480"/>
      </w:pPr>
      <w:r w:rsidRPr="008F1315">
        <w:rPr>
          <w:rFonts w:hint="eastAsia"/>
        </w:rPr>
        <w:t>本小节将以历史会话模块中的“查看历史会话”为例展示实现过程。当用户在前端点击“历史会话页面”时，</w:t>
      </w:r>
      <w:r w:rsidRPr="008F1315">
        <w:rPr>
          <w:rFonts w:hint="eastAsia"/>
        </w:rPr>
        <w:t>java</w:t>
      </w:r>
      <w:r w:rsidRPr="008F1315">
        <w:rPr>
          <w:rFonts w:hint="eastAsia"/>
        </w:rPr>
        <w:t>后端就会将</w:t>
      </w:r>
      <w:r w:rsidRPr="008F1315">
        <w:rPr>
          <w:rFonts w:hint="eastAsia"/>
        </w:rPr>
        <w:t>Result</w:t>
      </w:r>
      <w:r w:rsidRPr="008F1315">
        <w:rPr>
          <w:rFonts w:hint="eastAsia"/>
        </w:rPr>
        <w:t>表中所有的查询结果取出，将每一个</w:t>
      </w:r>
      <w:r w:rsidRPr="008F1315">
        <w:rPr>
          <w:rFonts w:hint="eastAsia"/>
        </w:rPr>
        <w:t>sessionId</w:t>
      </w:r>
      <w:r w:rsidRPr="008F1315">
        <w:rPr>
          <w:rFonts w:hint="eastAsia"/>
        </w:rPr>
        <w:t>对应的所有查询过的音频名</w:t>
      </w:r>
      <w:r w:rsidRPr="008F1315">
        <w:rPr>
          <w:rFonts w:hint="eastAsia"/>
        </w:rPr>
        <w:t>audioName</w:t>
      </w:r>
      <w:r w:rsidRPr="008F1315">
        <w:rPr>
          <w:rFonts w:hint="eastAsia"/>
        </w:rPr>
        <w:t>都封装到一起，并按照会话的创建时间</w:t>
      </w:r>
      <w:r w:rsidRPr="008F1315">
        <w:rPr>
          <w:rFonts w:hint="eastAsia"/>
        </w:rPr>
        <w:t>session_datetime</w:t>
      </w:r>
      <w:r w:rsidRPr="008F1315">
        <w:rPr>
          <w:rFonts w:hint="eastAsia"/>
        </w:rPr>
        <w:t>进行降序排序，以供用户在前端查看每个会话的具体情况。</w:t>
      </w:r>
    </w:p>
    <w:p w14:paraId="69743655" w14:textId="77777777" w:rsidR="0094501B" w:rsidRPr="002E764E" w:rsidRDefault="0094501B" w:rsidP="0094501B">
      <w:pPr>
        <w:ind w:firstLine="420"/>
        <w:rPr>
          <w:sz w:val="21"/>
          <w:shd w:val="clear" w:color="auto" w:fill="FFFFFF"/>
        </w:rPr>
      </w:pPr>
      <w:r w:rsidRPr="002E764E">
        <w:rPr>
          <w:sz w:val="21"/>
          <w:shd w:val="clear" w:color="auto" w:fill="FFFFFF"/>
        </w:rPr>
        <w:t>public String showAllSessionTable() {</w:t>
      </w:r>
    </w:p>
    <w:p w14:paraId="2A554E92" w14:textId="77777777" w:rsidR="0094501B" w:rsidRPr="002E764E" w:rsidRDefault="0094501B" w:rsidP="0094501B">
      <w:pPr>
        <w:ind w:firstLine="420"/>
        <w:rPr>
          <w:sz w:val="21"/>
          <w:shd w:val="clear" w:color="auto" w:fill="FFFFFF"/>
        </w:rPr>
      </w:pPr>
      <w:r w:rsidRPr="002E764E">
        <w:rPr>
          <w:sz w:val="21"/>
          <w:shd w:val="clear" w:color="auto" w:fill="FFFFFF"/>
        </w:rPr>
        <w:t xml:space="preserve">        // </w:t>
      </w:r>
      <w:r w:rsidRPr="002E764E">
        <w:rPr>
          <w:sz w:val="21"/>
          <w:shd w:val="clear" w:color="auto" w:fill="FFFFFF"/>
        </w:rPr>
        <w:t>创建查询条件，选择所有不同的</w:t>
      </w:r>
      <w:r w:rsidRPr="002E764E">
        <w:rPr>
          <w:sz w:val="21"/>
          <w:shd w:val="clear" w:color="auto" w:fill="FFFFFF"/>
        </w:rPr>
        <w:t xml:space="preserve"> session_id </w:t>
      </w:r>
      <w:r w:rsidRPr="002E764E">
        <w:rPr>
          <w:sz w:val="21"/>
          <w:shd w:val="clear" w:color="auto" w:fill="FFFFFF"/>
        </w:rPr>
        <w:t>和</w:t>
      </w:r>
      <w:r w:rsidRPr="002E764E">
        <w:rPr>
          <w:sz w:val="21"/>
          <w:shd w:val="clear" w:color="auto" w:fill="FFFFFF"/>
        </w:rPr>
        <w:t xml:space="preserve"> session_datetime</w:t>
      </w:r>
      <w:r w:rsidRPr="002E764E">
        <w:rPr>
          <w:sz w:val="21"/>
          <w:shd w:val="clear" w:color="auto" w:fill="FFFFFF"/>
        </w:rPr>
        <w:t>，并按</w:t>
      </w:r>
      <w:r w:rsidRPr="002E764E">
        <w:rPr>
          <w:sz w:val="21"/>
          <w:shd w:val="clear" w:color="auto" w:fill="FFFFFF"/>
        </w:rPr>
        <w:t xml:space="preserve"> session_datetime </w:t>
      </w:r>
      <w:r w:rsidRPr="002E764E">
        <w:rPr>
          <w:sz w:val="21"/>
          <w:shd w:val="clear" w:color="auto" w:fill="FFFFFF"/>
        </w:rPr>
        <w:t>降序排列</w:t>
      </w:r>
    </w:p>
    <w:p w14:paraId="25B3FBE6"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QueryWrapper&lt;Result&gt; queryWrapper1 = new QueryWrapper&lt;&gt;();</w:t>
      </w:r>
    </w:p>
    <w:p w14:paraId="04D37DA0"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queryWrapper1.select("DISTINCT session_id,session_datetime");</w:t>
      </w:r>
    </w:p>
    <w:p w14:paraId="40871926"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queryWrapper1.orderByDesc("session_datetime");</w:t>
      </w:r>
    </w:p>
    <w:p w14:paraId="19DC9F39" w14:textId="77777777" w:rsidR="0094501B" w:rsidRPr="002E764E" w:rsidRDefault="0094501B" w:rsidP="0094501B">
      <w:pPr>
        <w:ind w:firstLine="420"/>
        <w:rPr>
          <w:sz w:val="21"/>
          <w:shd w:val="clear" w:color="auto" w:fill="FFFFFF"/>
        </w:rPr>
      </w:pPr>
      <w:r w:rsidRPr="002E764E">
        <w:rPr>
          <w:sz w:val="21"/>
          <w:shd w:val="clear" w:color="auto" w:fill="FFFFFF"/>
        </w:rPr>
        <w:t xml:space="preserve">        List&lt;Result&gt; resultList = resultMapper.selectList(queryWrapper1);</w:t>
      </w:r>
    </w:p>
    <w:p w14:paraId="3FD50E12" w14:textId="77777777" w:rsidR="0094501B" w:rsidRPr="002E764E" w:rsidRDefault="0094501B" w:rsidP="0094501B">
      <w:pPr>
        <w:ind w:firstLine="420"/>
        <w:rPr>
          <w:sz w:val="21"/>
          <w:shd w:val="clear" w:color="auto" w:fill="FFFFFF"/>
        </w:rPr>
      </w:pPr>
      <w:r w:rsidRPr="002E764E">
        <w:rPr>
          <w:sz w:val="21"/>
          <w:shd w:val="clear" w:color="auto" w:fill="FFFFFF"/>
        </w:rPr>
        <w:t xml:space="preserve">        int length = resultList.size();</w:t>
      </w:r>
    </w:p>
    <w:p w14:paraId="6B89A380"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 sessionTableResults = new SessionTableResult[length]; // </w:t>
      </w:r>
      <w:r w:rsidRPr="002E764E">
        <w:rPr>
          <w:sz w:val="21"/>
          <w:shd w:val="clear" w:color="auto" w:fill="FFFFFF"/>
        </w:rPr>
        <w:t>声明一个长度为</w:t>
      </w:r>
      <w:r w:rsidRPr="002E764E">
        <w:rPr>
          <w:sz w:val="21"/>
          <w:shd w:val="clear" w:color="auto" w:fill="FFFFFF"/>
        </w:rPr>
        <w:t>5</w:t>
      </w:r>
      <w:r w:rsidRPr="002E764E">
        <w:rPr>
          <w:sz w:val="21"/>
          <w:shd w:val="clear" w:color="auto" w:fill="FFFFFF"/>
        </w:rPr>
        <w:t>的对象数组</w:t>
      </w:r>
    </w:p>
    <w:p w14:paraId="1A5252F9" w14:textId="77777777" w:rsidR="0094501B" w:rsidRPr="002E764E" w:rsidRDefault="0094501B" w:rsidP="0094501B">
      <w:pPr>
        <w:ind w:firstLine="420"/>
        <w:rPr>
          <w:sz w:val="21"/>
          <w:shd w:val="clear" w:color="auto" w:fill="FFFFFF"/>
        </w:rPr>
      </w:pPr>
    </w:p>
    <w:p w14:paraId="6345DC78" w14:textId="77777777" w:rsidR="0094501B" w:rsidRPr="002E764E" w:rsidRDefault="0094501B" w:rsidP="0094501B">
      <w:pPr>
        <w:ind w:firstLine="420"/>
        <w:rPr>
          <w:sz w:val="21"/>
          <w:shd w:val="clear" w:color="auto" w:fill="FFFFFF"/>
        </w:rPr>
      </w:pPr>
      <w:r w:rsidRPr="002E764E">
        <w:rPr>
          <w:sz w:val="21"/>
          <w:shd w:val="clear" w:color="auto" w:fill="FFFFFF"/>
        </w:rPr>
        <w:t xml:space="preserve">        for (int i = 0; i &lt; length ;i++){</w:t>
      </w:r>
    </w:p>
    <w:p w14:paraId="0A27C269" w14:textId="77777777" w:rsidR="0094501B" w:rsidRPr="002E764E" w:rsidRDefault="0094501B" w:rsidP="0094501B">
      <w:pPr>
        <w:ind w:firstLine="420"/>
        <w:rPr>
          <w:sz w:val="21"/>
          <w:shd w:val="clear" w:color="auto" w:fill="FFFFFF"/>
        </w:rPr>
      </w:pPr>
      <w:r w:rsidRPr="002E764E">
        <w:rPr>
          <w:sz w:val="21"/>
          <w:shd w:val="clear" w:color="auto" w:fill="FFFFFF"/>
        </w:rPr>
        <w:t xml:space="preserve">            String sessionId = resultList.get(i).getSessionId();</w:t>
      </w:r>
    </w:p>
    <w:p w14:paraId="3259EF51" w14:textId="77777777" w:rsidR="0094501B" w:rsidRPr="002E764E" w:rsidRDefault="0094501B" w:rsidP="0094501B">
      <w:pPr>
        <w:ind w:firstLine="420"/>
        <w:rPr>
          <w:sz w:val="21"/>
          <w:shd w:val="clear" w:color="auto" w:fill="FFFFFF"/>
        </w:rPr>
      </w:pPr>
      <w:r w:rsidRPr="002E764E">
        <w:rPr>
          <w:sz w:val="21"/>
          <w:shd w:val="clear" w:color="auto" w:fill="FFFFFF"/>
        </w:rPr>
        <w:t xml:space="preserve">            Timestamp sessionDatetime = resultList.get(i).getSessionDatetime();</w:t>
      </w:r>
    </w:p>
    <w:p w14:paraId="3F3EC09B"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QueryWrapper&lt;Result&gt; queryWrapper = new QueryWrapper&lt;&gt;();</w:t>
      </w:r>
    </w:p>
    <w:p w14:paraId="656FCD67" w14:textId="77777777" w:rsidR="0094501B" w:rsidRPr="002E764E" w:rsidRDefault="0094501B" w:rsidP="0094501B">
      <w:pPr>
        <w:ind w:firstLine="420"/>
        <w:rPr>
          <w:sz w:val="21"/>
          <w:shd w:val="clear" w:color="auto" w:fill="FFFFFF"/>
        </w:rPr>
      </w:pPr>
    </w:p>
    <w:p w14:paraId="0D27D31F" w14:textId="77777777" w:rsidR="0094501B" w:rsidRPr="002E764E" w:rsidRDefault="0094501B" w:rsidP="0094501B">
      <w:pPr>
        <w:ind w:firstLine="420"/>
        <w:rPr>
          <w:sz w:val="21"/>
          <w:shd w:val="clear" w:color="auto" w:fill="FFFFFF"/>
        </w:rPr>
      </w:pPr>
      <w:r w:rsidRPr="002E764E">
        <w:rPr>
          <w:sz w:val="21"/>
          <w:shd w:val="clear" w:color="auto" w:fill="FFFFFF"/>
        </w:rPr>
        <w:t xml:space="preserve">            // </w:t>
      </w:r>
      <w:r w:rsidRPr="002E764E">
        <w:rPr>
          <w:sz w:val="21"/>
          <w:shd w:val="clear" w:color="auto" w:fill="FFFFFF"/>
        </w:rPr>
        <w:t>创建查询条件，获取对应</w:t>
      </w:r>
      <w:r w:rsidRPr="002E764E">
        <w:rPr>
          <w:sz w:val="21"/>
          <w:shd w:val="clear" w:color="auto" w:fill="FFFFFF"/>
        </w:rPr>
        <w:t xml:space="preserve"> session_id </w:t>
      </w:r>
      <w:r w:rsidRPr="002E764E">
        <w:rPr>
          <w:sz w:val="21"/>
          <w:shd w:val="clear" w:color="auto" w:fill="FFFFFF"/>
        </w:rPr>
        <w:t>的所有不同的</w:t>
      </w:r>
      <w:r w:rsidRPr="002E764E">
        <w:rPr>
          <w:sz w:val="21"/>
          <w:shd w:val="clear" w:color="auto" w:fill="FFFFFF"/>
        </w:rPr>
        <w:t xml:space="preserve"> audio_name</w:t>
      </w:r>
    </w:p>
    <w:p w14:paraId="4BDAF28D"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queryWrapper.select("DISTINCT audio_name");</w:t>
      </w:r>
    </w:p>
    <w:p w14:paraId="2997DE18" w14:textId="77777777" w:rsidR="0094501B" w:rsidRPr="002E764E" w:rsidRDefault="0094501B" w:rsidP="0094501B">
      <w:pPr>
        <w:ind w:firstLine="420"/>
        <w:rPr>
          <w:sz w:val="21"/>
          <w:shd w:val="clear" w:color="auto" w:fill="FFFFFF"/>
        </w:rPr>
      </w:pPr>
      <w:r w:rsidRPr="002E764E">
        <w:rPr>
          <w:sz w:val="21"/>
          <w:shd w:val="clear" w:color="auto" w:fill="FFFFFF"/>
        </w:rPr>
        <w:t xml:space="preserve">            queryWrapper.eq("session_id", sessionId);</w:t>
      </w:r>
    </w:p>
    <w:p w14:paraId="42301483" w14:textId="77777777" w:rsidR="0094501B" w:rsidRPr="002E764E" w:rsidRDefault="0094501B" w:rsidP="0094501B">
      <w:pPr>
        <w:ind w:firstLine="420"/>
        <w:rPr>
          <w:sz w:val="21"/>
          <w:shd w:val="clear" w:color="auto" w:fill="FFFFFF"/>
        </w:rPr>
      </w:pPr>
      <w:r w:rsidRPr="002E764E">
        <w:rPr>
          <w:sz w:val="21"/>
          <w:shd w:val="clear" w:color="auto" w:fill="FFFFFF"/>
        </w:rPr>
        <w:t xml:space="preserve">            String[] audioNames = resultMapper.selectObjs(queryWrapper).toArray(new String[0]);</w:t>
      </w:r>
    </w:p>
    <w:p w14:paraId="498FBE9B"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 sessionTableResult = new SessionTableResult();</w:t>
      </w:r>
    </w:p>
    <w:p w14:paraId="2A90120F"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sessionTableResult.setSessionId(sessionId);</w:t>
      </w:r>
    </w:p>
    <w:p w14:paraId="74118371"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sessionTableResult.setSessionDatetime(sessionDatetime);</w:t>
      </w:r>
    </w:p>
    <w:p w14:paraId="5EEC7684"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sessionTableResult.setAudioNames(audioNames);</w:t>
      </w:r>
    </w:p>
    <w:p w14:paraId="308B9885" w14:textId="77777777" w:rsidR="0094501B" w:rsidRPr="002E764E" w:rsidRDefault="0094501B" w:rsidP="0094501B">
      <w:pPr>
        <w:ind w:firstLine="420"/>
        <w:rPr>
          <w:sz w:val="21"/>
          <w:shd w:val="clear" w:color="auto" w:fill="FFFFFF"/>
        </w:rPr>
      </w:pPr>
      <w:r w:rsidRPr="002E764E">
        <w:rPr>
          <w:sz w:val="21"/>
          <w:shd w:val="clear" w:color="auto" w:fill="FFFFFF"/>
        </w:rPr>
        <w:t xml:space="preserve">            // </w:t>
      </w:r>
      <w:r w:rsidRPr="002E764E">
        <w:rPr>
          <w:sz w:val="21"/>
          <w:shd w:val="clear" w:color="auto" w:fill="FFFFFF"/>
        </w:rPr>
        <w:t>将对象存入数组</w:t>
      </w:r>
    </w:p>
    <w:p w14:paraId="7666F5BD" w14:textId="77777777" w:rsidR="0094501B" w:rsidRPr="002E764E" w:rsidRDefault="0094501B" w:rsidP="0094501B">
      <w:pPr>
        <w:ind w:firstLine="420"/>
        <w:rPr>
          <w:sz w:val="21"/>
          <w:shd w:val="clear" w:color="auto" w:fill="FFFFFF"/>
        </w:rPr>
      </w:pPr>
      <w:r w:rsidRPr="002E764E">
        <w:rPr>
          <w:sz w:val="21"/>
          <w:shd w:val="clear" w:color="auto" w:fill="FFFFFF"/>
        </w:rPr>
        <w:t xml:space="preserve">            sessionTableResults[i] = sessionTableResult;</w:t>
      </w:r>
    </w:p>
    <w:p w14:paraId="66EE422D" w14:textId="77777777" w:rsidR="0094501B" w:rsidRPr="002E764E" w:rsidRDefault="0094501B" w:rsidP="0094501B">
      <w:pPr>
        <w:ind w:firstLine="420"/>
        <w:rPr>
          <w:sz w:val="21"/>
          <w:shd w:val="clear" w:color="auto" w:fill="FFFFFF"/>
        </w:rPr>
      </w:pPr>
      <w:r w:rsidRPr="002E764E">
        <w:rPr>
          <w:sz w:val="21"/>
          <w:shd w:val="clear" w:color="auto" w:fill="FFFFFF"/>
        </w:rPr>
        <w:t xml:space="preserve">        }</w:t>
      </w:r>
    </w:p>
    <w:p w14:paraId="5D6DB58D" w14:textId="77777777" w:rsidR="0094501B" w:rsidRPr="002E764E" w:rsidRDefault="0094501B" w:rsidP="0094501B">
      <w:pPr>
        <w:ind w:firstLine="420"/>
        <w:rPr>
          <w:sz w:val="21"/>
          <w:shd w:val="clear" w:color="auto" w:fill="FFFFFF"/>
        </w:rPr>
      </w:pPr>
    </w:p>
    <w:p w14:paraId="54DAD011" w14:textId="77777777" w:rsidR="0094501B" w:rsidRPr="002E764E" w:rsidRDefault="0094501B" w:rsidP="0094501B">
      <w:pPr>
        <w:ind w:firstLine="420"/>
        <w:rPr>
          <w:sz w:val="21"/>
          <w:shd w:val="clear" w:color="auto" w:fill="FFFFFF"/>
        </w:rPr>
      </w:pPr>
      <w:r w:rsidRPr="002E764E">
        <w:rPr>
          <w:sz w:val="21"/>
          <w:shd w:val="clear" w:color="auto" w:fill="FFFFFF"/>
        </w:rPr>
        <w:t xml:space="preserve">        try {</w:t>
      </w:r>
    </w:p>
    <w:p w14:paraId="696D00F4" w14:textId="77777777" w:rsidR="0094501B" w:rsidRPr="002E764E" w:rsidRDefault="0094501B" w:rsidP="0094501B">
      <w:pPr>
        <w:ind w:firstLine="420"/>
        <w:rPr>
          <w:sz w:val="21"/>
          <w:shd w:val="clear" w:color="auto" w:fill="FFFFFF"/>
        </w:rPr>
      </w:pPr>
      <w:r w:rsidRPr="002E764E">
        <w:rPr>
          <w:sz w:val="21"/>
          <w:shd w:val="clear" w:color="auto" w:fill="FFFFFF"/>
        </w:rPr>
        <w:t xml:space="preserve">            String json = objectMapper.writeValueAsString(sessionTableResults); // </w:t>
      </w:r>
      <w:r w:rsidRPr="002E764E">
        <w:rPr>
          <w:sz w:val="21"/>
          <w:shd w:val="clear" w:color="auto" w:fill="FFFFFF"/>
        </w:rPr>
        <w:t>将</w:t>
      </w:r>
      <w:r w:rsidRPr="002E764E">
        <w:rPr>
          <w:sz w:val="21"/>
          <w:shd w:val="clear" w:color="auto" w:fill="FFFFFF"/>
        </w:rPr>
        <w:t xml:space="preserve"> SessionTableResults</w:t>
      </w:r>
      <w:r w:rsidRPr="002E764E">
        <w:rPr>
          <w:sz w:val="21"/>
          <w:shd w:val="clear" w:color="auto" w:fill="FFFFFF"/>
        </w:rPr>
        <w:t>数组转换为</w:t>
      </w:r>
      <w:r w:rsidRPr="002E764E">
        <w:rPr>
          <w:sz w:val="21"/>
          <w:shd w:val="clear" w:color="auto" w:fill="FFFFFF"/>
        </w:rPr>
        <w:t xml:space="preserve"> JSON </w:t>
      </w:r>
      <w:r w:rsidRPr="002E764E">
        <w:rPr>
          <w:sz w:val="21"/>
          <w:shd w:val="clear" w:color="auto" w:fill="FFFFFF"/>
        </w:rPr>
        <w:t>字符串</w:t>
      </w:r>
    </w:p>
    <w:p w14:paraId="15CA763F" w14:textId="77777777" w:rsidR="0094501B" w:rsidRPr="002E764E" w:rsidRDefault="0094501B" w:rsidP="0094501B">
      <w:pPr>
        <w:ind w:firstLine="420"/>
        <w:rPr>
          <w:sz w:val="21"/>
          <w:shd w:val="clear" w:color="auto" w:fill="FFFFFF"/>
        </w:rPr>
      </w:pPr>
    </w:p>
    <w:p w14:paraId="13270E0E" w14:textId="77777777" w:rsidR="0094501B" w:rsidRPr="002E764E" w:rsidRDefault="0094501B" w:rsidP="0094501B">
      <w:pPr>
        <w:ind w:firstLine="420"/>
        <w:rPr>
          <w:sz w:val="21"/>
          <w:shd w:val="clear" w:color="auto" w:fill="FFFFFF"/>
        </w:rPr>
      </w:pPr>
      <w:r w:rsidRPr="002E764E">
        <w:rPr>
          <w:sz w:val="21"/>
          <w:shd w:val="clear" w:color="auto" w:fill="FFFFFF"/>
        </w:rPr>
        <w:t xml:space="preserve">            return json; // </w:t>
      </w:r>
      <w:r w:rsidRPr="002E764E">
        <w:rPr>
          <w:sz w:val="21"/>
          <w:shd w:val="clear" w:color="auto" w:fill="FFFFFF"/>
        </w:rPr>
        <w:t>返回</w:t>
      </w:r>
      <w:r w:rsidRPr="002E764E">
        <w:rPr>
          <w:sz w:val="21"/>
          <w:shd w:val="clear" w:color="auto" w:fill="FFFFFF"/>
        </w:rPr>
        <w:t xml:space="preserve"> JSON </w:t>
      </w:r>
      <w:r w:rsidRPr="002E764E">
        <w:rPr>
          <w:sz w:val="21"/>
          <w:shd w:val="clear" w:color="auto" w:fill="FFFFFF"/>
        </w:rPr>
        <w:t>字符串</w:t>
      </w:r>
    </w:p>
    <w:p w14:paraId="5C52E748" w14:textId="77777777" w:rsidR="0094501B" w:rsidRPr="002E764E" w:rsidRDefault="0094501B" w:rsidP="0094501B">
      <w:pPr>
        <w:ind w:firstLine="420"/>
        <w:rPr>
          <w:sz w:val="21"/>
          <w:shd w:val="clear" w:color="auto" w:fill="FFFFFF"/>
        </w:rPr>
      </w:pPr>
      <w:r w:rsidRPr="002E764E">
        <w:rPr>
          <w:sz w:val="21"/>
          <w:shd w:val="clear" w:color="auto" w:fill="FFFFFF"/>
        </w:rPr>
        <w:t xml:space="preserve">        } catch (JsonProcessingException e) {</w:t>
      </w:r>
    </w:p>
    <w:p w14:paraId="737F97D6" w14:textId="77777777" w:rsidR="0094501B" w:rsidRPr="002E764E" w:rsidRDefault="0094501B" w:rsidP="0094501B">
      <w:pPr>
        <w:ind w:firstLine="420"/>
        <w:rPr>
          <w:sz w:val="21"/>
          <w:shd w:val="clear" w:color="auto" w:fill="FFFFFF"/>
        </w:rPr>
      </w:pPr>
      <w:r w:rsidRPr="002E764E">
        <w:rPr>
          <w:sz w:val="21"/>
          <w:shd w:val="clear" w:color="auto" w:fill="FFFFFF"/>
        </w:rPr>
        <w:t xml:space="preserve">            e.printStackTrace();</w:t>
      </w:r>
    </w:p>
    <w:p w14:paraId="00F0CF0D" w14:textId="77777777" w:rsidR="0094501B" w:rsidRPr="002E764E" w:rsidRDefault="0094501B" w:rsidP="0094501B">
      <w:pPr>
        <w:ind w:firstLine="420"/>
        <w:rPr>
          <w:sz w:val="21"/>
          <w:shd w:val="clear" w:color="auto" w:fill="FFFFFF"/>
        </w:rPr>
      </w:pPr>
      <w:r w:rsidRPr="002E764E">
        <w:rPr>
          <w:sz w:val="21"/>
          <w:shd w:val="clear" w:color="auto" w:fill="FFFFFF"/>
        </w:rPr>
        <w:t xml:space="preserve">            return "{\"error\": \"Failed to serialize JSON\"}"; // JSON </w:t>
      </w:r>
      <w:r w:rsidRPr="002E764E">
        <w:rPr>
          <w:sz w:val="21"/>
          <w:shd w:val="clear" w:color="auto" w:fill="FFFFFF"/>
        </w:rPr>
        <w:t>序列化失败时返回错误信息</w:t>
      </w:r>
    </w:p>
    <w:p w14:paraId="3143E530" w14:textId="77777777" w:rsidR="0094501B" w:rsidRPr="002E764E" w:rsidRDefault="0094501B" w:rsidP="0094501B">
      <w:pPr>
        <w:ind w:firstLine="420"/>
        <w:rPr>
          <w:sz w:val="21"/>
          <w:shd w:val="clear" w:color="auto" w:fill="FFFFFF"/>
        </w:rPr>
      </w:pPr>
      <w:r w:rsidRPr="002E764E">
        <w:rPr>
          <w:sz w:val="21"/>
          <w:shd w:val="clear" w:color="auto" w:fill="FFFFFF"/>
        </w:rPr>
        <w:t xml:space="preserve">   </w:t>
      </w:r>
      <w:commentRangeStart w:id="174"/>
      <w:r w:rsidRPr="002E764E">
        <w:rPr>
          <w:sz w:val="21"/>
          <w:shd w:val="clear" w:color="auto" w:fill="FFFFFF"/>
        </w:rPr>
        <w:t xml:space="preserve">     }</w:t>
      </w:r>
    </w:p>
    <w:p w14:paraId="14BC3683" w14:textId="77777777" w:rsidR="0094501B" w:rsidRPr="002E764E" w:rsidRDefault="0094501B" w:rsidP="0094501B">
      <w:pPr>
        <w:ind w:firstLine="420"/>
        <w:rPr>
          <w:sz w:val="21"/>
          <w:shd w:val="clear" w:color="auto" w:fill="FFFFFF"/>
        </w:rPr>
      </w:pPr>
      <w:r w:rsidRPr="002E764E">
        <w:rPr>
          <w:sz w:val="21"/>
          <w:shd w:val="clear" w:color="auto" w:fill="FFFFFF"/>
        </w:rPr>
        <w:lastRenderedPageBreak/>
        <w:t xml:space="preserve">    }</w:t>
      </w:r>
      <w:commentRangeEnd w:id="174"/>
      <w:r>
        <w:rPr>
          <w:rStyle w:val="af9"/>
        </w:rPr>
        <w:commentReference w:id="174"/>
      </w:r>
    </w:p>
    <w:p w14:paraId="1383F6ED" w14:textId="77777777" w:rsidR="0094501B" w:rsidRDefault="0094501B" w:rsidP="0094501B">
      <w:pPr>
        <w:ind w:firstLine="480"/>
        <w:jc w:val="center"/>
      </w:pPr>
      <w:r w:rsidRPr="001A5483">
        <w:rPr>
          <w:noProof/>
        </w:rPr>
        <w:drawing>
          <wp:inline distT="0" distB="0" distL="0" distR="0" wp14:anchorId="6BF42D66" wp14:editId="5B951950">
            <wp:extent cx="3716655" cy="3488055"/>
            <wp:effectExtent l="0" t="0" r="0" b="0"/>
            <wp:docPr id="31" name="图片 17" descr="电脑软件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descr="电脑软件的截图&#10;&#10;AI 生成的内容可能不正确。"/>
                    <pic:cNvPicPr>
                      <a:picLocks noChangeAspect="1" noChangeArrowheads="1"/>
                    </pic:cNvPicPr>
                  </pic:nvPicPr>
                  <pic:blipFill>
                    <a:blip r:embed="rId94">
                      <a:extLst>
                        <a:ext uri="{28A0092B-C50C-407E-A947-70E740481C1C}">
                          <a14:useLocalDpi xmlns:a14="http://schemas.microsoft.com/office/drawing/2010/main" val="0"/>
                        </a:ext>
                      </a:extLst>
                    </a:blip>
                    <a:srcRect l="16933" t="22102" r="45441" b="12399"/>
                    <a:stretch>
                      <a:fillRect/>
                    </a:stretch>
                  </pic:blipFill>
                  <pic:spPr bwMode="auto">
                    <a:xfrm>
                      <a:off x="0" y="0"/>
                      <a:ext cx="3716655" cy="3488055"/>
                    </a:xfrm>
                    <a:prstGeom prst="rect">
                      <a:avLst/>
                    </a:prstGeom>
                    <a:noFill/>
                    <a:ln>
                      <a:noFill/>
                    </a:ln>
                  </pic:spPr>
                </pic:pic>
              </a:graphicData>
            </a:graphic>
          </wp:inline>
        </w:drawing>
      </w:r>
    </w:p>
    <w:p w14:paraId="48A4AE30" w14:textId="09EAE365" w:rsidR="0094501B" w:rsidRPr="00015E10" w:rsidRDefault="0094501B" w:rsidP="0094501B">
      <w:pPr>
        <w:pStyle w:val="a4"/>
        <w:ind w:firstLine="400"/>
      </w:pPr>
      <w:r>
        <w:rPr>
          <w:rFonts w:hint="eastAsia"/>
        </w:rPr>
        <w:t>图</w:t>
      </w:r>
      <w:r>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5</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7</w:t>
      </w:r>
      <w:r w:rsidR="005C2D78">
        <w:fldChar w:fldCharType="end"/>
      </w:r>
      <w:r w:rsidRPr="00015E10">
        <w:t xml:space="preserve">  </w:t>
      </w:r>
      <w:r w:rsidRPr="00015E10">
        <w:rPr>
          <w:rFonts w:hint="eastAsia"/>
        </w:rPr>
        <w:t>查看历史查询会话页面</w:t>
      </w:r>
    </w:p>
    <w:p w14:paraId="70BB3F97" w14:textId="77777777" w:rsidR="0094501B" w:rsidRPr="00615D6D" w:rsidRDefault="0094501B" w:rsidP="0094501B">
      <w:pPr>
        <w:pStyle w:val="3"/>
      </w:pPr>
      <w:bookmarkStart w:id="175" w:name="_Toc167983030"/>
      <w:r>
        <w:rPr>
          <w:rFonts w:hint="eastAsia"/>
        </w:rPr>
        <w:t>音乐播放器</w:t>
      </w:r>
      <w:r w:rsidRPr="00C443F3">
        <w:rPr>
          <w:rFonts w:hint="eastAsia"/>
        </w:rPr>
        <w:t>模块实现</w:t>
      </w:r>
      <w:bookmarkEnd w:id="175"/>
    </w:p>
    <w:p w14:paraId="5A836569" w14:textId="77777777" w:rsidR="0094501B" w:rsidRPr="00CF57C6" w:rsidRDefault="0094501B" w:rsidP="0094501B">
      <w:pPr>
        <w:ind w:firstLine="480"/>
      </w:pPr>
      <w:r w:rsidRPr="00CF57C6">
        <w:rPr>
          <w:rFonts w:hint="eastAsia"/>
        </w:rPr>
        <w:t>音乐播放器在前端采用</w:t>
      </w:r>
      <w:r w:rsidRPr="00CF57C6">
        <w:rPr>
          <w:rFonts w:hint="eastAsia"/>
        </w:rPr>
        <w:t>vue3+typescript</w:t>
      </w:r>
      <w:r w:rsidRPr="00CF57C6">
        <w:rPr>
          <w:rFonts w:hint="eastAsia"/>
        </w:rPr>
        <w:t>语言实现。以左侧的音乐播放器为例，代码如下。播放器可分为</w:t>
      </w:r>
      <w:r w:rsidRPr="00CF57C6">
        <w:rPr>
          <w:rFonts w:hint="eastAsia"/>
        </w:rPr>
        <w:t>player-content</w:t>
      </w:r>
      <w:r w:rsidRPr="00CF57C6">
        <w:rPr>
          <w:rFonts w:hint="eastAsia"/>
        </w:rPr>
        <w:t>，</w:t>
      </w:r>
      <w:r w:rsidRPr="00CF57C6">
        <w:rPr>
          <w:rFonts w:hint="eastAsia"/>
        </w:rPr>
        <w:t>time, sArea</w:t>
      </w:r>
      <w:r w:rsidRPr="00CF57C6">
        <w:rPr>
          <w:rFonts w:hint="eastAsia"/>
        </w:rPr>
        <w:t>三个部分，</w:t>
      </w:r>
      <w:r w:rsidRPr="00CF57C6">
        <w:rPr>
          <w:rFonts w:hint="eastAsia"/>
        </w:rPr>
        <w:t>player-content</w:t>
      </w:r>
      <w:r w:rsidRPr="00CF57C6">
        <w:rPr>
          <w:rFonts w:hint="eastAsia"/>
        </w:rPr>
        <w:t>部分用于显示音频名基本信息和播放器的播放</w:t>
      </w:r>
      <w:r w:rsidRPr="00CF57C6">
        <w:rPr>
          <w:rFonts w:hint="eastAsia"/>
        </w:rPr>
        <w:t>/</w:t>
      </w:r>
      <w:r w:rsidRPr="00CF57C6">
        <w:rPr>
          <w:rFonts w:hint="eastAsia"/>
        </w:rPr>
        <w:t>暂停按钮，点击时会触发</w:t>
      </w:r>
      <w:r w:rsidRPr="00CF57C6">
        <w:rPr>
          <w:rFonts w:hint="eastAsia"/>
        </w:rPr>
        <w:t>PlayPause1()</w:t>
      </w:r>
      <w:r w:rsidRPr="00CF57C6">
        <w:rPr>
          <w:rFonts w:hint="eastAsia"/>
        </w:rPr>
        <w:t>方法来控制音频的暂停和播放；</w:t>
      </w:r>
      <w:r w:rsidRPr="00CF57C6">
        <w:rPr>
          <w:rFonts w:hint="eastAsia"/>
        </w:rPr>
        <w:t>time</w:t>
      </w:r>
      <w:r w:rsidRPr="00CF57C6">
        <w:rPr>
          <w:rFonts w:hint="eastAsia"/>
        </w:rPr>
        <w:t>部分用于显示歌曲目前的进度与音频总时长；</w:t>
      </w:r>
      <w:r w:rsidRPr="00CF57C6">
        <w:rPr>
          <w:rFonts w:hint="eastAsia"/>
        </w:rPr>
        <w:t>sArea</w:t>
      </w:r>
      <w:r w:rsidRPr="00CF57C6">
        <w:rPr>
          <w:rFonts w:hint="eastAsia"/>
        </w:rPr>
        <w:t>部分用于显示歌曲的进度条信息，当鼠标悬停时会触发</w:t>
      </w:r>
      <w:r w:rsidRPr="00CF57C6">
        <w:rPr>
          <w:rFonts w:hint="eastAsia"/>
        </w:rPr>
        <w:t>showHover1()</w:t>
      </w:r>
      <w:r w:rsidRPr="00CF57C6">
        <w:rPr>
          <w:rFonts w:hint="eastAsia"/>
        </w:rPr>
        <w:t>方法显示鼠标位置处的音频时间，鼠标点击时会触发</w:t>
      </w:r>
      <w:r w:rsidRPr="00CF57C6">
        <w:rPr>
          <w:rFonts w:hint="eastAsia"/>
        </w:rPr>
        <w:t>playClick1()</w:t>
      </w:r>
      <w:r w:rsidRPr="00CF57C6">
        <w:rPr>
          <w:rFonts w:hint="eastAsia"/>
        </w:rPr>
        <w:t>方法，跳转到鼠标指定的音频位置进行播放。</w:t>
      </w:r>
    </w:p>
    <w:p w14:paraId="7DD65A29" w14:textId="77777777" w:rsidR="0094501B" w:rsidRPr="00D83958" w:rsidRDefault="0094501B" w:rsidP="0094501B">
      <w:pPr>
        <w:ind w:firstLine="420"/>
        <w:rPr>
          <w:sz w:val="21"/>
          <w:shd w:val="clear" w:color="auto" w:fill="FFFFFF"/>
        </w:rPr>
      </w:pPr>
      <w:r w:rsidRPr="00D83958">
        <w:rPr>
          <w:sz w:val="21"/>
          <w:shd w:val="clear" w:color="auto" w:fill="FFFFFF"/>
        </w:rPr>
        <w:t>&lt;template&gt;</w:t>
      </w:r>
    </w:p>
    <w:p w14:paraId="234DE21D" w14:textId="77777777" w:rsidR="0094501B" w:rsidRPr="00D83958" w:rsidRDefault="0094501B" w:rsidP="0094501B">
      <w:pPr>
        <w:ind w:firstLine="420"/>
        <w:rPr>
          <w:sz w:val="21"/>
          <w:shd w:val="clear" w:color="auto" w:fill="FFFFFF"/>
        </w:rPr>
      </w:pPr>
      <w:r w:rsidRPr="00D83958">
        <w:rPr>
          <w:sz w:val="21"/>
          <w:shd w:val="clear" w:color="auto" w:fill="FFFFFF"/>
        </w:rPr>
        <w:t xml:space="preserve">    &lt;audio  ref="audioPlayer1" :src="audioSource1"&gt;&lt;/audio&gt;</w:t>
      </w:r>
    </w:p>
    <w:p w14:paraId="7DE838E4"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class="player" id="player1"&gt;</w:t>
      </w:r>
    </w:p>
    <w:p w14:paraId="50DB722C"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class="player-content"&gt;</w:t>
      </w:r>
    </w:p>
    <w:p w14:paraId="0DB7D8D4"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ref="musicName1" class="music-name"&gt;&lt;/div&gt;</w:t>
      </w:r>
    </w:p>
    <w:p w14:paraId="6106047F"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class="player-controls"&gt;</w:t>
      </w:r>
    </w:p>
    <w:p w14:paraId="3EE760EA"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class="btn prev iconfont"&gt;&amp;#xe603;&lt;/div&gt;</w:t>
      </w:r>
    </w:p>
    <w:p w14:paraId="4D7DD69C"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ref="playPauseBtn1" :class="playPauseBtn1Class" @click="PlayPause1"&gt;&lt;/div&gt;</w:t>
      </w:r>
    </w:p>
    <w:p w14:paraId="6F9F0432" w14:textId="77777777" w:rsidR="0094501B" w:rsidRPr="00D83958" w:rsidRDefault="0094501B" w:rsidP="0094501B">
      <w:pPr>
        <w:ind w:firstLine="420"/>
        <w:rPr>
          <w:sz w:val="21"/>
          <w:shd w:val="clear" w:color="auto" w:fill="FFFFFF"/>
        </w:rPr>
      </w:pPr>
      <w:r w:rsidRPr="00D83958">
        <w:rPr>
          <w:sz w:val="21"/>
          <w:shd w:val="clear" w:color="auto" w:fill="FFFFFF"/>
        </w:rPr>
        <w:t xml:space="preserve">                </w:t>
      </w:r>
    </w:p>
    <w:p w14:paraId="4270F716"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class="btn next iconfont"&gt;&amp;#xe602;&lt;/div&gt;</w:t>
      </w:r>
    </w:p>
    <w:p w14:paraId="02C3E9D4"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&lt;/div&gt;</w:t>
      </w:r>
    </w:p>
    <w:p w14:paraId="30EE0D88"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ref="time" class="time"&gt;</w:t>
      </w:r>
    </w:p>
    <w:p w14:paraId="3789F7FF"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 ="tProgress" class="current-time"&gt;&lt;/div&gt;</w:t>
      </w:r>
    </w:p>
    <w:p w14:paraId="42FBB718"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ref="totalTime" class="total-time"&gt;&lt;/div&gt;</w:t>
      </w:r>
    </w:p>
    <w:p w14:paraId="4DABFC2B" w14:textId="77777777" w:rsidR="0094501B" w:rsidRPr="00D83958" w:rsidRDefault="0094501B" w:rsidP="0094501B">
      <w:pPr>
        <w:ind w:firstLine="420"/>
        <w:rPr>
          <w:sz w:val="21"/>
          <w:shd w:val="clear" w:color="auto" w:fill="FFFFFF"/>
        </w:rPr>
      </w:pPr>
      <w:r w:rsidRPr="00D83958">
        <w:rPr>
          <w:sz w:val="21"/>
          <w:shd w:val="clear" w:color="auto" w:fill="FFFFFF"/>
        </w:rPr>
        <w:lastRenderedPageBreak/>
        <w:t xml:space="preserve">            &lt;/div&gt;</w:t>
      </w:r>
    </w:p>
    <w:p w14:paraId="59F5DF67" w14:textId="77777777" w:rsidR="0094501B" w:rsidRPr="00D83958" w:rsidRDefault="0094501B" w:rsidP="0094501B">
      <w:pPr>
        <w:ind w:firstLine="420"/>
        <w:rPr>
          <w:sz w:val="21"/>
          <w:shd w:val="clear" w:color="auto" w:fill="FFFFFF"/>
        </w:rPr>
      </w:pPr>
      <w:r w:rsidRPr="00D83958">
        <w:rPr>
          <w:sz w:val="21"/>
          <w:shd w:val="clear" w:color="auto" w:fill="FFFFFF"/>
        </w:rPr>
        <w:t xml:space="preserve">            &lt;!-- </w:t>
      </w:r>
      <w:r w:rsidRPr="00D83958">
        <w:rPr>
          <w:sz w:val="21"/>
          <w:shd w:val="clear" w:color="auto" w:fill="FFFFFF"/>
        </w:rPr>
        <w:t>进度条</w:t>
      </w:r>
      <w:r w:rsidRPr="00D83958">
        <w:rPr>
          <w:sz w:val="21"/>
          <w:shd w:val="clear" w:color="auto" w:fill="FFFFFF"/>
        </w:rPr>
        <w:t xml:space="preserve"> --&gt;</w:t>
      </w:r>
    </w:p>
    <w:p w14:paraId="48884DD5"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ref="sArea1" @mousemove="showHover1" @mouseleave="hideHover1" @click="playClick1" id="s-area"&gt;</w:t>
      </w:r>
    </w:p>
    <w:p w14:paraId="301EAEEF"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ref='instime' id="ins-time"&gt;'--'&lt;/div&gt;</w:t>
      </w:r>
    </w:p>
    <w:p w14:paraId="2429D666"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ref="sHover1"  id="s-hover"&gt;&lt;/div&gt;</w:t>
      </w:r>
    </w:p>
    <w:p w14:paraId="7412DD25"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 ref="seekBar" id="seek-bar"&gt;&lt;/div&gt;</w:t>
      </w:r>
    </w:p>
    <w:p w14:paraId="12BAC955"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&lt;/div&gt;</w:t>
      </w:r>
    </w:p>
    <w:p w14:paraId="22CA8325"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&lt;/div&gt;</w:t>
      </w:r>
    </w:p>
    <w:p w14:paraId="4E15DDEF" w14:textId="77777777" w:rsidR="0094501B" w:rsidRPr="00D83958" w:rsidRDefault="0094501B" w:rsidP="0094501B">
      <w:pPr>
        <w:ind w:firstLine="420"/>
        <w:rPr>
          <w:sz w:val="21"/>
          <w:shd w:val="clear" w:color="auto" w:fill="FFFFFF"/>
        </w:rPr>
      </w:pPr>
      <w:r w:rsidRPr="00D83958">
        <w:rPr>
          <w:sz w:val="21"/>
          <w:shd w:val="clear" w:color="auto" w:fill="FFFFFF"/>
        </w:rPr>
        <w:t xml:space="preserve">    &lt;/div&gt;</w:t>
      </w:r>
    </w:p>
    <w:p w14:paraId="37EFFC35" w14:textId="77777777" w:rsidR="0094501B" w:rsidRPr="00D83958" w:rsidRDefault="0094501B" w:rsidP="0094501B">
      <w:pPr>
        <w:ind w:firstLine="420"/>
        <w:rPr>
          <w:sz w:val="21"/>
          <w:shd w:val="clear" w:color="auto" w:fill="FFFFFF"/>
        </w:rPr>
      </w:pPr>
    </w:p>
    <w:p w14:paraId="0CAB43B1" w14:textId="77777777" w:rsidR="0094501B" w:rsidRPr="00D83958" w:rsidRDefault="0094501B" w:rsidP="0094501B">
      <w:pPr>
        <w:ind w:firstLine="420"/>
        <w:rPr>
          <w:sz w:val="21"/>
          <w:shd w:val="clear" w:color="auto" w:fill="FFFFFF"/>
        </w:rPr>
      </w:pPr>
      <w:r w:rsidRPr="00D83958">
        <w:rPr>
          <w:sz w:val="21"/>
          <w:shd w:val="clear" w:color="auto" w:fill="FFFFFF"/>
        </w:rPr>
        <w:t>&lt;/template&gt;</w:t>
      </w:r>
    </w:p>
    <w:p w14:paraId="215086E3" w14:textId="77777777" w:rsidR="0094501B" w:rsidRPr="00CF57C6" w:rsidRDefault="0094501B" w:rsidP="0094501B">
      <w:pPr>
        <w:ind w:firstLine="480"/>
        <w:jc w:val="center"/>
      </w:pPr>
      <w:r w:rsidRPr="001A5483">
        <w:rPr>
          <w:noProof/>
        </w:rPr>
        <w:drawing>
          <wp:inline distT="0" distB="0" distL="0" distR="0" wp14:anchorId="406323E6" wp14:editId="01F8F1C0">
            <wp:extent cx="4732655" cy="804545"/>
            <wp:effectExtent l="0" t="0" r="0" b="0"/>
            <wp:docPr id="32" name="图片 2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descr="图形用户界面, 文本&#10;&#10;AI 生成的内容可能不正确。"/>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655" cy="804545"/>
                    </a:xfrm>
                    <a:prstGeom prst="rect">
                      <a:avLst/>
                    </a:prstGeom>
                    <a:noFill/>
                    <a:ln>
                      <a:noFill/>
                    </a:ln>
                  </pic:spPr>
                </pic:pic>
              </a:graphicData>
            </a:graphic>
          </wp:inline>
        </w:drawing>
      </w:r>
    </w:p>
    <w:p w14:paraId="2953850A" w14:textId="6754DC38" w:rsidR="0094501B" w:rsidRPr="00EC2CC3" w:rsidRDefault="0094501B" w:rsidP="0094501B">
      <w:pPr>
        <w:pStyle w:val="a4"/>
        <w:ind w:firstLine="400"/>
      </w:pPr>
      <w:r>
        <w:rPr>
          <w:rFonts w:hint="eastAsia"/>
        </w:rPr>
        <w:t>图</w:t>
      </w:r>
      <w:r>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5</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8</w:t>
      </w:r>
      <w:r w:rsidR="005C2D78">
        <w:fldChar w:fldCharType="end"/>
      </w:r>
      <w:r w:rsidRPr="00EC2CC3">
        <w:t xml:space="preserve">  </w:t>
      </w:r>
      <w:r w:rsidRPr="00EC2CC3">
        <w:rPr>
          <w:rFonts w:hint="eastAsia"/>
        </w:rPr>
        <w:t>音乐播放器悬停进度条</w:t>
      </w:r>
    </w:p>
    <w:p w14:paraId="09D1460C" w14:textId="77777777" w:rsidR="00054CEE" w:rsidRDefault="00054CEE">
      <w:pPr>
        <w:ind w:firstLine="480"/>
      </w:pPr>
    </w:p>
    <w:p w14:paraId="54893AD1" w14:textId="77777777" w:rsidR="0094501B" w:rsidRDefault="0094501B">
      <w:pPr>
        <w:ind w:firstLine="480"/>
      </w:pPr>
    </w:p>
    <w:p w14:paraId="4A2E8267" w14:textId="77777777" w:rsidR="0094501B" w:rsidRPr="0094501B" w:rsidRDefault="0094501B">
      <w:pPr>
        <w:ind w:firstLine="480"/>
        <w:rPr>
          <w:rFonts w:hint="eastAsia"/>
        </w:rPr>
        <w:sectPr w:rsidR="0094501B" w:rsidRPr="0094501B">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76" w:name="_Toc197617936"/>
      <w:bookmarkEnd w:id="158"/>
      <w:bookmarkEnd w:id="159"/>
      <w:bookmarkEnd w:id="160"/>
      <w:r>
        <w:rPr>
          <w:rFonts w:hint="eastAsia"/>
        </w:rPr>
        <w:lastRenderedPageBreak/>
        <w:t>结论与展望</w:t>
      </w:r>
      <w:bookmarkEnd w:id="176"/>
    </w:p>
    <w:p w14:paraId="3BC7F498" w14:textId="77777777" w:rsidR="00054CEE" w:rsidRPr="00615D6D" w:rsidRDefault="00054CEE">
      <w:pPr>
        <w:pStyle w:val="2"/>
      </w:pPr>
      <w:bookmarkStart w:id="177" w:name="_Toc197617937"/>
      <w:r w:rsidRPr="00615D6D">
        <w:rPr>
          <w:rFonts w:hint="eastAsia"/>
        </w:rPr>
        <w:t>标题</w:t>
      </w:r>
      <w:r w:rsidRPr="00615D6D">
        <w:rPr>
          <w:rFonts w:hint="eastAsia"/>
        </w:rPr>
        <w:t>2</w:t>
      </w:r>
      <w:bookmarkEnd w:id="177"/>
    </w:p>
    <w:p w14:paraId="00FF455D" w14:textId="77777777" w:rsidR="00054CEE" w:rsidRPr="00615D6D" w:rsidRDefault="00054CEE">
      <w:pPr>
        <w:pStyle w:val="3"/>
      </w:pPr>
      <w:bookmarkStart w:id="178" w:name="_Toc197617938"/>
      <w:r w:rsidRPr="00615D6D">
        <w:rPr>
          <w:rFonts w:hint="eastAsia"/>
        </w:rPr>
        <w:t>标题</w:t>
      </w:r>
      <w:r w:rsidRPr="00615D6D">
        <w:rPr>
          <w:rFonts w:hint="eastAsia"/>
        </w:rPr>
        <w:t>3</w:t>
      </w:r>
      <w:bookmarkEnd w:id="178"/>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8" type="#_x0000_t75" style="width:60pt;height:34.8pt;mso-position-horizontal-relative:page;mso-position-vertical-relative:page" o:ole="">
            <v:imagedata r:id="rId68" o:title=""/>
          </v:shape>
          <o:OLEObject Type="Embed" ProgID="Equation.DSMT4" ShapeID="Object 19" DrawAspect="Content" ObjectID="_1808243995" r:id="rId96"/>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r w:rsidRPr="00615D6D">
        <w:rPr>
          <w:rFonts w:hint="eastAsia"/>
        </w:rPr>
        <w:t>图题注：</w:t>
      </w:r>
    </w:p>
    <w:p w14:paraId="78897082" w14:textId="77777777" w:rsidR="00054CEE" w:rsidRPr="00615D6D" w:rsidRDefault="00054CEE">
      <w:pPr>
        <w:ind w:firstLine="480"/>
      </w:pPr>
    </w:p>
    <w:p w14:paraId="4BAE3505" w14:textId="51F4C28E"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6</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79442C22" w14:textId="77777777" w:rsidR="00054CEE" w:rsidRPr="00615D6D" w:rsidRDefault="00054CEE">
      <w:pPr>
        <w:pStyle w:val="1"/>
        <w:spacing w:before="480" w:after="240"/>
        <w:ind w:left="0" w:firstLine="0"/>
      </w:pPr>
      <w:bookmarkStart w:id="179" w:name="_Toc197617939"/>
      <w:r w:rsidRPr="00615D6D">
        <w:rPr>
          <w:rFonts w:hint="eastAsia"/>
        </w:rPr>
        <w:lastRenderedPageBreak/>
        <w:t>XXXXXXX</w:t>
      </w:r>
      <w:r w:rsidRPr="00615D6D">
        <w:rPr>
          <w:rFonts w:hint="eastAsia"/>
        </w:rPr>
        <w:t>（标题</w:t>
      </w:r>
      <w:r w:rsidRPr="00615D6D">
        <w:rPr>
          <w:rFonts w:hint="eastAsia"/>
        </w:rPr>
        <w:t>1</w:t>
      </w:r>
      <w:r w:rsidRPr="00615D6D">
        <w:rPr>
          <w:rFonts w:hint="eastAsia"/>
        </w:rPr>
        <w:t>）</w:t>
      </w:r>
      <w:bookmarkEnd w:id="179"/>
    </w:p>
    <w:p w14:paraId="475E1168" w14:textId="77777777" w:rsidR="00054CEE" w:rsidRPr="00615D6D" w:rsidRDefault="00054CEE">
      <w:pPr>
        <w:pStyle w:val="2"/>
      </w:pPr>
      <w:bookmarkStart w:id="180" w:name="_Toc197617940"/>
      <w:r w:rsidRPr="00615D6D">
        <w:rPr>
          <w:rFonts w:hint="eastAsia"/>
        </w:rPr>
        <w:t>标题</w:t>
      </w:r>
      <w:r w:rsidRPr="00615D6D">
        <w:rPr>
          <w:rFonts w:hint="eastAsia"/>
        </w:rPr>
        <w:t>2</w:t>
      </w:r>
      <w:bookmarkEnd w:id="180"/>
    </w:p>
    <w:p w14:paraId="7ECEA2C3" w14:textId="77777777" w:rsidR="00054CEE" w:rsidRPr="00615D6D" w:rsidRDefault="00054CEE">
      <w:pPr>
        <w:pStyle w:val="3"/>
      </w:pPr>
      <w:bookmarkStart w:id="181" w:name="_Toc197617941"/>
      <w:r w:rsidRPr="00615D6D">
        <w:rPr>
          <w:rFonts w:hint="eastAsia"/>
        </w:rPr>
        <w:t>标题</w:t>
      </w:r>
      <w:r w:rsidRPr="00615D6D">
        <w:rPr>
          <w:rFonts w:hint="eastAsia"/>
        </w:rPr>
        <w:t>3</w:t>
      </w:r>
      <w:bookmarkEnd w:id="181"/>
    </w:p>
    <w:p w14:paraId="584706D4" w14:textId="77777777" w:rsidR="00054CEE" w:rsidRPr="00615D6D" w:rsidRDefault="00054CEE">
      <w:pPr>
        <w:ind w:firstLine="480"/>
      </w:pPr>
    </w:p>
    <w:p w14:paraId="37DDD3C0" w14:textId="77777777" w:rsidR="00054CEE" w:rsidRPr="00615D6D" w:rsidRDefault="00054CEE">
      <w:pPr>
        <w:ind w:firstLine="480"/>
      </w:pPr>
    </w:p>
    <w:p w14:paraId="54113355" w14:textId="77777777" w:rsidR="00054CEE" w:rsidRPr="00615D6D" w:rsidRDefault="00054CEE">
      <w:pPr>
        <w:ind w:firstLine="480"/>
      </w:pPr>
      <w:r w:rsidRPr="00615D6D">
        <w:rPr>
          <w:rFonts w:hint="eastAsia"/>
        </w:rPr>
        <w:t>公式按章重新编号：</w:t>
      </w:r>
    </w:p>
    <w:p w14:paraId="32EB21C4" w14:textId="77777777" w:rsidR="00054CEE" w:rsidRPr="00615D6D" w:rsidRDefault="00054CEE">
      <w:pPr>
        <w:pStyle w:val="af7"/>
        <w:wordWrap w:val="0"/>
        <w:ind w:left="0"/>
      </w:pPr>
      <w:r w:rsidRPr="00615D6D">
        <w:rPr>
          <w:position w:val="-32"/>
        </w:rPr>
        <w:object w:dxaOrig="1199" w:dyaOrig="699" w14:anchorId="6910ABF0">
          <v:shape id="Object 20" o:spid="_x0000_i1039" type="#_x0000_t75" style="width:60pt;height:34.8pt;mso-position-horizontal-relative:page;mso-position-vertical-relative:page" o:ole="">
            <v:imagedata r:id="rId68" o:title=""/>
          </v:shape>
          <o:OLEObject Type="Embed" ProgID="Equation.DSMT4" ShapeID="Object 20" DrawAspect="Content" ObjectID="_1808243996" r:id="rId97"/>
        </w:object>
      </w:r>
      <w:r w:rsidRPr="00615D6D">
        <w:rPr>
          <w:rFonts w:hint="eastAsia"/>
        </w:rPr>
        <w:t xml:space="preserve">                         </w:t>
      </w:r>
      <w:r w:rsidRPr="00615D6D">
        <w:rPr>
          <w:rFonts w:hint="eastAsia"/>
        </w:rPr>
        <w:t>（</w:t>
      </w:r>
      <w:r w:rsidRPr="00615D6D">
        <w:rPr>
          <w:rFonts w:hint="eastAsia"/>
        </w:rPr>
        <w:t>7-1</w:t>
      </w:r>
      <w:r w:rsidRPr="00615D6D">
        <w:rPr>
          <w:rFonts w:hint="eastAsia"/>
        </w:rPr>
        <w:t>）</w:t>
      </w:r>
    </w:p>
    <w:p w14:paraId="017B2689" w14:textId="77777777" w:rsidR="00054CEE" w:rsidRPr="00615D6D" w:rsidRDefault="00054CEE">
      <w:pPr>
        <w:ind w:firstLine="480"/>
      </w:pPr>
    </w:p>
    <w:p w14:paraId="6C821070" w14:textId="77777777" w:rsidR="00054CEE" w:rsidRPr="00615D6D" w:rsidRDefault="00054CEE">
      <w:pPr>
        <w:ind w:firstLine="480"/>
      </w:pPr>
    </w:p>
    <w:p w14:paraId="54BD7B25" w14:textId="77777777" w:rsidR="00054CEE" w:rsidRPr="00615D6D" w:rsidRDefault="00054CEE">
      <w:pPr>
        <w:ind w:firstLine="480"/>
      </w:pPr>
    </w:p>
    <w:p w14:paraId="042A1363" w14:textId="77777777" w:rsidR="00054CEE" w:rsidRPr="00615D6D" w:rsidRDefault="00054CEE">
      <w:pPr>
        <w:ind w:firstLine="480"/>
      </w:pPr>
      <w:r w:rsidRPr="00615D6D">
        <w:rPr>
          <w:rFonts w:hint="eastAsia"/>
        </w:rPr>
        <w:t>公式（</w:t>
      </w:r>
      <w:r w:rsidRPr="00615D6D">
        <w:rPr>
          <w:rFonts w:hint="eastAsia"/>
        </w:rPr>
        <w:t>7-1</w:t>
      </w:r>
      <w:r w:rsidRPr="00615D6D">
        <w:rPr>
          <w:rFonts w:hint="eastAsia"/>
        </w:rPr>
        <w:t>）说明，…………（公式在正文中的引用）</w:t>
      </w:r>
    </w:p>
    <w:p w14:paraId="5D366161" w14:textId="77777777" w:rsidR="00054CEE" w:rsidRPr="00615D6D" w:rsidRDefault="00054CEE">
      <w:pPr>
        <w:ind w:firstLine="480"/>
      </w:pPr>
    </w:p>
    <w:p w14:paraId="0A42AAB9" w14:textId="77777777" w:rsidR="00054CEE" w:rsidRPr="00615D6D" w:rsidRDefault="00054CEE">
      <w:pPr>
        <w:ind w:firstLine="480"/>
      </w:pPr>
    </w:p>
    <w:p w14:paraId="3A9C1E93" w14:textId="77777777" w:rsidR="00054CEE" w:rsidRPr="00615D6D" w:rsidRDefault="00054CEE">
      <w:pPr>
        <w:ind w:firstLine="480"/>
      </w:pPr>
    </w:p>
    <w:p w14:paraId="124DBD0E" w14:textId="77777777" w:rsidR="00054CEE" w:rsidRPr="00615D6D" w:rsidRDefault="00054CEE">
      <w:pPr>
        <w:ind w:firstLine="480"/>
      </w:pPr>
    </w:p>
    <w:p w14:paraId="4B5A78C9" w14:textId="77777777" w:rsidR="00054CEE" w:rsidRPr="00615D6D" w:rsidRDefault="00054CEE">
      <w:pPr>
        <w:ind w:firstLine="480"/>
      </w:pPr>
    </w:p>
    <w:p w14:paraId="68D8816C" w14:textId="77777777" w:rsidR="00054CEE" w:rsidRPr="00615D6D" w:rsidRDefault="00054CEE">
      <w:pPr>
        <w:ind w:firstLine="480"/>
      </w:pPr>
      <w:r w:rsidRPr="00615D6D">
        <w:rPr>
          <w:rFonts w:hint="eastAsia"/>
        </w:rPr>
        <w:t>图题注：</w:t>
      </w:r>
    </w:p>
    <w:p w14:paraId="54E9F43C" w14:textId="77777777" w:rsidR="00054CEE" w:rsidRPr="00615D6D" w:rsidRDefault="00054CEE">
      <w:pPr>
        <w:ind w:firstLine="480"/>
      </w:pPr>
    </w:p>
    <w:p w14:paraId="2E4B8022" w14:textId="35E77DB7"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7</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217F6621" w14:textId="77777777" w:rsidR="00054CEE" w:rsidRPr="00615D6D" w:rsidRDefault="00054CEE">
      <w:pPr>
        <w:ind w:firstLine="480"/>
      </w:pPr>
    </w:p>
    <w:p w14:paraId="2F7DC84C" w14:textId="77777777" w:rsidR="00054CEE" w:rsidRPr="00615D6D" w:rsidRDefault="00054CEE">
      <w:pPr>
        <w:ind w:firstLine="480"/>
      </w:pPr>
    </w:p>
    <w:p w14:paraId="0779C9F4" w14:textId="77777777" w:rsidR="00054CEE" w:rsidRPr="00615D6D" w:rsidRDefault="00054CEE">
      <w:pPr>
        <w:ind w:firstLine="480"/>
      </w:pPr>
    </w:p>
    <w:p w14:paraId="66454DE9" w14:textId="77777777" w:rsidR="00054CEE" w:rsidRPr="00615D6D" w:rsidRDefault="00054CEE">
      <w:pPr>
        <w:ind w:firstLine="480"/>
      </w:pPr>
    </w:p>
    <w:p w14:paraId="0BCACD4C"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E32946D" w14:textId="77777777" w:rsidR="00054CEE" w:rsidRPr="00615D6D" w:rsidRDefault="00054CEE">
      <w:pPr>
        <w:ind w:firstLine="480"/>
        <w:rPr>
          <w:color w:val="FFFFFF"/>
        </w:rPr>
      </w:pPr>
    </w:p>
    <w:p w14:paraId="75752629" w14:textId="77777777" w:rsidR="00054CEE" w:rsidRPr="00615D6D" w:rsidRDefault="00054CEE">
      <w:pPr>
        <w:ind w:firstLine="480"/>
        <w:rPr>
          <w:color w:val="FFFFFF"/>
        </w:rPr>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A45E9CF" w14:textId="77777777" w:rsidR="00054CEE" w:rsidRPr="00615D6D" w:rsidRDefault="00054CEE">
      <w:pPr>
        <w:pStyle w:val="1"/>
        <w:spacing w:before="480" w:after="240"/>
        <w:ind w:left="0" w:firstLine="0"/>
      </w:pPr>
      <w:bookmarkStart w:id="182" w:name="_Toc163533801"/>
      <w:bookmarkStart w:id="183" w:name="_Toc156291161"/>
      <w:bookmarkStart w:id="184" w:name="_Toc156292013"/>
      <w:bookmarkStart w:id="185" w:name="_Toc197617942"/>
      <w:r w:rsidRPr="00615D6D">
        <w:rPr>
          <w:rFonts w:hint="eastAsia"/>
        </w:rPr>
        <w:lastRenderedPageBreak/>
        <w:t>XXXXXXXX</w:t>
      </w:r>
      <w:r w:rsidRPr="00615D6D">
        <w:rPr>
          <w:rFonts w:hint="eastAsia"/>
        </w:rPr>
        <w:t>（标题</w:t>
      </w:r>
      <w:r w:rsidRPr="00615D6D">
        <w:rPr>
          <w:rFonts w:hint="eastAsia"/>
        </w:rPr>
        <w:t>1</w:t>
      </w:r>
      <w:r w:rsidRPr="00615D6D">
        <w:rPr>
          <w:rFonts w:hint="eastAsia"/>
        </w:rPr>
        <w:t>）</w:t>
      </w:r>
      <w:bookmarkEnd w:id="185"/>
    </w:p>
    <w:p w14:paraId="572767DD" w14:textId="77777777" w:rsidR="00054CEE" w:rsidRPr="00615D6D" w:rsidRDefault="00054CEE">
      <w:pPr>
        <w:pStyle w:val="2"/>
      </w:pPr>
      <w:bookmarkStart w:id="186" w:name="_Toc197617943"/>
      <w:r w:rsidRPr="00615D6D">
        <w:rPr>
          <w:rFonts w:hint="eastAsia"/>
        </w:rPr>
        <w:t>标题</w:t>
      </w:r>
      <w:r w:rsidRPr="00615D6D">
        <w:rPr>
          <w:rFonts w:hint="eastAsia"/>
        </w:rPr>
        <w:t>2</w:t>
      </w:r>
      <w:bookmarkEnd w:id="186"/>
    </w:p>
    <w:p w14:paraId="1DC875EF" w14:textId="77777777" w:rsidR="00054CEE" w:rsidRPr="00615D6D" w:rsidRDefault="00054CEE">
      <w:pPr>
        <w:pStyle w:val="3"/>
      </w:pPr>
      <w:bookmarkStart w:id="187" w:name="_Toc197617944"/>
      <w:r w:rsidRPr="00615D6D">
        <w:rPr>
          <w:rFonts w:hint="eastAsia"/>
        </w:rPr>
        <w:t>标题</w:t>
      </w:r>
      <w:r w:rsidRPr="00615D6D">
        <w:rPr>
          <w:rFonts w:hint="eastAsia"/>
        </w:rPr>
        <w:t>3</w:t>
      </w:r>
      <w:bookmarkEnd w:id="187"/>
    </w:p>
    <w:p w14:paraId="2E6113D6" w14:textId="77777777" w:rsidR="00054CEE" w:rsidRPr="00615D6D" w:rsidRDefault="00054CEE">
      <w:pPr>
        <w:ind w:firstLine="480"/>
      </w:pPr>
    </w:p>
    <w:p w14:paraId="5D42D38E" w14:textId="77777777" w:rsidR="00054CEE" w:rsidRPr="00615D6D" w:rsidRDefault="00054CEE">
      <w:pPr>
        <w:ind w:firstLine="480"/>
      </w:pPr>
      <w:r w:rsidRPr="00615D6D">
        <w:rPr>
          <w:rFonts w:hint="eastAsia"/>
        </w:rPr>
        <w:t>公式按章重新编号：</w:t>
      </w:r>
    </w:p>
    <w:p w14:paraId="67BACE1E" w14:textId="77777777" w:rsidR="00054CEE" w:rsidRPr="00615D6D" w:rsidRDefault="00054CEE">
      <w:pPr>
        <w:pStyle w:val="af7"/>
        <w:wordWrap w:val="0"/>
        <w:ind w:left="0"/>
      </w:pPr>
      <w:r w:rsidRPr="00615D6D">
        <w:rPr>
          <w:position w:val="-32"/>
        </w:rPr>
        <w:object w:dxaOrig="1199" w:dyaOrig="699" w14:anchorId="3FA0FF16">
          <v:shape id="Object 21" o:spid="_x0000_i1040" type="#_x0000_t75" style="width:60pt;height:34.8pt;mso-position-horizontal-relative:page;mso-position-vertical-relative:page" o:ole="">
            <v:imagedata r:id="rId68" o:title=""/>
          </v:shape>
          <o:OLEObject Type="Embed" ProgID="Equation.DSMT4" ShapeID="Object 21" DrawAspect="Content" ObjectID="_1808243997" r:id="rId98"/>
        </w:object>
      </w:r>
      <w:r w:rsidRPr="00615D6D">
        <w:rPr>
          <w:rFonts w:hint="eastAsia"/>
        </w:rPr>
        <w:t xml:space="preserve">                         </w:t>
      </w:r>
      <w:r w:rsidRPr="00615D6D">
        <w:rPr>
          <w:rFonts w:hint="eastAsia"/>
        </w:rPr>
        <w:t>（</w:t>
      </w:r>
      <w:r w:rsidRPr="00615D6D">
        <w:rPr>
          <w:rFonts w:hint="eastAsia"/>
        </w:rPr>
        <w:t>8-1</w:t>
      </w:r>
      <w:r w:rsidRPr="00615D6D">
        <w:rPr>
          <w:rFonts w:hint="eastAsia"/>
        </w:rPr>
        <w:t>）</w:t>
      </w:r>
    </w:p>
    <w:p w14:paraId="04824572" w14:textId="77777777" w:rsidR="00054CEE" w:rsidRPr="00615D6D" w:rsidRDefault="00054CEE">
      <w:pPr>
        <w:ind w:firstLine="480"/>
      </w:pPr>
    </w:p>
    <w:p w14:paraId="14AED326" w14:textId="77777777" w:rsidR="00054CEE" w:rsidRPr="00615D6D" w:rsidRDefault="00054CEE">
      <w:pPr>
        <w:ind w:firstLine="480"/>
      </w:pPr>
    </w:p>
    <w:p w14:paraId="11E71D24" w14:textId="77777777" w:rsidR="00054CEE" w:rsidRPr="00615D6D" w:rsidRDefault="00054CEE">
      <w:pPr>
        <w:ind w:firstLine="480"/>
      </w:pPr>
    </w:p>
    <w:p w14:paraId="6A55BABA" w14:textId="77777777" w:rsidR="00054CEE" w:rsidRPr="00615D6D" w:rsidRDefault="00054CEE">
      <w:pPr>
        <w:ind w:firstLine="480"/>
      </w:pPr>
      <w:r w:rsidRPr="00615D6D">
        <w:rPr>
          <w:rFonts w:hint="eastAsia"/>
        </w:rPr>
        <w:t>公式（</w:t>
      </w:r>
      <w:r w:rsidRPr="00615D6D">
        <w:rPr>
          <w:rFonts w:hint="eastAsia"/>
        </w:rPr>
        <w:t>8-1</w:t>
      </w:r>
      <w:r w:rsidRPr="00615D6D">
        <w:rPr>
          <w:rFonts w:hint="eastAsia"/>
        </w:rPr>
        <w:t>）说明，…………（公式在正文中的引用）</w:t>
      </w:r>
    </w:p>
    <w:p w14:paraId="75E96ACD" w14:textId="77777777" w:rsidR="00054CEE" w:rsidRPr="00615D6D" w:rsidRDefault="00054CEE">
      <w:pPr>
        <w:ind w:firstLine="480"/>
      </w:pPr>
    </w:p>
    <w:p w14:paraId="16B336A2" w14:textId="77777777" w:rsidR="00054CEE" w:rsidRPr="00615D6D" w:rsidRDefault="00054CEE">
      <w:pPr>
        <w:ind w:firstLine="480"/>
      </w:pPr>
    </w:p>
    <w:p w14:paraId="74439793" w14:textId="77777777" w:rsidR="00054CEE" w:rsidRPr="00615D6D" w:rsidRDefault="00054CEE">
      <w:pPr>
        <w:ind w:firstLine="480"/>
      </w:pPr>
    </w:p>
    <w:p w14:paraId="601AE17B" w14:textId="77777777" w:rsidR="00054CEE" w:rsidRPr="00615D6D" w:rsidRDefault="00054CEE">
      <w:pPr>
        <w:ind w:firstLine="480"/>
      </w:pPr>
    </w:p>
    <w:p w14:paraId="024907ED" w14:textId="77777777" w:rsidR="00054CEE" w:rsidRPr="00615D6D" w:rsidRDefault="00054CEE">
      <w:pPr>
        <w:ind w:firstLine="480"/>
      </w:pPr>
    </w:p>
    <w:p w14:paraId="46C1B337" w14:textId="77777777" w:rsidR="00054CEE" w:rsidRPr="00615D6D" w:rsidRDefault="00054CEE">
      <w:pPr>
        <w:ind w:firstLine="480"/>
      </w:pPr>
      <w:r w:rsidRPr="00615D6D">
        <w:rPr>
          <w:rFonts w:hint="eastAsia"/>
        </w:rPr>
        <w:t>图题注：</w:t>
      </w:r>
    </w:p>
    <w:p w14:paraId="10050D97" w14:textId="77777777" w:rsidR="00054CEE" w:rsidRPr="00615D6D" w:rsidRDefault="00054CEE">
      <w:pPr>
        <w:ind w:firstLine="480"/>
      </w:pPr>
    </w:p>
    <w:p w14:paraId="2CE724B6" w14:textId="18688331"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8</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3A781F34" w14:textId="77777777" w:rsidR="00054CEE" w:rsidRPr="00615D6D" w:rsidRDefault="00054CEE">
      <w:pPr>
        <w:ind w:firstLine="480"/>
      </w:pPr>
    </w:p>
    <w:p w14:paraId="2D51D380" w14:textId="77777777" w:rsidR="00054CEE" w:rsidRPr="00615D6D" w:rsidRDefault="00054CEE">
      <w:pPr>
        <w:ind w:firstLine="480"/>
      </w:pPr>
    </w:p>
    <w:p w14:paraId="372BA586" w14:textId="77777777" w:rsidR="00054CEE" w:rsidRPr="00615D6D" w:rsidRDefault="00054CEE">
      <w:pPr>
        <w:ind w:firstLine="480"/>
      </w:pPr>
    </w:p>
    <w:p w14:paraId="2079DF39" w14:textId="77777777" w:rsidR="00054CEE" w:rsidRPr="00615D6D" w:rsidRDefault="00054CEE">
      <w:pPr>
        <w:ind w:firstLine="480"/>
      </w:pPr>
    </w:p>
    <w:p w14:paraId="7E754381" w14:textId="77777777" w:rsidR="00054CEE" w:rsidRPr="00615D6D" w:rsidRDefault="00054CEE">
      <w:pPr>
        <w:ind w:firstLine="480"/>
      </w:pPr>
    </w:p>
    <w:p w14:paraId="73AB95BC" w14:textId="77777777" w:rsidR="00054CEE" w:rsidRPr="00615D6D" w:rsidRDefault="00054CEE">
      <w:pPr>
        <w:ind w:firstLine="480"/>
      </w:pPr>
    </w:p>
    <w:p w14:paraId="189C4077" w14:textId="77777777" w:rsidR="00054CEE" w:rsidRPr="00615D6D" w:rsidRDefault="00054CEE">
      <w:pPr>
        <w:ind w:firstLine="480"/>
      </w:pPr>
    </w:p>
    <w:p w14:paraId="3D61CFC0" w14:textId="77777777" w:rsidR="00054CEE" w:rsidRPr="00615D6D" w:rsidRDefault="00054CEE">
      <w:pPr>
        <w:ind w:firstLine="480"/>
      </w:pPr>
    </w:p>
    <w:p w14:paraId="6C6BCD44" w14:textId="77777777" w:rsidR="00054CEE" w:rsidRPr="00615D6D" w:rsidRDefault="00054CEE">
      <w:pPr>
        <w:ind w:firstLine="480"/>
      </w:pPr>
    </w:p>
    <w:p w14:paraId="7EAEA5B5"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0D180246"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D1BF219" w14:textId="77777777" w:rsidR="00054CEE" w:rsidRPr="00615D6D" w:rsidRDefault="00054CEE">
      <w:pPr>
        <w:pStyle w:val="1"/>
        <w:spacing w:before="480" w:after="240"/>
        <w:ind w:left="0" w:firstLine="0"/>
      </w:pPr>
      <w:bookmarkStart w:id="188" w:name="_Toc197617945"/>
      <w:r w:rsidRPr="00615D6D">
        <w:rPr>
          <w:rFonts w:hint="eastAsia"/>
        </w:rPr>
        <w:lastRenderedPageBreak/>
        <w:t>XXXXXXXXX</w:t>
      </w:r>
      <w:r w:rsidRPr="00615D6D">
        <w:rPr>
          <w:rFonts w:hint="eastAsia"/>
        </w:rPr>
        <w:t>（标题</w:t>
      </w:r>
      <w:r w:rsidRPr="00615D6D">
        <w:rPr>
          <w:rFonts w:hint="eastAsia"/>
        </w:rPr>
        <w:t>1</w:t>
      </w:r>
      <w:r w:rsidRPr="00615D6D">
        <w:rPr>
          <w:rFonts w:hint="eastAsia"/>
        </w:rPr>
        <w:t>）</w:t>
      </w:r>
      <w:bookmarkEnd w:id="188"/>
    </w:p>
    <w:p w14:paraId="64238B89" w14:textId="77777777" w:rsidR="00054CEE" w:rsidRPr="00615D6D" w:rsidRDefault="00054CEE">
      <w:pPr>
        <w:pStyle w:val="2"/>
      </w:pPr>
      <w:bookmarkStart w:id="189" w:name="_Toc197617946"/>
      <w:r w:rsidRPr="00615D6D">
        <w:rPr>
          <w:rFonts w:hint="eastAsia"/>
        </w:rPr>
        <w:t>标题</w:t>
      </w:r>
      <w:r w:rsidRPr="00615D6D">
        <w:rPr>
          <w:rFonts w:hint="eastAsia"/>
        </w:rPr>
        <w:t>2</w:t>
      </w:r>
      <w:bookmarkEnd w:id="189"/>
    </w:p>
    <w:p w14:paraId="42ACFAAF" w14:textId="77777777" w:rsidR="00054CEE" w:rsidRPr="00615D6D" w:rsidRDefault="00054CEE">
      <w:pPr>
        <w:pStyle w:val="3"/>
      </w:pPr>
      <w:bookmarkStart w:id="190" w:name="_Toc197617947"/>
      <w:r w:rsidRPr="00615D6D">
        <w:rPr>
          <w:rFonts w:hint="eastAsia"/>
        </w:rPr>
        <w:t>标题</w:t>
      </w:r>
      <w:r w:rsidRPr="00615D6D">
        <w:rPr>
          <w:rFonts w:hint="eastAsia"/>
        </w:rPr>
        <w:t>3</w:t>
      </w:r>
      <w:bookmarkEnd w:id="190"/>
    </w:p>
    <w:p w14:paraId="0119E558" w14:textId="77777777" w:rsidR="00054CEE" w:rsidRPr="00615D6D" w:rsidRDefault="00054CEE">
      <w:pPr>
        <w:ind w:firstLine="480"/>
      </w:pPr>
    </w:p>
    <w:p w14:paraId="5980054F" w14:textId="77777777" w:rsidR="00054CEE" w:rsidRPr="00615D6D" w:rsidRDefault="00054CEE">
      <w:pPr>
        <w:ind w:firstLine="480"/>
      </w:pPr>
    </w:p>
    <w:p w14:paraId="1F588537" w14:textId="77777777" w:rsidR="00054CEE" w:rsidRPr="00615D6D" w:rsidRDefault="00054CEE">
      <w:pPr>
        <w:ind w:firstLine="480"/>
      </w:pPr>
    </w:p>
    <w:p w14:paraId="21FB41EF" w14:textId="77777777" w:rsidR="00054CEE" w:rsidRPr="00615D6D" w:rsidRDefault="00054CEE">
      <w:pPr>
        <w:ind w:firstLine="480"/>
      </w:pPr>
      <w:r w:rsidRPr="00615D6D">
        <w:rPr>
          <w:rFonts w:hint="eastAsia"/>
        </w:rPr>
        <w:t>公式按章重新编号：</w:t>
      </w:r>
    </w:p>
    <w:p w14:paraId="3F1D3515" w14:textId="77777777" w:rsidR="00054CEE" w:rsidRPr="00615D6D" w:rsidRDefault="00054CEE">
      <w:pPr>
        <w:pStyle w:val="af7"/>
        <w:wordWrap w:val="0"/>
        <w:ind w:left="0"/>
      </w:pPr>
      <w:r w:rsidRPr="00615D6D">
        <w:rPr>
          <w:position w:val="-32"/>
        </w:rPr>
        <w:object w:dxaOrig="1199" w:dyaOrig="699" w14:anchorId="1E66D439">
          <v:shape id="Object 22" o:spid="_x0000_i1041" type="#_x0000_t75" style="width:60pt;height:34.8pt;mso-position-horizontal-relative:page;mso-position-vertical-relative:page" o:ole="">
            <v:imagedata r:id="rId68" o:title=""/>
          </v:shape>
          <o:OLEObject Type="Embed" ProgID="Equation.DSMT4" ShapeID="Object 22" DrawAspect="Content" ObjectID="_1808243998" r:id="rId99"/>
        </w:object>
      </w:r>
      <w:r w:rsidRPr="00615D6D">
        <w:rPr>
          <w:rFonts w:hint="eastAsia"/>
        </w:rPr>
        <w:t xml:space="preserve">                         </w:t>
      </w:r>
      <w:r w:rsidRPr="00615D6D">
        <w:rPr>
          <w:rFonts w:hint="eastAsia"/>
        </w:rPr>
        <w:t>（</w:t>
      </w:r>
      <w:r w:rsidRPr="00615D6D">
        <w:rPr>
          <w:rFonts w:hint="eastAsia"/>
        </w:rPr>
        <w:t>9-1</w:t>
      </w:r>
      <w:r w:rsidRPr="00615D6D">
        <w:rPr>
          <w:rFonts w:hint="eastAsia"/>
        </w:rPr>
        <w:t>）</w:t>
      </w:r>
    </w:p>
    <w:p w14:paraId="5E8A3680" w14:textId="77777777" w:rsidR="00054CEE" w:rsidRPr="00615D6D" w:rsidRDefault="00054CEE">
      <w:pPr>
        <w:ind w:firstLine="480"/>
      </w:pPr>
    </w:p>
    <w:p w14:paraId="7759BE76" w14:textId="77777777" w:rsidR="00054CEE" w:rsidRPr="00615D6D" w:rsidRDefault="00054CEE">
      <w:pPr>
        <w:ind w:firstLine="480"/>
      </w:pPr>
    </w:p>
    <w:p w14:paraId="48ECBFA2" w14:textId="77777777" w:rsidR="00054CEE" w:rsidRPr="00615D6D" w:rsidRDefault="00054CEE">
      <w:pPr>
        <w:ind w:firstLine="480"/>
      </w:pPr>
    </w:p>
    <w:p w14:paraId="3D8092FA" w14:textId="77777777" w:rsidR="00054CEE" w:rsidRPr="00615D6D" w:rsidRDefault="00054CEE">
      <w:pPr>
        <w:ind w:firstLine="480"/>
      </w:pPr>
      <w:r w:rsidRPr="00615D6D">
        <w:rPr>
          <w:rFonts w:hint="eastAsia"/>
        </w:rPr>
        <w:t>公式（</w:t>
      </w:r>
      <w:r w:rsidRPr="00615D6D">
        <w:rPr>
          <w:rFonts w:hint="eastAsia"/>
        </w:rPr>
        <w:t>9-1</w:t>
      </w:r>
      <w:r w:rsidRPr="00615D6D">
        <w:rPr>
          <w:rFonts w:hint="eastAsia"/>
        </w:rPr>
        <w:t>）说明，…………（公式在正文中的引用）</w:t>
      </w:r>
    </w:p>
    <w:p w14:paraId="08935498" w14:textId="77777777" w:rsidR="00054CEE" w:rsidRPr="00615D6D" w:rsidRDefault="00054CEE">
      <w:pPr>
        <w:ind w:firstLine="480"/>
      </w:pPr>
    </w:p>
    <w:p w14:paraId="1721018B" w14:textId="77777777" w:rsidR="00054CEE" w:rsidRPr="00615D6D" w:rsidRDefault="00054CEE">
      <w:pPr>
        <w:ind w:firstLine="480"/>
      </w:pPr>
    </w:p>
    <w:p w14:paraId="6844FF6B" w14:textId="77777777" w:rsidR="00054CEE" w:rsidRPr="00615D6D" w:rsidRDefault="00054CEE">
      <w:pPr>
        <w:ind w:firstLine="480"/>
      </w:pPr>
    </w:p>
    <w:p w14:paraId="3A07A87A" w14:textId="77777777" w:rsidR="00054CEE" w:rsidRPr="00615D6D" w:rsidRDefault="00054CEE">
      <w:pPr>
        <w:ind w:firstLine="480"/>
      </w:pPr>
    </w:p>
    <w:p w14:paraId="52D72CC8" w14:textId="77777777" w:rsidR="00054CEE" w:rsidRPr="00615D6D" w:rsidRDefault="00054CEE">
      <w:pPr>
        <w:ind w:firstLine="480"/>
      </w:pPr>
    </w:p>
    <w:p w14:paraId="23DDD40B" w14:textId="77777777" w:rsidR="00054CEE" w:rsidRPr="00615D6D" w:rsidRDefault="00054CEE">
      <w:pPr>
        <w:ind w:firstLine="480"/>
      </w:pPr>
      <w:r w:rsidRPr="00615D6D">
        <w:rPr>
          <w:rFonts w:hint="eastAsia"/>
        </w:rPr>
        <w:t>图题注：</w:t>
      </w:r>
    </w:p>
    <w:p w14:paraId="101C663E" w14:textId="77777777" w:rsidR="00054CEE" w:rsidRPr="00615D6D" w:rsidRDefault="00054CEE">
      <w:pPr>
        <w:ind w:firstLine="480"/>
      </w:pPr>
    </w:p>
    <w:p w14:paraId="2C8B0D80" w14:textId="1E2EE66A"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9</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6D91AB15" w14:textId="77777777" w:rsidR="00054CEE" w:rsidRPr="00615D6D" w:rsidRDefault="00054CEE">
      <w:pPr>
        <w:pStyle w:val="af6"/>
        <w:spacing w:beforeLines="0" w:before="0" w:after="120"/>
      </w:pPr>
    </w:p>
    <w:p w14:paraId="085D3EB1" w14:textId="77777777" w:rsidR="00054CEE" w:rsidRPr="00615D6D" w:rsidRDefault="00054CEE">
      <w:pPr>
        <w:ind w:firstLine="480"/>
      </w:pPr>
    </w:p>
    <w:p w14:paraId="7C3ABBBA" w14:textId="77777777" w:rsidR="00054CEE" w:rsidRPr="00615D6D" w:rsidRDefault="00054CEE">
      <w:pPr>
        <w:ind w:firstLine="480"/>
      </w:pPr>
    </w:p>
    <w:p w14:paraId="7440CDF2" w14:textId="77777777" w:rsidR="00054CEE" w:rsidRPr="00615D6D" w:rsidRDefault="00054CEE">
      <w:pPr>
        <w:ind w:firstLine="480"/>
      </w:pPr>
    </w:p>
    <w:p w14:paraId="7529B505" w14:textId="77777777" w:rsidR="00054CEE" w:rsidRPr="00615D6D" w:rsidRDefault="00054CEE">
      <w:pPr>
        <w:ind w:firstLine="480"/>
      </w:pPr>
    </w:p>
    <w:p w14:paraId="5C12879C" w14:textId="77777777" w:rsidR="00054CEE" w:rsidRPr="00615D6D" w:rsidRDefault="00054CEE">
      <w:pPr>
        <w:ind w:firstLine="480"/>
      </w:pPr>
    </w:p>
    <w:p w14:paraId="4DE9632F" w14:textId="77777777" w:rsidR="00054CEE" w:rsidRPr="00615D6D" w:rsidRDefault="00054CEE">
      <w:pPr>
        <w:ind w:firstLine="480"/>
      </w:pPr>
    </w:p>
    <w:p w14:paraId="0D8ED10D" w14:textId="77777777" w:rsidR="00054CEE" w:rsidRPr="00615D6D" w:rsidRDefault="00054CEE">
      <w:pPr>
        <w:ind w:firstLine="480"/>
      </w:pPr>
    </w:p>
    <w:p w14:paraId="3AF6A46F" w14:textId="77777777" w:rsidR="00054CEE" w:rsidRPr="00615D6D" w:rsidRDefault="00054CEE">
      <w:pPr>
        <w:ind w:firstLine="480"/>
      </w:pPr>
    </w:p>
    <w:p w14:paraId="230EFF75" w14:textId="77777777" w:rsidR="00054CEE" w:rsidRPr="00615D6D" w:rsidRDefault="00054CEE">
      <w:pPr>
        <w:ind w:firstLine="480"/>
      </w:pPr>
    </w:p>
    <w:p w14:paraId="116AE9C6"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4D97023B"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353D7F34" w14:textId="77777777" w:rsidR="00054CEE" w:rsidRPr="00615D6D" w:rsidRDefault="00054CEE">
      <w:pPr>
        <w:pStyle w:val="1"/>
        <w:spacing w:before="480" w:after="240"/>
        <w:ind w:left="0" w:firstLine="0"/>
      </w:pPr>
      <w:bookmarkStart w:id="191" w:name="_Toc197617948"/>
      <w:r w:rsidRPr="00615D6D">
        <w:rPr>
          <w:rFonts w:hint="eastAsia"/>
        </w:rPr>
        <w:lastRenderedPageBreak/>
        <w:t>XXXXXXXXXX</w:t>
      </w:r>
      <w:r w:rsidRPr="00615D6D">
        <w:rPr>
          <w:rFonts w:hint="eastAsia"/>
        </w:rPr>
        <w:t>（标题</w:t>
      </w:r>
      <w:r w:rsidRPr="00615D6D">
        <w:rPr>
          <w:rFonts w:hint="eastAsia"/>
        </w:rPr>
        <w:t>1</w:t>
      </w:r>
      <w:r w:rsidRPr="00615D6D">
        <w:rPr>
          <w:rFonts w:hint="eastAsia"/>
        </w:rPr>
        <w:t>）</w:t>
      </w:r>
      <w:bookmarkEnd w:id="191"/>
    </w:p>
    <w:p w14:paraId="1345CBB4" w14:textId="77777777" w:rsidR="00054CEE" w:rsidRPr="00615D6D" w:rsidRDefault="00054CEE">
      <w:pPr>
        <w:pStyle w:val="2"/>
      </w:pPr>
      <w:bookmarkStart w:id="192" w:name="_Toc197617949"/>
      <w:r w:rsidRPr="00615D6D">
        <w:rPr>
          <w:rFonts w:hint="eastAsia"/>
        </w:rPr>
        <w:t>标题</w:t>
      </w:r>
      <w:r w:rsidRPr="00615D6D">
        <w:rPr>
          <w:rFonts w:hint="eastAsia"/>
        </w:rPr>
        <w:t>2</w:t>
      </w:r>
      <w:bookmarkEnd w:id="192"/>
    </w:p>
    <w:p w14:paraId="77A47BC0" w14:textId="77777777" w:rsidR="00054CEE" w:rsidRPr="00615D6D" w:rsidRDefault="00054CEE">
      <w:pPr>
        <w:pStyle w:val="3"/>
      </w:pPr>
      <w:bookmarkStart w:id="193" w:name="_Toc197617950"/>
      <w:r w:rsidRPr="00615D6D">
        <w:rPr>
          <w:rFonts w:hint="eastAsia"/>
        </w:rPr>
        <w:t>标题</w:t>
      </w:r>
      <w:r w:rsidRPr="00615D6D">
        <w:rPr>
          <w:rFonts w:hint="eastAsia"/>
        </w:rPr>
        <w:t>3</w:t>
      </w:r>
      <w:bookmarkEnd w:id="193"/>
    </w:p>
    <w:p w14:paraId="7C2C59E6" w14:textId="77777777" w:rsidR="00054CEE" w:rsidRPr="00615D6D" w:rsidRDefault="00054CEE">
      <w:pPr>
        <w:ind w:firstLine="480"/>
      </w:pPr>
    </w:p>
    <w:p w14:paraId="4C81D526" w14:textId="77777777" w:rsidR="00054CEE" w:rsidRPr="00615D6D" w:rsidRDefault="00054CEE">
      <w:pPr>
        <w:ind w:firstLine="480"/>
      </w:pPr>
    </w:p>
    <w:p w14:paraId="2BDAF1BE" w14:textId="77777777" w:rsidR="00054CEE" w:rsidRPr="00615D6D" w:rsidRDefault="00054CEE">
      <w:pPr>
        <w:ind w:firstLine="480"/>
      </w:pPr>
    </w:p>
    <w:p w14:paraId="0978BED3" w14:textId="77777777" w:rsidR="00054CEE" w:rsidRPr="00615D6D" w:rsidRDefault="00054CEE">
      <w:pPr>
        <w:ind w:firstLine="480"/>
      </w:pPr>
      <w:r w:rsidRPr="00615D6D">
        <w:rPr>
          <w:rFonts w:hint="eastAsia"/>
        </w:rPr>
        <w:t>公式按章重新编号：</w:t>
      </w:r>
    </w:p>
    <w:p w14:paraId="783D4BFD" w14:textId="77777777" w:rsidR="00054CEE" w:rsidRPr="00615D6D" w:rsidRDefault="00054CEE">
      <w:pPr>
        <w:pStyle w:val="af7"/>
        <w:wordWrap w:val="0"/>
        <w:ind w:left="0"/>
      </w:pPr>
      <w:r w:rsidRPr="00615D6D">
        <w:rPr>
          <w:position w:val="-32"/>
        </w:rPr>
        <w:object w:dxaOrig="1199" w:dyaOrig="699" w14:anchorId="69E85164">
          <v:shape id="Object 23" o:spid="_x0000_i1042" type="#_x0000_t75" style="width:60pt;height:34.8pt;mso-position-horizontal-relative:page;mso-position-vertical-relative:page" o:ole="">
            <v:imagedata r:id="rId68" o:title=""/>
          </v:shape>
          <o:OLEObject Type="Embed" ProgID="Equation.DSMT4" ShapeID="Object 23" DrawAspect="Content" ObjectID="_1808243999" r:id="rId100"/>
        </w:object>
      </w:r>
      <w:r w:rsidRPr="00615D6D">
        <w:rPr>
          <w:rFonts w:hint="eastAsia"/>
        </w:rPr>
        <w:t xml:space="preserve">                         </w:t>
      </w:r>
      <w:r w:rsidRPr="00615D6D">
        <w:rPr>
          <w:rFonts w:hint="eastAsia"/>
        </w:rPr>
        <w:t>（</w:t>
      </w:r>
      <w:r w:rsidRPr="00615D6D">
        <w:rPr>
          <w:rFonts w:hint="eastAsia"/>
        </w:rPr>
        <w:t>10-1</w:t>
      </w:r>
      <w:r w:rsidRPr="00615D6D">
        <w:rPr>
          <w:rFonts w:hint="eastAsia"/>
        </w:rPr>
        <w:t>）</w:t>
      </w:r>
    </w:p>
    <w:p w14:paraId="6299109C" w14:textId="77777777" w:rsidR="00054CEE" w:rsidRPr="00615D6D" w:rsidRDefault="00054CEE">
      <w:pPr>
        <w:ind w:firstLine="480"/>
      </w:pPr>
    </w:p>
    <w:p w14:paraId="251F1980" w14:textId="77777777" w:rsidR="00054CEE" w:rsidRPr="00615D6D" w:rsidRDefault="00054CEE">
      <w:pPr>
        <w:ind w:firstLine="480"/>
      </w:pPr>
    </w:p>
    <w:p w14:paraId="3521FB66" w14:textId="77777777" w:rsidR="00054CEE" w:rsidRPr="00615D6D" w:rsidRDefault="00054CEE">
      <w:pPr>
        <w:ind w:firstLine="480"/>
      </w:pPr>
    </w:p>
    <w:p w14:paraId="73B63EDC" w14:textId="77777777" w:rsidR="00054CEE" w:rsidRPr="00615D6D" w:rsidRDefault="00054CEE">
      <w:pPr>
        <w:ind w:firstLine="480"/>
      </w:pPr>
      <w:r w:rsidRPr="00615D6D">
        <w:rPr>
          <w:rFonts w:hint="eastAsia"/>
        </w:rPr>
        <w:t>公式（</w:t>
      </w:r>
      <w:r w:rsidRPr="00615D6D">
        <w:rPr>
          <w:rFonts w:hint="eastAsia"/>
        </w:rPr>
        <w:t>10-1</w:t>
      </w:r>
      <w:r w:rsidRPr="00615D6D">
        <w:rPr>
          <w:rFonts w:hint="eastAsia"/>
        </w:rPr>
        <w:t>）说明，…………（公式在正文中的引用）</w:t>
      </w:r>
    </w:p>
    <w:p w14:paraId="319670B7" w14:textId="77777777" w:rsidR="00054CEE" w:rsidRPr="00615D6D" w:rsidRDefault="00054CEE">
      <w:pPr>
        <w:ind w:firstLine="480"/>
      </w:pPr>
    </w:p>
    <w:p w14:paraId="736EDA71" w14:textId="77777777" w:rsidR="00054CEE" w:rsidRPr="00615D6D" w:rsidRDefault="00054CEE">
      <w:pPr>
        <w:ind w:firstLine="480"/>
      </w:pPr>
    </w:p>
    <w:p w14:paraId="7EBF2991" w14:textId="77777777" w:rsidR="00054CEE" w:rsidRPr="00615D6D" w:rsidRDefault="00054CEE">
      <w:pPr>
        <w:ind w:firstLine="480"/>
      </w:pPr>
    </w:p>
    <w:p w14:paraId="06AA9E15" w14:textId="77777777" w:rsidR="00054CEE" w:rsidRPr="00615D6D" w:rsidRDefault="00054CEE">
      <w:pPr>
        <w:ind w:firstLine="480"/>
      </w:pPr>
    </w:p>
    <w:p w14:paraId="5A7F4F96" w14:textId="77777777" w:rsidR="00054CEE" w:rsidRPr="00615D6D" w:rsidRDefault="00054CEE">
      <w:pPr>
        <w:ind w:firstLine="480"/>
      </w:pPr>
    </w:p>
    <w:p w14:paraId="611D2407" w14:textId="77777777" w:rsidR="00054CEE" w:rsidRPr="00615D6D" w:rsidRDefault="00054CEE">
      <w:pPr>
        <w:ind w:firstLine="480"/>
      </w:pPr>
      <w:r w:rsidRPr="00615D6D">
        <w:rPr>
          <w:rFonts w:hint="eastAsia"/>
        </w:rPr>
        <w:t>图题注：</w:t>
      </w:r>
    </w:p>
    <w:p w14:paraId="35FC0805" w14:textId="77777777" w:rsidR="00054CEE" w:rsidRPr="00615D6D" w:rsidRDefault="00054CEE">
      <w:pPr>
        <w:ind w:firstLine="480"/>
      </w:pPr>
    </w:p>
    <w:p w14:paraId="20CC7BBD" w14:textId="3F17F842"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10</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5FB3C5EB" w14:textId="77777777" w:rsidR="00054CEE" w:rsidRPr="00615D6D" w:rsidRDefault="00054CEE">
      <w:pPr>
        <w:ind w:firstLine="480"/>
      </w:pPr>
    </w:p>
    <w:p w14:paraId="0EBCB46C" w14:textId="77777777" w:rsidR="00054CEE" w:rsidRPr="00615D6D" w:rsidRDefault="00054CEE">
      <w:pPr>
        <w:ind w:firstLine="480"/>
      </w:pPr>
    </w:p>
    <w:p w14:paraId="786243DC" w14:textId="77777777" w:rsidR="00054CEE" w:rsidRPr="00615D6D" w:rsidRDefault="00054CEE">
      <w:pPr>
        <w:ind w:firstLine="480"/>
      </w:pPr>
    </w:p>
    <w:p w14:paraId="6CD24AB3" w14:textId="77777777" w:rsidR="00054CEE" w:rsidRPr="00615D6D" w:rsidRDefault="00054CEE">
      <w:pPr>
        <w:ind w:firstLine="480"/>
      </w:pPr>
    </w:p>
    <w:p w14:paraId="5A88B7ED" w14:textId="77777777" w:rsidR="00054CEE" w:rsidRPr="00615D6D" w:rsidRDefault="00054CEE">
      <w:pPr>
        <w:ind w:firstLine="480"/>
      </w:pPr>
    </w:p>
    <w:p w14:paraId="4A04E586" w14:textId="77777777" w:rsidR="00054CEE" w:rsidRPr="00615D6D" w:rsidRDefault="00054CEE">
      <w:pPr>
        <w:ind w:firstLine="480"/>
      </w:pPr>
    </w:p>
    <w:p w14:paraId="38E62B22" w14:textId="77777777" w:rsidR="00054CEE" w:rsidRPr="00615D6D" w:rsidRDefault="00054CEE">
      <w:pPr>
        <w:ind w:firstLine="480"/>
      </w:pPr>
    </w:p>
    <w:p w14:paraId="71118EF1" w14:textId="77777777" w:rsidR="00054CEE" w:rsidRPr="00615D6D" w:rsidRDefault="00054CEE">
      <w:pPr>
        <w:ind w:firstLine="480"/>
      </w:pPr>
    </w:p>
    <w:p w14:paraId="49A59A5A" w14:textId="77777777" w:rsidR="00054CEE" w:rsidRPr="00615D6D" w:rsidRDefault="00054CEE">
      <w:pPr>
        <w:ind w:firstLine="480"/>
      </w:pPr>
    </w:p>
    <w:p w14:paraId="711F50A0" w14:textId="77777777" w:rsidR="00054CEE" w:rsidRPr="00615D6D" w:rsidRDefault="00054CEE">
      <w:pPr>
        <w:ind w:firstLine="480"/>
      </w:pPr>
    </w:p>
    <w:p w14:paraId="5964F379"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10DD51C9"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59743EB" w14:textId="77777777" w:rsidR="00054CEE" w:rsidRPr="00615D6D" w:rsidRDefault="00054CEE">
      <w:pPr>
        <w:pStyle w:val="1"/>
        <w:spacing w:before="480" w:after="240"/>
        <w:ind w:left="0" w:firstLine="0"/>
      </w:pPr>
      <w:bookmarkStart w:id="194" w:name="_Toc197617951"/>
      <w:r w:rsidRPr="00615D6D">
        <w:rPr>
          <w:rFonts w:hint="eastAsia"/>
        </w:rPr>
        <w:lastRenderedPageBreak/>
        <w:t>XXXXXXXXXXX</w:t>
      </w:r>
      <w:r w:rsidRPr="00615D6D">
        <w:rPr>
          <w:rFonts w:hint="eastAsia"/>
        </w:rPr>
        <w:t>（标题</w:t>
      </w:r>
      <w:r w:rsidRPr="00615D6D">
        <w:rPr>
          <w:rFonts w:hint="eastAsia"/>
        </w:rPr>
        <w:t>1</w:t>
      </w:r>
      <w:r w:rsidRPr="00615D6D">
        <w:rPr>
          <w:rFonts w:hint="eastAsia"/>
        </w:rPr>
        <w:t>）</w:t>
      </w:r>
      <w:bookmarkEnd w:id="194"/>
    </w:p>
    <w:p w14:paraId="6715552D" w14:textId="77777777" w:rsidR="00054CEE" w:rsidRPr="00615D6D" w:rsidRDefault="00054CEE">
      <w:pPr>
        <w:pStyle w:val="2"/>
      </w:pPr>
      <w:bookmarkStart w:id="195" w:name="_Toc197617952"/>
      <w:r w:rsidRPr="00615D6D">
        <w:rPr>
          <w:rFonts w:hint="eastAsia"/>
        </w:rPr>
        <w:t>标题</w:t>
      </w:r>
      <w:r w:rsidRPr="00615D6D">
        <w:rPr>
          <w:rFonts w:hint="eastAsia"/>
        </w:rPr>
        <w:t>2</w:t>
      </w:r>
      <w:bookmarkEnd w:id="195"/>
    </w:p>
    <w:p w14:paraId="38719223" w14:textId="77777777" w:rsidR="00054CEE" w:rsidRPr="00615D6D" w:rsidRDefault="00054CEE">
      <w:pPr>
        <w:pStyle w:val="3"/>
      </w:pPr>
      <w:bookmarkStart w:id="196" w:name="_Toc197617953"/>
      <w:r w:rsidRPr="00615D6D">
        <w:rPr>
          <w:rFonts w:hint="eastAsia"/>
        </w:rPr>
        <w:t>标题</w:t>
      </w:r>
      <w:r w:rsidRPr="00615D6D">
        <w:rPr>
          <w:rFonts w:hint="eastAsia"/>
        </w:rPr>
        <w:t>3</w:t>
      </w:r>
      <w:bookmarkEnd w:id="196"/>
    </w:p>
    <w:p w14:paraId="78002D0A" w14:textId="77777777" w:rsidR="00054CEE" w:rsidRPr="00615D6D" w:rsidRDefault="00054CEE">
      <w:pPr>
        <w:ind w:firstLine="480"/>
      </w:pPr>
    </w:p>
    <w:p w14:paraId="39CCE127" w14:textId="77777777" w:rsidR="00054CEE" w:rsidRPr="00615D6D" w:rsidRDefault="00054CEE">
      <w:pPr>
        <w:ind w:firstLine="480"/>
      </w:pPr>
    </w:p>
    <w:p w14:paraId="03E66D36" w14:textId="77777777" w:rsidR="00054CEE" w:rsidRPr="00615D6D" w:rsidRDefault="00054CEE">
      <w:pPr>
        <w:ind w:firstLine="480"/>
      </w:pPr>
    </w:p>
    <w:p w14:paraId="39F87481" w14:textId="77777777" w:rsidR="00054CEE" w:rsidRPr="00615D6D" w:rsidRDefault="00054CEE">
      <w:pPr>
        <w:ind w:firstLine="480"/>
      </w:pPr>
    </w:p>
    <w:p w14:paraId="0B9A4212" w14:textId="77777777" w:rsidR="00054CEE" w:rsidRPr="00615D6D" w:rsidRDefault="00054CEE">
      <w:pPr>
        <w:ind w:firstLine="480"/>
      </w:pPr>
      <w:r w:rsidRPr="00615D6D">
        <w:rPr>
          <w:rFonts w:hint="eastAsia"/>
        </w:rPr>
        <w:t>公式按章重新编号：</w:t>
      </w:r>
    </w:p>
    <w:p w14:paraId="37E571C6" w14:textId="77777777" w:rsidR="00054CEE" w:rsidRPr="00615D6D" w:rsidRDefault="00054CEE">
      <w:pPr>
        <w:pStyle w:val="af7"/>
        <w:wordWrap w:val="0"/>
        <w:ind w:left="0"/>
      </w:pPr>
      <w:r w:rsidRPr="00615D6D">
        <w:rPr>
          <w:position w:val="-32"/>
        </w:rPr>
        <w:object w:dxaOrig="1199" w:dyaOrig="699" w14:anchorId="10875C7F">
          <v:shape id="Object 24" o:spid="_x0000_i1043" type="#_x0000_t75" style="width:60pt;height:34.8pt;mso-position-horizontal-relative:page;mso-position-vertical-relative:page" o:ole="">
            <v:imagedata r:id="rId68" o:title=""/>
          </v:shape>
          <o:OLEObject Type="Embed" ProgID="Equation.DSMT4" ShapeID="Object 24" DrawAspect="Content" ObjectID="_1808244000" r:id="rId101"/>
        </w:object>
      </w:r>
      <w:r w:rsidRPr="00615D6D">
        <w:rPr>
          <w:rFonts w:hint="eastAsia"/>
        </w:rPr>
        <w:t xml:space="preserve">                         </w:t>
      </w:r>
      <w:r w:rsidRPr="00615D6D">
        <w:rPr>
          <w:rFonts w:hint="eastAsia"/>
        </w:rPr>
        <w:t>（</w:t>
      </w:r>
      <w:r w:rsidRPr="00615D6D">
        <w:rPr>
          <w:rFonts w:hint="eastAsia"/>
        </w:rPr>
        <w:t>11-1</w:t>
      </w:r>
      <w:r w:rsidRPr="00615D6D">
        <w:rPr>
          <w:rFonts w:hint="eastAsia"/>
        </w:rPr>
        <w:t>）</w:t>
      </w:r>
    </w:p>
    <w:p w14:paraId="784A8C79" w14:textId="77777777" w:rsidR="00054CEE" w:rsidRPr="00615D6D" w:rsidRDefault="00054CEE">
      <w:pPr>
        <w:ind w:firstLine="480"/>
      </w:pPr>
    </w:p>
    <w:p w14:paraId="5EFBEC1A" w14:textId="77777777" w:rsidR="00054CEE" w:rsidRPr="00615D6D" w:rsidRDefault="00054CEE">
      <w:pPr>
        <w:ind w:firstLine="480"/>
      </w:pPr>
    </w:p>
    <w:p w14:paraId="019D7BE3" w14:textId="77777777" w:rsidR="00054CEE" w:rsidRPr="00615D6D" w:rsidRDefault="00054CEE">
      <w:pPr>
        <w:ind w:firstLine="480"/>
      </w:pPr>
    </w:p>
    <w:p w14:paraId="11A67029" w14:textId="77777777" w:rsidR="00054CEE" w:rsidRPr="00615D6D" w:rsidRDefault="00054CEE">
      <w:pPr>
        <w:ind w:firstLine="480"/>
      </w:pPr>
      <w:r w:rsidRPr="00615D6D">
        <w:rPr>
          <w:rFonts w:hint="eastAsia"/>
        </w:rPr>
        <w:t>公式（</w:t>
      </w:r>
      <w:r w:rsidRPr="00615D6D">
        <w:rPr>
          <w:rFonts w:hint="eastAsia"/>
        </w:rPr>
        <w:t>11-1</w:t>
      </w:r>
      <w:r w:rsidRPr="00615D6D">
        <w:rPr>
          <w:rFonts w:hint="eastAsia"/>
        </w:rPr>
        <w:t>）说明，…………（公式在正文中的引用）</w:t>
      </w:r>
    </w:p>
    <w:p w14:paraId="39298D51" w14:textId="77777777" w:rsidR="00054CEE" w:rsidRPr="00615D6D" w:rsidRDefault="00054CEE">
      <w:pPr>
        <w:ind w:firstLine="480"/>
      </w:pPr>
    </w:p>
    <w:p w14:paraId="0A1F3927" w14:textId="77777777" w:rsidR="00054CEE" w:rsidRPr="00615D6D" w:rsidRDefault="00054CEE">
      <w:pPr>
        <w:ind w:firstLine="480"/>
      </w:pPr>
    </w:p>
    <w:p w14:paraId="6AE04B5B" w14:textId="77777777" w:rsidR="00054CEE" w:rsidRPr="00615D6D" w:rsidRDefault="00054CEE">
      <w:pPr>
        <w:ind w:firstLine="480"/>
      </w:pPr>
    </w:p>
    <w:p w14:paraId="39B7D91F" w14:textId="77777777" w:rsidR="00054CEE" w:rsidRPr="00615D6D" w:rsidRDefault="00054CEE">
      <w:pPr>
        <w:ind w:firstLine="480"/>
      </w:pPr>
    </w:p>
    <w:p w14:paraId="5D1145DD" w14:textId="77777777" w:rsidR="00054CEE" w:rsidRPr="00615D6D" w:rsidRDefault="00054CEE">
      <w:pPr>
        <w:ind w:firstLine="480"/>
      </w:pPr>
    </w:p>
    <w:p w14:paraId="7AB213B0" w14:textId="77777777" w:rsidR="00054CEE" w:rsidRPr="00615D6D" w:rsidRDefault="00054CEE">
      <w:pPr>
        <w:ind w:firstLine="480"/>
      </w:pPr>
      <w:r w:rsidRPr="00615D6D">
        <w:rPr>
          <w:rFonts w:hint="eastAsia"/>
        </w:rPr>
        <w:t>图题注：</w:t>
      </w:r>
    </w:p>
    <w:p w14:paraId="1CAA3010" w14:textId="77777777" w:rsidR="00054CEE" w:rsidRPr="00615D6D" w:rsidRDefault="00054CEE">
      <w:pPr>
        <w:ind w:firstLine="480"/>
      </w:pPr>
    </w:p>
    <w:p w14:paraId="4802A9A8" w14:textId="31044901"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11</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293375B0" w14:textId="77777777" w:rsidR="00054CEE" w:rsidRPr="00615D6D" w:rsidRDefault="00054CEE">
      <w:pPr>
        <w:ind w:firstLine="480"/>
      </w:pPr>
    </w:p>
    <w:p w14:paraId="3636AABE" w14:textId="77777777" w:rsidR="00054CEE" w:rsidRPr="00615D6D" w:rsidRDefault="00054CEE">
      <w:pPr>
        <w:ind w:firstLine="480"/>
      </w:pPr>
    </w:p>
    <w:p w14:paraId="6A4111A3" w14:textId="77777777" w:rsidR="00054CEE" w:rsidRPr="00615D6D" w:rsidRDefault="00054CEE">
      <w:pPr>
        <w:ind w:firstLine="480"/>
      </w:pPr>
    </w:p>
    <w:p w14:paraId="5D4E9984" w14:textId="77777777" w:rsidR="00054CEE" w:rsidRPr="00615D6D" w:rsidRDefault="00054CEE">
      <w:pPr>
        <w:ind w:firstLine="480"/>
      </w:pPr>
    </w:p>
    <w:p w14:paraId="2B644E19" w14:textId="77777777" w:rsidR="00054CEE" w:rsidRPr="00615D6D" w:rsidRDefault="00054CEE">
      <w:pPr>
        <w:ind w:firstLine="480"/>
      </w:pPr>
    </w:p>
    <w:p w14:paraId="4214D333" w14:textId="77777777" w:rsidR="00054CEE" w:rsidRPr="00615D6D" w:rsidRDefault="00054CEE">
      <w:pPr>
        <w:ind w:firstLine="480"/>
      </w:pPr>
    </w:p>
    <w:p w14:paraId="33F71542" w14:textId="77777777" w:rsidR="00054CEE" w:rsidRPr="00615D6D" w:rsidRDefault="00054CEE">
      <w:pPr>
        <w:ind w:firstLine="480"/>
      </w:pPr>
    </w:p>
    <w:p w14:paraId="28F754A1" w14:textId="77777777" w:rsidR="00054CEE" w:rsidRPr="00615D6D" w:rsidRDefault="00054CEE">
      <w:pPr>
        <w:ind w:firstLine="480"/>
      </w:pPr>
    </w:p>
    <w:p w14:paraId="33765B30"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5E950AD7" w14:textId="77777777" w:rsidR="00054CEE" w:rsidRPr="00615D6D" w:rsidRDefault="00054CEE">
      <w:pPr>
        <w:ind w:firstLine="480"/>
      </w:pPr>
    </w:p>
    <w:p w14:paraId="16CDC21C"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197" w:name="_Toc484608236"/>
      <w:bookmarkStart w:id="198" w:name="_Toc484608318"/>
      <w:bookmarkStart w:id="199" w:name="_Toc156291162"/>
      <w:bookmarkStart w:id="200" w:name="_Toc156292014"/>
      <w:bookmarkStart w:id="201" w:name="_Toc197617954"/>
      <w:bookmarkEnd w:id="182"/>
      <w:bookmarkEnd w:id="183"/>
      <w:bookmarkEnd w:id="184"/>
      <w:r w:rsidRPr="00615D6D">
        <w:rPr>
          <w:rFonts w:hint="eastAsia"/>
        </w:rPr>
        <w:lastRenderedPageBreak/>
        <w:t>结论与展望</w:t>
      </w:r>
      <w:bookmarkEnd w:id="197"/>
      <w:bookmarkEnd w:id="198"/>
      <w:bookmarkEnd w:id="201"/>
    </w:p>
    <w:p w14:paraId="00BAAD39" w14:textId="77777777" w:rsidR="00054CEE" w:rsidRPr="00615D6D" w:rsidRDefault="00054CEE" w:rsidP="00F539E9">
      <w:pPr>
        <w:ind w:firstLine="480"/>
      </w:pPr>
      <w:bookmarkStart w:id="202" w:name="_Toc484608319"/>
      <w:bookmarkStart w:id="203" w:name="_Toc484608237"/>
      <w:bookmarkStart w:id="204"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02"/>
      <w:bookmarkEnd w:id="203"/>
      <w:bookmarkEnd w:id="204"/>
    </w:p>
    <w:p w14:paraId="149405CD" w14:textId="77777777" w:rsidR="00054CEE" w:rsidRPr="00615D6D" w:rsidRDefault="00106DA1" w:rsidP="00F539E9">
      <w:pPr>
        <w:ind w:firstLine="480"/>
      </w:pPr>
      <w:bookmarkStart w:id="205" w:name="_Toc492980724"/>
      <w:bookmarkStart w:id="206" w:name="_Toc484608238"/>
      <w:bookmarkStart w:id="207"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05"/>
      <w:bookmarkEnd w:id="206"/>
      <w:bookmarkEnd w:id="207"/>
    </w:p>
    <w:p w14:paraId="0DAF55C1" w14:textId="77777777" w:rsidR="00054CEE" w:rsidRPr="00615D6D" w:rsidRDefault="00106DA1" w:rsidP="00F539E9">
      <w:pPr>
        <w:ind w:firstLine="480"/>
      </w:pPr>
      <w:bookmarkStart w:id="208" w:name="_Toc484608321"/>
      <w:bookmarkStart w:id="209" w:name="_Toc492980725"/>
      <w:bookmarkStart w:id="210"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08"/>
      <w:bookmarkEnd w:id="209"/>
      <w:bookmarkEnd w:id="210"/>
    </w:p>
    <w:p w14:paraId="1A7988A5" w14:textId="77777777" w:rsidR="00054CEE" w:rsidRPr="00615D6D" w:rsidRDefault="00106DA1" w:rsidP="00F539E9">
      <w:pPr>
        <w:ind w:firstLine="480"/>
      </w:pPr>
      <w:bookmarkStart w:id="211" w:name="_Toc492980726"/>
      <w:bookmarkStart w:id="212" w:name="_Toc484608240"/>
      <w:bookmarkStart w:id="213"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14" w:name="_Toc492980727"/>
      <w:bookmarkEnd w:id="211"/>
      <w:r w:rsidR="00054CEE" w:rsidRPr="00615D6D">
        <w:rPr>
          <w:rFonts w:hint="eastAsia"/>
        </w:rPr>
        <w:t>余地。</w:t>
      </w:r>
      <w:bookmarkEnd w:id="212"/>
      <w:bookmarkEnd w:id="213"/>
      <w:bookmarkEnd w:id="214"/>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15" w:name="_Toc197617955"/>
      <w:r w:rsidRPr="00615D6D">
        <w:rPr>
          <w:rFonts w:hint="eastAsia"/>
        </w:rPr>
        <w:t>标题</w:t>
      </w:r>
      <w:r w:rsidRPr="00615D6D">
        <w:rPr>
          <w:rFonts w:hint="eastAsia"/>
        </w:rPr>
        <w:t>2</w:t>
      </w:r>
      <w:bookmarkEnd w:id="199"/>
      <w:bookmarkEnd w:id="200"/>
      <w:bookmarkEnd w:id="215"/>
    </w:p>
    <w:p w14:paraId="7A036462" w14:textId="77777777" w:rsidR="00054CEE" w:rsidRPr="00615D6D" w:rsidRDefault="00054CEE">
      <w:pPr>
        <w:pStyle w:val="3"/>
      </w:pPr>
      <w:bookmarkStart w:id="216" w:name="_Toc156291163"/>
      <w:bookmarkStart w:id="217" w:name="_Toc156292015"/>
      <w:bookmarkStart w:id="218" w:name="_Toc197617956"/>
      <w:r w:rsidRPr="00615D6D">
        <w:rPr>
          <w:rFonts w:hint="eastAsia"/>
        </w:rPr>
        <w:t>标题</w:t>
      </w:r>
      <w:r w:rsidRPr="00615D6D">
        <w:rPr>
          <w:rFonts w:hint="eastAsia"/>
        </w:rPr>
        <w:t>3</w:t>
      </w:r>
      <w:bookmarkEnd w:id="216"/>
      <w:bookmarkEnd w:id="217"/>
      <w:bookmarkEnd w:id="218"/>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4" type="#_x0000_t75" style="width:60pt;height:34.8pt;mso-position-horizontal-relative:page;mso-position-vertical-relative:page" o:ole="">
            <v:imagedata r:id="rId68" o:title=""/>
          </v:shape>
          <o:OLEObject Type="Embed" ProgID="Equation.DSMT4" ShapeID="Object 25" DrawAspect="Content" ObjectID="_1808244001" r:id="rId102"/>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r w:rsidRPr="00615D6D">
        <w:rPr>
          <w:rFonts w:hint="eastAsia"/>
        </w:rPr>
        <w:t>图题注：</w:t>
      </w:r>
    </w:p>
    <w:p w14:paraId="3ECCFB9F" w14:textId="77777777" w:rsidR="00054CEE" w:rsidRPr="00615D6D" w:rsidRDefault="00054CEE">
      <w:pPr>
        <w:ind w:firstLine="480"/>
      </w:pPr>
    </w:p>
    <w:p w14:paraId="58DDE61E" w14:textId="3B5D9AB4" w:rsidR="00054CEE" w:rsidRPr="00615D6D" w:rsidRDefault="00054CEE">
      <w:pPr>
        <w:pStyle w:val="af6"/>
        <w:spacing w:beforeLines="0" w:before="0" w:after="120"/>
      </w:pPr>
      <w:r w:rsidRPr="00615D6D">
        <w:rPr>
          <w:rFonts w:hint="eastAsia"/>
        </w:rPr>
        <w:t>图</w:t>
      </w:r>
      <w:r w:rsidRPr="00615D6D">
        <w:rPr>
          <w:rFonts w:hint="eastAsia"/>
        </w:rPr>
        <w:t xml:space="preserve"> </w:t>
      </w:r>
      <w:r w:rsidR="005C2D78">
        <w:fldChar w:fldCharType="begin"/>
      </w:r>
      <w:r w:rsidR="005C2D78">
        <w:instrText xml:space="preserve"> </w:instrText>
      </w:r>
      <w:r w:rsidR="005C2D78">
        <w:rPr>
          <w:rFonts w:hint="eastAsia"/>
        </w:rPr>
        <w:instrText>STYLEREF 1 \s</w:instrText>
      </w:r>
      <w:r w:rsidR="005C2D78">
        <w:instrText xml:space="preserve"> </w:instrText>
      </w:r>
      <w:r w:rsidR="005C2D78">
        <w:fldChar w:fldCharType="separate"/>
      </w:r>
      <w:r w:rsidR="005C2D78">
        <w:rPr>
          <w:noProof/>
        </w:rPr>
        <w:t>12</w:t>
      </w:r>
      <w:r w:rsidR="005C2D78">
        <w:fldChar w:fldCharType="end"/>
      </w:r>
      <w:r w:rsidR="005C2D78">
        <w:noBreakHyphen/>
      </w:r>
      <w:r w:rsidR="005C2D78">
        <w:fldChar w:fldCharType="begin"/>
      </w:r>
      <w:r w:rsidR="005C2D78">
        <w:instrText xml:space="preserve"> </w:instrText>
      </w:r>
      <w:r w:rsidR="005C2D78">
        <w:rPr>
          <w:rFonts w:hint="eastAsia"/>
        </w:rPr>
        <w:instrText xml:space="preserve">SEQ </w:instrText>
      </w:r>
      <w:r w:rsidR="005C2D78">
        <w:rPr>
          <w:rFonts w:hint="eastAsia"/>
        </w:rPr>
        <w:instrText>图</w:instrText>
      </w:r>
      <w:r w:rsidR="005C2D78">
        <w:rPr>
          <w:rFonts w:hint="eastAsia"/>
        </w:rPr>
        <w:instrText xml:space="preserve"> \* ARABIC \s 1</w:instrText>
      </w:r>
      <w:r w:rsidR="005C2D78">
        <w:instrText xml:space="preserve"> </w:instrText>
      </w:r>
      <w:r w:rsidR="005C2D78">
        <w:fldChar w:fldCharType="separate"/>
      </w:r>
      <w:r w:rsidR="005C2D78">
        <w:rPr>
          <w:noProof/>
        </w:rPr>
        <w:t>1</w:t>
      </w:r>
      <w:r w:rsidR="005C2D78">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19" w:name="_Toc156291164"/>
      <w:bookmarkStart w:id="220" w:name="_Toc163533802"/>
      <w:bookmarkStart w:id="221" w:name="_Toc156292016"/>
      <w:bookmarkStart w:id="222" w:name="_Toc197617957"/>
      <w:r w:rsidRPr="00615D6D">
        <w:rPr>
          <w:rFonts w:hint="eastAsia"/>
        </w:rPr>
        <w:lastRenderedPageBreak/>
        <w:t>致</w:t>
      </w:r>
      <w:r w:rsidRPr="00615D6D">
        <w:rPr>
          <w:rFonts w:hint="eastAsia"/>
        </w:rPr>
        <w:t xml:space="preserve">  </w:t>
      </w:r>
      <w:r w:rsidRPr="00615D6D">
        <w:rPr>
          <w:rFonts w:hint="eastAsia"/>
        </w:rPr>
        <w:t>谢</w:t>
      </w:r>
      <w:bookmarkEnd w:id="222"/>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23" w:name="_Toc381976454"/>
      <w:bookmarkStart w:id="224" w:name="_Toc156292017"/>
      <w:bookmarkStart w:id="225" w:name="_Toc163533803"/>
      <w:bookmarkStart w:id="226" w:name="_Toc156291165"/>
      <w:bookmarkStart w:id="227" w:name="_Toc197617958"/>
      <w:bookmarkEnd w:id="219"/>
      <w:bookmarkEnd w:id="220"/>
      <w:bookmarkEnd w:id="221"/>
      <w:r w:rsidRPr="00615D6D">
        <w:rPr>
          <w:rFonts w:hint="eastAsia"/>
        </w:rPr>
        <w:lastRenderedPageBreak/>
        <w:t>参考文献</w:t>
      </w:r>
      <w:bookmarkEnd w:id="223"/>
      <w:bookmarkEnd w:id="227"/>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名和姓之间空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r w:rsidRPr="00615D6D">
        <w:rPr>
          <w:kern w:val="0"/>
        </w:rPr>
        <w:t>Xuesen</w:t>
      </w:r>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r w:rsidRPr="00615D6D">
        <w:t>昂温</w:t>
      </w:r>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］．陈生铮译</w:t>
      </w:r>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r w:rsidRPr="00615D6D">
        <w:t>辛希</w:t>
      </w:r>
      <w:r w:rsidRPr="00615D6D">
        <w:rPr>
          <w:rFonts w:ascii="宋体" w:hAnsi="宋体"/>
        </w:rPr>
        <w:t>孟</w:t>
      </w:r>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Ability of aluminum alloy to wet alumina fibres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r w:rsidRPr="00615D6D">
        <w:rPr>
          <w:rFonts w:cs="Times New Roman"/>
        </w:rPr>
        <w:t>Kawahito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r w:rsidRPr="00615D6D">
        <w:t>Scitor C</w:t>
      </w:r>
      <w:r w:rsidRPr="00615D6D">
        <w:rPr>
          <w:rFonts w:hint="eastAsia"/>
        </w:rPr>
        <w:t xml:space="preserve">. </w:t>
      </w:r>
      <w:r w:rsidRPr="00615D6D">
        <w:t>Project scheduler[CP/DK]</w:t>
      </w:r>
      <w:r w:rsidRPr="00615D6D">
        <w:rPr>
          <w:rFonts w:hint="eastAsia"/>
        </w:rPr>
        <w:t xml:space="preserve">. </w:t>
      </w:r>
      <w:r w:rsidRPr="00615D6D">
        <w:t>Sunnyvale</w:t>
      </w:r>
      <w:r w:rsidRPr="00615D6D">
        <w:rPr>
          <w:rFonts w:hint="eastAsia"/>
        </w:rPr>
        <w:t xml:space="preserve">, </w:t>
      </w:r>
      <w:r w:rsidRPr="00615D6D">
        <w:t>Calif</w:t>
      </w:r>
      <w:r w:rsidRPr="00615D6D">
        <w:rPr>
          <w:rFonts w:hint="eastAsia"/>
        </w:rPr>
        <w:t xml:space="preserve">. : </w:t>
      </w:r>
      <w:r w:rsidRPr="00615D6D">
        <w:t>Scitor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r w:rsidRPr="00615D6D">
        <w:t>MarquisHotel</w:t>
      </w:r>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impact on human and ecological health[1998-09-22]</w:t>
      </w:r>
      <w:r w:rsidRPr="00615D6D">
        <w:rPr>
          <w:rFonts w:hint="eastAsia"/>
        </w:rPr>
        <w:t xml:space="preserve">. </w:t>
      </w:r>
      <w:hyperlink r:id="rId103"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）”内，倘若只标注著者姓氏无法识别该人名时，可标著者姓名，例如中国人、韩国人、日本人用汉字书写姓名。集体著者著述的文献可标注机关团体名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多次引用同一著者的同一文献，在正文中标注著者与出版年，并在“</w:t>
      </w:r>
      <w:r w:rsidR="00313C87" w:rsidRPr="00615D6D">
        <w:rPr>
          <w:rFonts w:hint="eastAsia"/>
        </w:rPr>
        <w:t>（</w:t>
      </w:r>
      <w:r w:rsidR="00313C87" w:rsidRPr="00615D6D">
        <w:rPr>
          <w:rFonts w:hint="eastAsia"/>
        </w:rPr>
        <w:t xml:space="preserve"> </w:t>
      </w:r>
      <w:r w:rsidR="00313C87" w:rsidRPr="00615D6D">
        <w:rPr>
          <w:rFonts w:hint="eastAsia"/>
        </w:rPr>
        <w:t>）</w:t>
      </w:r>
      <w:r w:rsidRPr="00615D6D">
        <w:rPr>
          <w:rFonts w:hint="eastAsia"/>
        </w:rPr>
        <w:t>”外以角标的形式著录引文页码。</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28" w:name="_Toc156292018"/>
      <w:bookmarkStart w:id="229" w:name="_Toc163533804"/>
      <w:bookmarkStart w:id="230" w:name="_Toc156291166"/>
      <w:bookmarkStart w:id="231" w:name="_Toc197617959"/>
      <w:bookmarkEnd w:id="224"/>
      <w:bookmarkEnd w:id="225"/>
      <w:bookmarkEnd w:id="226"/>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28"/>
      <w:bookmarkEnd w:id="229"/>
      <w:bookmarkEnd w:id="230"/>
      <w:bookmarkEnd w:id="231"/>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105"/>
      <w:headerReference w:type="default" r:id="rId106"/>
      <w:footerReference w:type="even" r:id="rId107"/>
      <w:footerReference w:type="default" r:id="rId108"/>
      <w:headerReference w:type="first" r:id="rId109"/>
      <w:footerReference w:type="first" r:id="rId110"/>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9" w:author="xjtuse" w:date="2024-05-31T11:40:00Z" w:initials="x">
    <w:p w14:paraId="5A583BA6" w14:textId="77777777" w:rsidR="00980A24" w:rsidRDefault="00980A24" w:rsidP="00980A24">
      <w:pPr>
        <w:pStyle w:val="afa"/>
        <w:ind w:firstLine="420"/>
      </w:pPr>
      <w:r>
        <w:rPr>
          <w:rStyle w:val="af9"/>
        </w:rPr>
        <w:annotationRef/>
      </w:r>
      <w:r>
        <w:rPr>
          <w:rFonts w:hint="eastAsia"/>
        </w:rPr>
        <w:t>留白</w:t>
      </w:r>
    </w:p>
  </w:comment>
  <w:comment w:id="171" w:author="xjtuse" w:date="2024-05-31T11:41:00Z" w:initials="x">
    <w:p w14:paraId="5C958126" w14:textId="77777777" w:rsidR="0094501B" w:rsidRDefault="0094501B" w:rsidP="0094501B">
      <w:pPr>
        <w:pStyle w:val="afa"/>
        <w:ind w:firstLine="420"/>
      </w:pPr>
      <w:r>
        <w:rPr>
          <w:rStyle w:val="af9"/>
        </w:rPr>
        <w:annotationRef/>
      </w:r>
      <w:r>
        <w:rPr>
          <w:rFonts w:hint="eastAsia"/>
        </w:rPr>
        <w:t>留白？</w:t>
      </w:r>
    </w:p>
  </w:comment>
  <w:comment w:id="174" w:author="xjtuse" w:date="2024-05-31T11:42:00Z" w:initials="x">
    <w:p w14:paraId="6E886738" w14:textId="77777777" w:rsidR="0094501B" w:rsidRDefault="0094501B" w:rsidP="0094501B">
      <w:pPr>
        <w:pStyle w:val="afa"/>
        <w:ind w:firstLine="420"/>
      </w:pPr>
      <w:r>
        <w:rPr>
          <w:rStyle w:val="af9"/>
        </w:rPr>
        <w:annotationRef/>
      </w:r>
      <w:r>
        <w:rPr>
          <w:rFonts w:hint="eastAsia"/>
        </w:rPr>
        <w:t>留白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583BA6" w15:done="0"/>
  <w15:commentEx w15:paraId="5C958126" w15:done="0"/>
  <w15:commentEx w15:paraId="6E8867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583BA6" w16cid:durableId="2A0435C5"/>
  <w16cid:commentId w16cid:paraId="5C958126" w16cid:durableId="2A0435FC"/>
  <w16cid:commentId w16cid:paraId="6E886738" w16cid:durableId="2A0436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19B3B" w14:textId="77777777" w:rsidR="00CF1319" w:rsidRDefault="00CF1319">
      <w:pPr>
        <w:spacing w:line="240" w:lineRule="auto"/>
        <w:ind w:firstLine="480"/>
      </w:pPr>
      <w:r>
        <w:separator/>
      </w:r>
    </w:p>
  </w:endnote>
  <w:endnote w:type="continuationSeparator" w:id="0">
    <w:p w14:paraId="06ECA1FD" w14:textId="77777777" w:rsidR="00CF1319" w:rsidRDefault="00CF131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3FC1F" w14:textId="77777777" w:rsidR="00CF1319" w:rsidRDefault="00CF1319">
      <w:pPr>
        <w:spacing w:line="240" w:lineRule="auto"/>
        <w:ind w:firstLine="480"/>
      </w:pPr>
      <w:r>
        <w:separator/>
      </w:r>
    </w:p>
  </w:footnote>
  <w:footnote w:type="continuationSeparator" w:id="0">
    <w:p w14:paraId="348218B5" w14:textId="77777777" w:rsidR="00CF1319" w:rsidRDefault="00CF1319">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17015EE6"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5C2D78">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5C2D78">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53805032"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EA3367">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EA3367">
      <w:rPr>
        <w:rFonts w:hint="eastAsia"/>
        <w:noProof/>
      </w:rPr>
      <w:t>番茄叶片病虫害识别系统的实现与测试</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61751157"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EA3367">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2D400079"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5C2D78">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5C2D78">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2"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5A44B0EC"/>
    <w:multiLevelType w:val="singleLevel"/>
    <w:tmpl w:val="5A44B0EC"/>
    <w:lvl w:ilvl="0">
      <w:start w:val="1"/>
      <w:numFmt w:val="upperLetter"/>
      <w:suff w:val="space"/>
      <w:lvlText w:val="%1."/>
      <w:lvlJc w:val="left"/>
    </w:lvl>
  </w:abstractNum>
  <w:abstractNum w:abstractNumId="7" w15:restartNumberingAfterBreak="0">
    <w:nsid w:val="5A44B4C0"/>
    <w:multiLevelType w:val="singleLevel"/>
    <w:tmpl w:val="5A44B4C0"/>
    <w:lvl w:ilvl="0">
      <w:start w:val="1"/>
      <w:numFmt w:val="decimal"/>
      <w:suff w:val="space"/>
      <w:lvlText w:val="%1."/>
      <w:lvlJc w:val="left"/>
    </w:lvl>
  </w:abstractNum>
  <w:abstractNum w:abstractNumId="8"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8"/>
  </w:num>
  <w:num w:numId="2" w16cid:durableId="1756434760">
    <w:abstractNumId w:val="2"/>
  </w:num>
  <w:num w:numId="3" w16cid:durableId="956449501">
    <w:abstractNumId w:val="9"/>
  </w:num>
  <w:num w:numId="4" w16cid:durableId="1802577865">
    <w:abstractNumId w:val="10"/>
  </w:num>
  <w:num w:numId="5" w16cid:durableId="157578891">
    <w:abstractNumId w:val="1"/>
  </w:num>
  <w:num w:numId="6" w16cid:durableId="42409718">
    <w:abstractNumId w:val="7"/>
  </w:num>
  <w:num w:numId="7" w16cid:durableId="1757631944">
    <w:abstractNumId w:val="6"/>
  </w:num>
  <w:num w:numId="8" w16cid:durableId="317347774">
    <w:abstractNumId w:val="0"/>
  </w:num>
  <w:num w:numId="9" w16cid:durableId="1426071285">
    <w:abstractNumId w:val="4"/>
  </w:num>
  <w:num w:numId="10" w16cid:durableId="1189831453">
    <w:abstractNumId w:val="3"/>
  </w:num>
  <w:num w:numId="11" w16cid:durableId="644043146">
    <w:abstractNumId w:val="5"/>
  </w:num>
  <w:num w:numId="12" w16cid:durableId="1127117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jtuse">
    <w15:presenceInfo w15:providerId="None" w15:userId="xjtu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996"/>
    <w:rsid w:val="00036C7C"/>
    <w:rsid w:val="00041A23"/>
    <w:rsid w:val="00042115"/>
    <w:rsid w:val="00042FAB"/>
    <w:rsid w:val="00044204"/>
    <w:rsid w:val="000449AF"/>
    <w:rsid w:val="00051DF7"/>
    <w:rsid w:val="00054CEE"/>
    <w:rsid w:val="00057367"/>
    <w:rsid w:val="00057C58"/>
    <w:rsid w:val="00060CD4"/>
    <w:rsid w:val="00062030"/>
    <w:rsid w:val="0006246E"/>
    <w:rsid w:val="000626E9"/>
    <w:rsid w:val="0006371F"/>
    <w:rsid w:val="00064644"/>
    <w:rsid w:val="000661DF"/>
    <w:rsid w:val="000664C5"/>
    <w:rsid w:val="00066597"/>
    <w:rsid w:val="00066728"/>
    <w:rsid w:val="00070406"/>
    <w:rsid w:val="000709E1"/>
    <w:rsid w:val="000710EF"/>
    <w:rsid w:val="0007167F"/>
    <w:rsid w:val="00072A8E"/>
    <w:rsid w:val="000735E9"/>
    <w:rsid w:val="000739E8"/>
    <w:rsid w:val="00073FA1"/>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596A"/>
    <w:rsid w:val="000B5F73"/>
    <w:rsid w:val="000C016F"/>
    <w:rsid w:val="000C0AA7"/>
    <w:rsid w:val="000C1BEB"/>
    <w:rsid w:val="000C257D"/>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CDA"/>
    <w:rsid w:val="00120DA7"/>
    <w:rsid w:val="00121A76"/>
    <w:rsid w:val="001220F5"/>
    <w:rsid w:val="00127087"/>
    <w:rsid w:val="00127091"/>
    <w:rsid w:val="00127F9C"/>
    <w:rsid w:val="0013023C"/>
    <w:rsid w:val="0013025C"/>
    <w:rsid w:val="00130B6E"/>
    <w:rsid w:val="00135DB9"/>
    <w:rsid w:val="00136F23"/>
    <w:rsid w:val="00137575"/>
    <w:rsid w:val="001434BB"/>
    <w:rsid w:val="00145724"/>
    <w:rsid w:val="00146BF4"/>
    <w:rsid w:val="00146FC2"/>
    <w:rsid w:val="00152291"/>
    <w:rsid w:val="001527AF"/>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92F"/>
    <w:rsid w:val="001A78EE"/>
    <w:rsid w:val="001A7F25"/>
    <w:rsid w:val="001B0266"/>
    <w:rsid w:val="001B0598"/>
    <w:rsid w:val="001B28C8"/>
    <w:rsid w:val="001B39A8"/>
    <w:rsid w:val="001B60C9"/>
    <w:rsid w:val="001B7F94"/>
    <w:rsid w:val="001C00E5"/>
    <w:rsid w:val="001C0A6A"/>
    <w:rsid w:val="001C1069"/>
    <w:rsid w:val="001C15F3"/>
    <w:rsid w:val="001C28FB"/>
    <w:rsid w:val="001C6E31"/>
    <w:rsid w:val="001D04A3"/>
    <w:rsid w:val="001D0683"/>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529"/>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72F3"/>
    <w:rsid w:val="0023060B"/>
    <w:rsid w:val="0023142A"/>
    <w:rsid w:val="00235C7A"/>
    <w:rsid w:val="0023611F"/>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7167"/>
    <w:rsid w:val="002B759E"/>
    <w:rsid w:val="002B7A0D"/>
    <w:rsid w:val="002B7CAA"/>
    <w:rsid w:val="002C24B9"/>
    <w:rsid w:val="002C274C"/>
    <w:rsid w:val="002C4198"/>
    <w:rsid w:val="002C5D0A"/>
    <w:rsid w:val="002C6704"/>
    <w:rsid w:val="002D11EE"/>
    <w:rsid w:val="002D158B"/>
    <w:rsid w:val="002D1B52"/>
    <w:rsid w:val="002D1F56"/>
    <w:rsid w:val="002D1FF2"/>
    <w:rsid w:val="002D41DB"/>
    <w:rsid w:val="002E0C16"/>
    <w:rsid w:val="002E221A"/>
    <w:rsid w:val="002E22B2"/>
    <w:rsid w:val="002E2C84"/>
    <w:rsid w:val="002E2CC6"/>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80AD0"/>
    <w:rsid w:val="00381BE2"/>
    <w:rsid w:val="0038293D"/>
    <w:rsid w:val="00385704"/>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6E43"/>
    <w:rsid w:val="0047122E"/>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D5EF7"/>
    <w:rsid w:val="004E0499"/>
    <w:rsid w:val="004E12CD"/>
    <w:rsid w:val="004E195D"/>
    <w:rsid w:val="004E1ECA"/>
    <w:rsid w:val="004E3B72"/>
    <w:rsid w:val="004E5246"/>
    <w:rsid w:val="004F1D91"/>
    <w:rsid w:val="004F23DC"/>
    <w:rsid w:val="004F2EE1"/>
    <w:rsid w:val="004F3866"/>
    <w:rsid w:val="004F61D7"/>
    <w:rsid w:val="0050010B"/>
    <w:rsid w:val="00500517"/>
    <w:rsid w:val="0050419A"/>
    <w:rsid w:val="005052AC"/>
    <w:rsid w:val="00505C64"/>
    <w:rsid w:val="005103EF"/>
    <w:rsid w:val="00510555"/>
    <w:rsid w:val="00512424"/>
    <w:rsid w:val="00515782"/>
    <w:rsid w:val="00515E02"/>
    <w:rsid w:val="005161C7"/>
    <w:rsid w:val="00516C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828"/>
    <w:rsid w:val="005C45B9"/>
    <w:rsid w:val="005C52BE"/>
    <w:rsid w:val="005C610A"/>
    <w:rsid w:val="005C6230"/>
    <w:rsid w:val="005C6989"/>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20BA"/>
    <w:rsid w:val="006221DE"/>
    <w:rsid w:val="00622F10"/>
    <w:rsid w:val="00630AD1"/>
    <w:rsid w:val="00635EE4"/>
    <w:rsid w:val="00642072"/>
    <w:rsid w:val="00642EBB"/>
    <w:rsid w:val="0064472B"/>
    <w:rsid w:val="00645AF7"/>
    <w:rsid w:val="006525F3"/>
    <w:rsid w:val="00652AB8"/>
    <w:rsid w:val="00652B68"/>
    <w:rsid w:val="00652F4B"/>
    <w:rsid w:val="00653DB5"/>
    <w:rsid w:val="00654CCB"/>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23B0"/>
    <w:rsid w:val="006A2FF9"/>
    <w:rsid w:val="006A35B7"/>
    <w:rsid w:val="006B0898"/>
    <w:rsid w:val="006B1695"/>
    <w:rsid w:val="006B16DE"/>
    <w:rsid w:val="006B17BA"/>
    <w:rsid w:val="006B2CB6"/>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50A"/>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97F9E"/>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E2"/>
    <w:rsid w:val="009246CF"/>
    <w:rsid w:val="009246E6"/>
    <w:rsid w:val="0092470F"/>
    <w:rsid w:val="009267D6"/>
    <w:rsid w:val="00932187"/>
    <w:rsid w:val="00932731"/>
    <w:rsid w:val="00932890"/>
    <w:rsid w:val="0093423F"/>
    <w:rsid w:val="00935A2E"/>
    <w:rsid w:val="00936616"/>
    <w:rsid w:val="0093678B"/>
    <w:rsid w:val="00936F8C"/>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7730"/>
    <w:rsid w:val="009A0D56"/>
    <w:rsid w:val="009A1746"/>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D0203"/>
    <w:rsid w:val="009D283D"/>
    <w:rsid w:val="009D3F39"/>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2FEB"/>
    <w:rsid w:val="00A53B9A"/>
    <w:rsid w:val="00A5654D"/>
    <w:rsid w:val="00A575CC"/>
    <w:rsid w:val="00A604D2"/>
    <w:rsid w:val="00A60D58"/>
    <w:rsid w:val="00A65092"/>
    <w:rsid w:val="00A67B07"/>
    <w:rsid w:val="00A70B3C"/>
    <w:rsid w:val="00A754D5"/>
    <w:rsid w:val="00A761F4"/>
    <w:rsid w:val="00A76C6C"/>
    <w:rsid w:val="00A76C8D"/>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E35"/>
    <w:rsid w:val="00B360BD"/>
    <w:rsid w:val="00B41DF3"/>
    <w:rsid w:val="00B41E17"/>
    <w:rsid w:val="00B50709"/>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075FD"/>
    <w:rsid w:val="00C15211"/>
    <w:rsid w:val="00C20BE4"/>
    <w:rsid w:val="00C25C96"/>
    <w:rsid w:val="00C25D9D"/>
    <w:rsid w:val="00C2756C"/>
    <w:rsid w:val="00C277E1"/>
    <w:rsid w:val="00C3072A"/>
    <w:rsid w:val="00C307DB"/>
    <w:rsid w:val="00C32F94"/>
    <w:rsid w:val="00C371D6"/>
    <w:rsid w:val="00C4058E"/>
    <w:rsid w:val="00C42B65"/>
    <w:rsid w:val="00C46CB3"/>
    <w:rsid w:val="00C46DD6"/>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E0816"/>
    <w:rsid w:val="00CE13AB"/>
    <w:rsid w:val="00CE1625"/>
    <w:rsid w:val="00CE187A"/>
    <w:rsid w:val="00CE4D2B"/>
    <w:rsid w:val="00CE5ACC"/>
    <w:rsid w:val="00CE785F"/>
    <w:rsid w:val="00CF1319"/>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DC8"/>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E01129"/>
    <w:rsid w:val="00E01597"/>
    <w:rsid w:val="00E02324"/>
    <w:rsid w:val="00E035C7"/>
    <w:rsid w:val="00E05885"/>
    <w:rsid w:val="00E05E6F"/>
    <w:rsid w:val="00E06441"/>
    <w:rsid w:val="00E07D81"/>
    <w:rsid w:val="00E100F7"/>
    <w:rsid w:val="00E10F16"/>
    <w:rsid w:val="00E11C87"/>
    <w:rsid w:val="00E1250F"/>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B44"/>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800D7"/>
    <w:rsid w:val="00E81F93"/>
    <w:rsid w:val="00E82D99"/>
    <w:rsid w:val="00E847E6"/>
    <w:rsid w:val="00E86CDF"/>
    <w:rsid w:val="00E87312"/>
    <w:rsid w:val="00E87772"/>
    <w:rsid w:val="00E90A2D"/>
    <w:rsid w:val="00E915E7"/>
    <w:rsid w:val="00E938FE"/>
    <w:rsid w:val="00EA182B"/>
    <w:rsid w:val="00EA2954"/>
    <w:rsid w:val="00EA2F16"/>
    <w:rsid w:val="00EA3367"/>
    <w:rsid w:val="00EA428B"/>
    <w:rsid w:val="00EA5E90"/>
    <w:rsid w:val="00EA628F"/>
    <w:rsid w:val="00EB1389"/>
    <w:rsid w:val="00EB1DDB"/>
    <w:rsid w:val="00EB5A18"/>
    <w:rsid w:val="00EB5CB1"/>
    <w:rsid w:val="00EB65BC"/>
    <w:rsid w:val="00EB6ADC"/>
    <w:rsid w:val="00EC028B"/>
    <w:rsid w:val="00EC061D"/>
    <w:rsid w:val="00EC36DE"/>
    <w:rsid w:val="00EC41E7"/>
    <w:rsid w:val="00EC599D"/>
    <w:rsid w:val="00EC7278"/>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70E3"/>
    <w:rsid w:val="00EF7AA3"/>
    <w:rsid w:val="00F0025C"/>
    <w:rsid w:val="00F040C4"/>
    <w:rsid w:val="00F069D2"/>
    <w:rsid w:val="00F07D09"/>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52DD4"/>
    <w:rsid w:val="00F539E9"/>
    <w:rsid w:val="00F54948"/>
    <w:rsid w:val="00F54F25"/>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C63632B0-E811-479C-BB5B-BA8363D2C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947664034">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13239104">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1775636455">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5448771">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microsoft.com/office/2007/relationships/hdphoto" Target="media/hdphoto2.wdp"/><Relationship Id="rId68" Type="http://schemas.openxmlformats.org/officeDocument/2006/relationships/image" Target="media/image24.wmf"/><Relationship Id="rId84" Type="http://schemas.openxmlformats.org/officeDocument/2006/relationships/image" Target="media/image31.png"/><Relationship Id="rId89" Type="http://schemas.openxmlformats.org/officeDocument/2006/relationships/image" Target="media/image36.png"/><Relationship Id="rId112" Type="http://schemas.microsoft.com/office/2011/relationships/people" Target="people.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openxmlformats.org/officeDocument/2006/relationships/customXml" Target="ink/ink1.xml"/><Relationship Id="rId58" Type="http://schemas.openxmlformats.org/officeDocument/2006/relationships/customXml" Target="ink/ink3.xml"/><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customXml" Target="ink/ink4.xml"/><Relationship Id="rId69" Type="http://schemas.openxmlformats.org/officeDocument/2006/relationships/oleObject" Target="embeddings/oleObject11.bin"/><Relationship Id="rId113" Type="http://schemas.openxmlformats.org/officeDocument/2006/relationships/theme" Target="theme/theme1.xml"/><Relationship Id="rId80" Type="http://schemas.openxmlformats.org/officeDocument/2006/relationships/comments" Target="comments.xml"/><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openxmlformats.org/officeDocument/2006/relationships/image" Target="media/image19.png"/><Relationship Id="rId103" Type="http://schemas.openxmlformats.org/officeDocument/2006/relationships/hyperlink" Target="http://atsdrl" TargetMode="External"/><Relationship Id="rId108" Type="http://schemas.openxmlformats.org/officeDocument/2006/relationships/footer" Target="footer14.xml"/><Relationship Id="rId54" Type="http://schemas.openxmlformats.org/officeDocument/2006/relationships/image" Target="media/image16.png"/><Relationship Id="rId70" Type="http://schemas.openxmlformats.org/officeDocument/2006/relationships/oleObject" Target="embeddings/oleObject12.bin"/><Relationship Id="rId75" Type="http://schemas.microsoft.com/office/2007/relationships/hdphoto" Target="media/hdphoto3.wdp"/><Relationship Id="rId91" Type="http://schemas.openxmlformats.org/officeDocument/2006/relationships/image" Target="media/image38.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footer" Target="footer9.xml"/><Relationship Id="rId57" Type="http://schemas.openxmlformats.org/officeDocument/2006/relationships/image" Target="media/image18.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footer" Target="footer12.xml"/><Relationship Id="rId78" Type="http://schemas.openxmlformats.org/officeDocument/2006/relationships/image" Target="media/image28.png"/><Relationship Id="rId81" Type="http://schemas.microsoft.com/office/2011/relationships/commentsExtended" Target="commentsExtended.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oleObject" Target="embeddings/oleObject16.bin"/><Relationship Id="rId101"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header" Target="header15.xml"/><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7.png"/><Relationship Id="rId76" Type="http://schemas.openxmlformats.org/officeDocument/2006/relationships/image" Target="media/image26.png"/><Relationship Id="rId97" Type="http://schemas.openxmlformats.org/officeDocument/2006/relationships/oleObject" Target="embeddings/oleObject14.bin"/><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footer" Target="footer15.xml"/><Relationship Id="rId61" Type="http://schemas.microsoft.com/office/2007/relationships/hdphoto" Target="media/hdphoto1.wdp"/><Relationship Id="rId82" Type="http://schemas.microsoft.com/office/2016/09/relationships/commentsIds" Target="commentsIds.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customXml" Target="ink/ink2.xml"/><Relationship Id="rId77" Type="http://schemas.openxmlformats.org/officeDocument/2006/relationships/image" Target="media/image27.png"/><Relationship Id="rId100" Type="http://schemas.openxmlformats.org/officeDocument/2006/relationships/oleObject" Target="embeddings/oleObject17.bin"/><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footer" Target="footer11.xml"/><Relationship Id="rId93" Type="http://schemas.openxmlformats.org/officeDocument/2006/relationships/image" Target="media/image40.png"/><Relationship Id="rId98" Type="http://schemas.openxmlformats.org/officeDocument/2006/relationships/oleObject" Target="embeddings/oleObject15.bin"/><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openxmlformats.org/officeDocument/2006/relationships/customXml" Target="ink/ink5.xml"/><Relationship Id="rId20" Type="http://schemas.openxmlformats.org/officeDocument/2006/relationships/footer" Target="footer6.xml"/><Relationship Id="rId41" Type="http://schemas.openxmlformats.org/officeDocument/2006/relationships/oleObject" Target="embeddings/oleObject10.bin"/><Relationship Id="rId62" Type="http://schemas.openxmlformats.org/officeDocument/2006/relationships/image" Target="media/image2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7"/>
    </inkml:context>
    <inkml:brush xml:id="br0">
      <inkml:brushProperty name="width" value="0.35" units="cm"/>
      <inkml:brushProperty name="height" value="0.35" units="cm"/>
      <inkml:brushProperty name="color" value="#FFFFFF"/>
    </inkml:brush>
  </inkml:definitions>
  <inkml:trace contextRef="#ctx0" brushRef="#br0">1 1 24575,'421'9'0,"-54"0"0,-245-8 0,720 14 0,-648-10 0,216 14 0,60 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8"/>
    </inkml:context>
    <inkml:brush xml:id="br0">
      <inkml:brushProperty name="width" value="0.35" units="cm"/>
      <inkml:brushProperty name="height" value="0.35" units="cm"/>
      <inkml:brushProperty name="color" value="#FFFFFF"/>
    </inkml:brush>
  </inkml:definitions>
  <inkml:trace contextRef="#ctx0" brushRef="#br0">141 1 24575,'0'3'0,"1"1"0,-1 0 0,1 0 0,0-1 0,0 1 0,0-1 0,0 1 0,0-1 0,1 1 0,0-1 0,0 0 0,0 0 0,0 1 0,0-1 0,0-1 0,1 1 0,-1 0 0,1-1 0,0 1 0,0-1 0,4 2 0,-1 0 0,0 0 0,0-1 0,1 0 0,0 0 0,-1-1 0,1 0 0,0 0 0,0-1 0,0 0 0,8 1 0,21-2 0,1-1 0,-1-2 0,0-2 0,0-1 0,38-12 0,-65 16 0,-1 0 0,1 1 0,0 0 0,0 1 0,0-1 0,0 2 0,0-1 0,0 2 0,0-1 0,0 1 0,15 5 0,1 3 0,-1 2 0,37 22 0,-15-8 0,-35-21 0,0-1 0,0 0 0,0-1 0,1 0 0,-1-1 0,1-1 0,0 1 0,-1-2 0,17 0 0,47 4 0,-14 8 0,-31-5 0,1-2 0,54 3 0,34 1 0,5 0 0,-118-8 0,0-1 0,1-1 0,-1 1 0,0-1 0,0 0 0,11-4 0,-16 5 0,0 0 0,-1-1 0,1 1 0,0-1 0,0 1 0,-1-1 0,1 1 0,0-1 0,-1 0 0,1 1 0,0-1 0,-1 0 0,1 0 0,-1 1 0,1-1 0,-1 0 0,0 0 0,1 0 0,-1 0 0,1-1 0,-1 0 0,0 0 0,0 0 0,0 0 0,-1 0 0,1 0 0,0 0 0,-1 0 0,1 0 0,-1 0 0,0 0 0,0 1 0,1-1 0,-3-2 0,-2-6 0,0 1 0,-1 0 0,-1 0 0,0 0 0,0 1 0,0 0 0,-1 1 0,0-1 0,-1 1 0,0 1 0,0 0 0,0 0 0,-1 1 0,0 0 0,-10-4 0,3 4 0,0 0 0,0 1 0,0 1 0,0 1 0,0 0 0,-1 1 0,1 1 0,-31 4 0,-401 60 0,389-51 0,-105 39 0,-25 6 0,167-50 0,-1 1 0,2 0 0,-1 2 0,1 1 0,1 0 0,-36 29 0,36-27 0,3 2 0,12-11 0,1 0 0,-1 0 0,0-1 0,0 0 0,-1 0 0,-6 3 0,12-6 0,0-1 0,0 0 0,0 0 0,0 1 0,0-1 0,0 0 0,0 0 0,0 0 0,0 0 0,-1 0 0,1 0 0,0 0 0,0 0 0,0-1 0,0 1 0,0 0 0,0-1 0,0 1 0,-1-1 0,1 0 0,-1-1 0,1 1 0,0 0 0,-1-1 0,1 1 0,0-1 0,0 1 0,0-1 0,0 0 0,1 1 0,-1-1 0,0 0 0,1 0 0,-1 1 0,1-3 0,-3-10 0,1 0 0,0 0 0,1 0 0,1 0 0,0 0 0,1 0 0,0 0 0,2 0 0,-1 0 0,2 1 0,-1-1 0,2 1 0,0 0 0,1 0 0,8-15 0,-8 21 18,0 1-1,1-1 1,0 1 0,0 0-1,0 1 1,14-8-1,6-5-1505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01:13.771"/>
    </inkml:context>
    <inkml:brush xml:id="br0">
      <inkml:brushProperty name="width" value="0.35" units="cm"/>
      <inkml:brushProperty name="height" value="0.35" units="cm"/>
      <inkml:brushProperty name="color" value="#FFFFFF"/>
    </inkml:brush>
  </inkml:definitions>
  <inkml:trace contextRef="#ctx0" brushRef="#br0">0 64 24575,'7'-5'0,"0"0"0,0 1 0,1 0 0,-1 0 0,1 1 0,0 0 0,0 0 0,0 1 0,0 0 0,0 1 0,13-2 0,-10 1 0,65-8 0,107-3 0,82 16 0,-77 0 0,1274-3-1365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82</TotalTime>
  <Pages>61</Pages>
  <Words>8821</Words>
  <Characters>50283</Characters>
  <Application>Microsoft Office Word</Application>
  <DocSecurity>0</DocSecurity>
  <Lines>419</Lines>
  <Paragraphs>117</Paragraphs>
  <ScaleCrop>false</ScaleCrop>
  <Company>HKZJZ</Company>
  <LinksUpToDate>false</LinksUpToDate>
  <CharactersWithSpaces>58987</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3</cp:revision>
  <cp:lastPrinted>2019-06-12T01:20:00Z</cp:lastPrinted>
  <dcterms:created xsi:type="dcterms:W3CDTF">2025-05-07T12:46:00Z</dcterms:created>
  <dcterms:modified xsi:type="dcterms:W3CDTF">2025-05-08T13:13:00Z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